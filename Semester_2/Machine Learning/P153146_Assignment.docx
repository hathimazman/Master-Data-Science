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0A000" w14:textId="467B7928" w:rsidR="007A7DED" w:rsidRPr="006A5E9B" w:rsidRDefault="00C13340" w:rsidP="00827FAB">
      <w:pPr>
        <w:pStyle w:val="07Heading0a-AbstrakAbstract"/>
        <w:rPr>
          <w:lang w:val="en-MY"/>
        </w:rPr>
      </w:pPr>
      <w:bookmarkStart w:id="0" w:name="_Toc300138915"/>
      <w:bookmarkStart w:id="1" w:name="_Toc301213344"/>
      <w:bookmarkStart w:id="2" w:name="_Toc301213500"/>
      <w:bookmarkStart w:id="3" w:name="_Toc301213549"/>
      <w:bookmarkStart w:id="4" w:name="_Toc303520800"/>
      <w:bookmarkStart w:id="5" w:name="_Toc303521661"/>
      <w:bookmarkStart w:id="6" w:name="_Toc303521839"/>
      <w:bookmarkStart w:id="7" w:name="_Toc303523615"/>
      <w:bookmarkStart w:id="8" w:name="_Toc197099601"/>
      <w:r w:rsidRPr="006A5E9B">
        <w:rPr>
          <w:lang w:val="en-MY"/>
        </w:rPr>
        <w:t>INSTRUCTIONS</w:t>
      </w:r>
      <w:bookmarkEnd w:id="8"/>
    </w:p>
    <w:p w14:paraId="3796F15F" w14:textId="0CA9A83A" w:rsidR="007A7DED" w:rsidRPr="006A5E9B" w:rsidRDefault="00C13340" w:rsidP="00182955">
      <w:pPr>
        <w:pStyle w:val="NoSpacing"/>
        <w:rPr>
          <w:lang w:val="en-MY"/>
        </w:rPr>
      </w:pPr>
      <w:r w:rsidRPr="006A5E9B">
        <w:rPr>
          <w:lang w:val="en-MY"/>
        </w:rPr>
        <w:t>Assignment 1 – STQD6024 Machine Learning</w:t>
      </w:r>
    </w:p>
    <w:p w14:paraId="1DF5D617" w14:textId="77777777" w:rsidR="00C13340" w:rsidRPr="006A5E9B" w:rsidRDefault="00C13340" w:rsidP="00182955">
      <w:pPr>
        <w:pStyle w:val="NoSpacing"/>
        <w:rPr>
          <w:lang w:val="en-MY"/>
        </w:rPr>
      </w:pPr>
    </w:p>
    <w:p w14:paraId="09735B8A" w14:textId="2B8B142E" w:rsidR="00C13340" w:rsidRPr="006A5E9B" w:rsidRDefault="00C13340" w:rsidP="00182955">
      <w:pPr>
        <w:pStyle w:val="NoSpacing"/>
        <w:rPr>
          <w:lang w:val="en-MY"/>
        </w:rPr>
      </w:pPr>
      <w:r w:rsidRPr="006A5E9B">
        <w:rPr>
          <w:lang w:val="en-MY"/>
        </w:rPr>
        <w:t>Ahmad Hathim bin Ahmad Azman</w:t>
      </w:r>
    </w:p>
    <w:p w14:paraId="248AC5AC" w14:textId="5E07D448" w:rsidR="00C13340" w:rsidRPr="006A5E9B" w:rsidRDefault="00C13340" w:rsidP="00C13340">
      <w:r w:rsidRPr="006A5E9B">
        <w:t>Matrix No: P153146</w:t>
      </w:r>
    </w:p>
    <w:p w14:paraId="416D47AE" w14:textId="77777777" w:rsidR="00C13340" w:rsidRPr="006A5E9B" w:rsidRDefault="00C13340" w:rsidP="00C13340"/>
    <w:p w14:paraId="44B55B1A" w14:textId="3F04A0FC" w:rsidR="00C13340" w:rsidRPr="006A5E9B" w:rsidRDefault="00C13340" w:rsidP="00C13340">
      <w:pPr>
        <w:rPr>
          <w:rFonts w:cs="Times New Roman"/>
          <w:b/>
          <w:bCs/>
        </w:rPr>
      </w:pPr>
      <w:r w:rsidRPr="006A5E9B">
        <w:rPr>
          <w:rFonts w:cs="Times New Roman"/>
          <w:b/>
          <w:bCs/>
        </w:rPr>
        <w:t>Instructions:</w:t>
      </w:r>
    </w:p>
    <w:p w14:paraId="45602732" w14:textId="46C836B2" w:rsidR="00C13340" w:rsidRPr="006A5E9B" w:rsidRDefault="00C13340" w:rsidP="00C13340">
      <w:pPr>
        <w:pStyle w:val="ListParagraph"/>
        <w:numPr>
          <w:ilvl w:val="0"/>
          <w:numId w:val="32"/>
        </w:numPr>
        <w:rPr>
          <w:rFonts w:ascii="Times New Roman" w:hAnsi="Times New Roman" w:cs="Times New Roman"/>
          <w:lang w:val="en-MY"/>
        </w:rPr>
      </w:pPr>
      <w:r w:rsidRPr="006A5E9B">
        <w:rPr>
          <w:rFonts w:ascii="Times New Roman" w:hAnsi="Times New Roman" w:cs="Times New Roman"/>
          <w:lang w:val="en-MY"/>
        </w:rPr>
        <w:t xml:space="preserve">Choose a suitable dataset from this repository: </w:t>
      </w:r>
      <w:hyperlink r:id="rId8" w:history="1">
        <w:r w:rsidRPr="006A5E9B">
          <w:rPr>
            <w:rStyle w:val="Hyperlink"/>
            <w:rFonts w:ascii="Times New Roman" w:hAnsi="Times New Roman" w:cs="Times New Roman"/>
            <w:lang w:val="en-MY"/>
          </w:rPr>
          <w:t>https://archive.ics.uci.edu/</w:t>
        </w:r>
      </w:hyperlink>
    </w:p>
    <w:p w14:paraId="5F409811" w14:textId="62D3EAE6" w:rsidR="00C13340" w:rsidRPr="006A5E9B" w:rsidRDefault="00C13340" w:rsidP="00C13340">
      <w:pPr>
        <w:pStyle w:val="ListParagraph"/>
        <w:numPr>
          <w:ilvl w:val="0"/>
          <w:numId w:val="32"/>
        </w:numPr>
        <w:rPr>
          <w:rFonts w:ascii="Times New Roman" w:hAnsi="Times New Roman" w:cs="Times New Roman"/>
          <w:lang w:val="en-MY"/>
        </w:rPr>
      </w:pPr>
      <w:r w:rsidRPr="006A5E9B">
        <w:rPr>
          <w:rFonts w:ascii="Times New Roman" w:hAnsi="Times New Roman" w:cs="Times New Roman"/>
          <w:lang w:val="en-MY"/>
        </w:rPr>
        <w:t>Make sure the dataset that you choose have more than 10 variables, and the response variable should be quantitative.</w:t>
      </w:r>
    </w:p>
    <w:p w14:paraId="28148636" w14:textId="7F1D611B" w:rsidR="00C13340" w:rsidRPr="006A5E9B" w:rsidRDefault="00C13340" w:rsidP="00C13340">
      <w:pPr>
        <w:pStyle w:val="ListParagraph"/>
        <w:numPr>
          <w:ilvl w:val="0"/>
          <w:numId w:val="32"/>
        </w:numPr>
        <w:rPr>
          <w:rFonts w:ascii="Times New Roman" w:hAnsi="Times New Roman" w:cs="Times New Roman"/>
          <w:lang w:val="en-MY"/>
        </w:rPr>
      </w:pPr>
      <w:r w:rsidRPr="006A5E9B">
        <w:rPr>
          <w:rFonts w:ascii="Times New Roman" w:hAnsi="Times New Roman" w:cs="Times New Roman"/>
          <w:lang w:val="en-MY"/>
        </w:rPr>
        <w:t>By using the forward, backward, and forward-backward regressions, together with k-fold cross-validation, identify the best model for that dataset.</w:t>
      </w:r>
    </w:p>
    <w:p w14:paraId="34B6AD64" w14:textId="77777777" w:rsidR="007A7DED" w:rsidRPr="006A5E9B" w:rsidRDefault="007A7DED" w:rsidP="00182955">
      <w:pPr>
        <w:pStyle w:val="NoSpacing"/>
        <w:rPr>
          <w:lang w:val="en-MY"/>
        </w:rPr>
      </w:pPr>
    </w:p>
    <w:p w14:paraId="5F26B409" w14:textId="77777777" w:rsidR="007A7DED" w:rsidRPr="006A5E9B" w:rsidRDefault="007A7DED" w:rsidP="00182955">
      <w:pPr>
        <w:pStyle w:val="NoSpacing"/>
        <w:rPr>
          <w:lang w:val="en-MY"/>
        </w:rPr>
      </w:pPr>
    </w:p>
    <w:p w14:paraId="6AD5ADE2" w14:textId="77777777" w:rsidR="007A7DED" w:rsidRPr="006A5E9B" w:rsidRDefault="007A7DED" w:rsidP="0019101E">
      <w:pPr>
        <w:pStyle w:val="NoSpacing"/>
        <w:jc w:val="center"/>
        <w:rPr>
          <w:lang w:val="en-MY"/>
        </w:rPr>
      </w:pPr>
    </w:p>
    <w:p w14:paraId="227CB788" w14:textId="3E821F13" w:rsidR="007A7DED" w:rsidRPr="006A5E9B" w:rsidRDefault="007A7DED" w:rsidP="00B556C7">
      <w:pPr>
        <w:pStyle w:val="09Heading0"/>
        <w:rPr>
          <w:lang w:val="en-MY"/>
        </w:rPr>
      </w:pPr>
      <w:bookmarkStart w:id="9" w:name="_Toc197099602"/>
      <w:r w:rsidRPr="006A5E9B">
        <w:rPr>
          <w:lang w:val="en-MY"/>
        </w:rPr>
        <w:lastRenderedPageBreak/>
        <w:t>TABLE OF CONTENTS</w:t>
      </w:r>
      <w:bookmarkEnd w:id="9"/>
    </w:p>
    <w:p w14:paraId="25999CC6" w14:textId="77777777" w:rsidR="0019101E" w:rsidRPr="006A5E9B" w:rsidRDefault="0019101E" w:rsidP="00606DA6">
      <w:pPr>
        <w:pStyle w:val="13aPage-Left"/>
        <w:rPr>
          <w:lang w:val="en-MY"/>
        </w:rPr>
      </w:pPr>
      <w:r w:rsidRPr="006A5E9B">
        <w:rPr>
          <w:lang w:val="en-MY"/>
        </w:rPr>
        <w:tab/>
        <w:t>Page</w:t>
      </w:r>
    </w:p>
    <w:p w14:paraId="015C92E1" w14:textId="17A3A023" w:rsidR="009910D5" w:rsidRDefault="007A7DED">
      <w:pPr>
        <w:pStyle w:val="TOC1"/>
        <w:rPr>
          <w:rFonts w:asciiTheme="minorHAnsi" w:eastAsiaTheme="minorEastAsia" w:hAnsiTheme="minorHAnsi" w:cstheme="minorBidi"/>
          <w:b w:val="0"/>
          <w:bCs w:val="0"/>
          <w:kern w:val="2"/>
          <w:lang w:val="en-MY" w:eastAsia="en-MY"/>
          <w14:ligatures w14:val="standardContextual"/>
        </w:rPr>
      </w:pPr>
      <w:r w:rsidRPr="006A5E9B">
        <w:rPr>
          <w:noProof w:val="0"/>
          <w:lang w:val="en-MY"/>
        </w:rPr>
        <w:fldChar w:fldCharType="begin"/>
      </w:r>
      <w:r w:rsidRPr="006A5E9B">
        <w:rPr>
          <w:noProof w:val="0"/>
          <w:lang w:val="en-MY"/>
        </w:rPr>
        <w:instrText xml:space="preserve"> TOC \w \n 2-3 \h \z \t "09 Heading 0,1,05a Declaration-Title,1,24a Reference-Title,6,14 TOC-Appendix,3,07 Heading 0a - Abstrak/Abstract,1,06a Acknowledgement-Title,1,09a Level01,2,09b Level02,4,09c Level03,5,AppendixA,7,AppendixA1,7,AppendixA11,7" </w:instrText>
      </w:r>
      <w:r w:rsidRPr="006A5E9B">
        <w:rPr>
          <w:noProof w:val="0"/>
          <w:lang w:val="en-MY"/>
        </w:rPr>
        <w:fldChar w:fldCharType="separate"/>
      </w:r>
      <w:hyperlink w:anchor="_Toc197099601" w:history="1">
        <w:r w:rsidR="009910D5" w:rsidRPr="00257DFA">
          <w:rPr>
            <w:rStyle w:val="Hyperlink"/>
            <w:noProof/>
            <w:lang w:val="en-MY"/>
          </w:rPr>
          <w:t>INSTRUCTIONS</w:t>
        </w:r>
        <w:r w:rsidR="009910D5">
          <w:rPr>
            <w:webHidden/>
          </w:rPr>
          <w:tab/>
        </w:r>
        <w:r w:rsidR="009910D5">
          <w:rPr>
            <w:webHidden/>
          </w:rPr>
          <w:fldChar w:fldCharType="begin"/>
        </w:r>
        <w:r w:rsidR="009910D5">
          <w:rPr>
            <w:webHidden/>
          </w:rPr>
          <w:instrText xml:space="preserve"> PAGEREF _Toc197099601 \h </w:instrText>
        </w:r>
        <w:r w:rsidR="009910D5">
          <w:rPr>
            <w:webHidden/>
          </w:rPr>
        </w:r>
        <w:r w:rsidR="009910D5">
          <w:rPr>
            <w:webHidden/>
          </w:rPr>
          <w:fldChar w:fldCharType="separate"/>
        </w:r>
        <w:r w:rsidR="009910D5">
          <w:rPr>
            <w:webHidden/>
          </w:rPr>
          <w:t>1</w:t>
        </w:r>
        <w:r w:rsidR="009910D5">
          <w:rPr>
            <w:webHidden/>
          </w:rPr>
          <w:fldChar w:fldCharType="end"/>
        </w:r>
      </w:hyperlink>
    </w:p>
    <w:p w14:paraId="577B6554" w14:textId="7F987B71" w:rsidR="009910D5" w:rsidRDefault="009910D5">
      <w:pPr>
        <w:pStyle w:val="TOC1"/>
        <w:rPr>
          <w:rFonts w:asciiTheme="minorHAnsi" w:eastAsiaTheme="minorEastAsia" w:hAnsiTheme="minorHAnsi" w:cstheme="minorBidi"/>
          <w:b w:val="0"/>
          <w:bCs w:val="0"/>
          <w:kern w:val="2"/>
          <w:lang w:val="en-MY" w:eastAsia="en-MY"/>
          <w14:ligatures w14:val="standardContextual"/>
        </w:rPr>
      </w:pPr>
      <w:hyperlink w:anchor="_Toc197099602" w:history="1">
        <w:r w:rsidRPr="00257DFA">
          <w:rPr>
            <w:rStyle w:val="Hyperlink"/>
            <w:noProof/>
            <w:lang w:val="en-MY"/>
          </w:rPr>
          <w:t>TABLE OF CONTENTS</w:t>
        </w:r>
        <w:r>
          <w:rPr>
            <w:webHidden/>
          </w:rPr>
          <w:tab/>
        </w:r>
        <w:r>
          <w:rPr>
            <w:webHidden/>
          </w:rPr>
          <w:fldChar w:fldCharType="begin"/>
        </w:r>
        <w:r>
          <w:rPr>
            <w:webHidden/>
          </w:rPr>
          <w:instrText xml:space="preserve"> PAGEREF _Toc197099602 \h </w:instrText>
        </w:r>
        <w:r>
          <w:rPr>
            <w:webHidden/>
          </w:rPr>
        </w:r>
        <w:r>
          <w:rPr>
            <w:webHidden/>
          </w:rPr>
          <w:fldChar w:fldCharType="separate"/>
        </w:r>
        <w:r>
          <w:rPr>
            <w:webHidden/>
          </w:rPr>
          <w:t>2</w:t>
        </w:r>
        <w:r>
          <w:rPr>
            <w:webHidden/>
          </w:rPr>
          <w:fldChar w:fldCharType="end"/>
        </w:r>
      </w:hyperlink>
    </w:p>
    <w:p w14:paraId="33EB2C12" w14:textId="622E61F1" w:rsidR="009910D5" w:rsidRDefault="009910D5">
      <w:pPr>
        <w:pStyle w:val="TOC1"/>
        <w:rPr>
          <w:rFonts w:asciiTheme="minorHAnsi" w:eastAsiaTheme="minorEastAsia" w:hAnsiTheme="minorHAnsi" w:cstheme="minorBidi"/>
          <w:b w:val="0"/>
          <w:bCs w:val="0"/>
          <w:kern w:val="2"/>
          <w:lang w:val="en-MY" w:eastAsia="en-MY"/>
          <w14:ligatures w14:val="standardContextual"/>
        </w:rPr>
      </w:pPr>
      <w:hyperlink w:anchor="_Toc197099603" w:history="1">
        <w:r w:rsidRPr="00257DFA">
          <w:rPr>
            <w:rStyle w:val="Hyperlink"/>
            <w:noProof/>
            <w:lang w:val="en-MY"/>
          </w:rPr>
          <w:t>LIST OF TABLES</w:t>
        </w:r>
        <w:r>
          <w:rPr>
            <w:webHidden/>
          </w:rPr>
          <w:tab/>
        </w:r>
        <w:r>
          <w:rPr>
            <w:webHidden/>
          </w:rPr>
          <w:fldChar w:fldCharType="begin"/>
        </w:r>
        <w:r>
          <w:rPr>
            <w:webHidden/>
          </w:rPr>
          <w:instrText xml:space="preserve"> PAGEREF _Toc197099603 \h </w:instrText>
        </w:r>
        <w:r>
          <w:rPr>
            <w:webHidden/>
          </w:rPr>
        </w:r>
        <w:r>
          <w:rPr>
            <w:webHidden/>
          </w:rPr>
          <w:fldChar w:fldCharType="separate"/>
        </w:r>
        <w:r>
          <w:rPr>
            <w:webHidden/>
          </w:rPr>
          <w:t>4</w:t>
        </w:r>
        <w:r>
          <w:rPr>
            <w:webHidden/>
          </w:rPr>
          <w:fldChar w:fldCharType="end"/>
        </w:r>
      </w:hyperlink>
    </w:p>
    <w:p w14:paraId="60068AB3" w14:textId="33A27EA7" w:rsidR="009910D5" w:rsidRDefault="009910D5">
      <w:pPr>
        <w:pStyle w:val="TOC1"/>
        <w:rPr>
          <w:rFonts w:asciiTheme="minorHAnsi" w:eastAsiaTheme="minorEastAsia" w:hAnsiTheme="minorHAnsi" w:cstheme="minorBidi"/>
          <w:b w:val="0"/>
          <w:bCs w:val="0"/>
          <w:kern w:val="2"/>
          <w:lang w:val="en-MY" w:eastAsia="en-MY"/>
          <w14:ligatures w14:val="standardContextual"/>
        </w:rPr>
      </w:pPr>
      <w:hyperlink w:anchor="_Toc197099604" w:history="1">
        <w:r w:rsidRPr="00257DFA">
          <w:rPr>
            <w:rStyle w:val="Hyperlink"/>
            <w:noProof/>
            <w:lang w:val="en-MY"/>
          </w:rPr>
          <w:t>LIST OF ILLUSTRATIONS</w:t>
        </w:r>
        <w:r>
          <w:rPr>
            <w:webHidden/>
          </w:rPr>
          <w:tab/>
        </w:r>
        <w:r>
          <w:rPr>
            <w:webHidden/>
          </w:rPr>
          <w:fldChar w:fldCharType="begin"/>
        </w:r>
        <w:r>
          <w:rPr>
            <w:webHidden/>
          </w:rPr>
          <w:instrText xml:space="preserve"> PAGEREF _Toc197099604 \h </w:instrText>
        </w:r>
        <w:r>
          <w:rPr>
            <w:webHidden/>
          </w:rPr>
        </w:r>
        <w:r>
          <w:rPr>
            <w:webHidden/>
          </w:rPr>
          <w:fldChar w:fldCharType="separate"/>
        </w:r>
        <w:r>
          <w:rPr>
            <w:webHidden/>
          </w:rPr>
          <w:t>5</w:t>
        </w:r>
        <w:r>
          <w:rPr>
            <w:webHidden/>
          </w:rPr>
          <w:fldChar w:fldCharType="end"/>
        </w:r>
      </w:hyperlink>
    </w:p>
    <w:p w14:paraId="7603DEE6" w14:textId="282C200A" w:rsidR="009910D5" w:rsidRDefault="009910D5">
      <w:pPr>
        <w:pStyle w:val="TOC1"/>
        <w:rPr>
          <w:rFonts w:asciiTheme="minorHAnsi" w:eastAsiaTheme="minorEastAsia" w:hAnsiTheme="minorHAnsi" w:cstheme="minorBidi"/>
          <w:b w:val="0"/>
          <w:bCs w:val="0"/>
          <w:kern w:val="2"/>
          <w:lang w:val="en-MY" w:eastAsia="en-MY"/>
          <w14:ligatures w14:val="standardContextual"/>
        </w:rPr>
      </w:pPr>
      <w:hyperlink w:anchor="_Toc197099605" w:history="1">
        <w:r w:rsidRPr="00257DFA">
          <w:rPr>
            <w:rStyle w:val="Hyperlink"/>
            <w:noProof/>
          </w:rPr>
          <w:t>LIST OF ABBREVIATIONS</w:t>
        </w:r>
        <w:r>
          <w:rPr>
            <w:webHidden/>
          </w:rPr>
          <w:tab/>
        </w:r>
        <w:r>
          <w:rPr>
            <w:webHidden/>
          </w:rPr>
          <w:fldChar w:fldCharType="begin"/>
        </w:r>
        <w:r>
          <w:rPr>
            <w:webHidden/>
          </w:rPr>
          <w:instrText xml:space="preserve"> PAGEREF _Toc197099605 \h </w:instrText>
        </w:r>
        <w:r>
          <w:rPr>
            <w:webHidden/>
          </w:rPr>
        </w:r>
        <w:r>
          <w:rPr>
            <w:webHidden/>
          </w:rPr>
          <w:fldChar w:fldCharType="separate"/>
        </w:r>
        <w:r>
          <w:rPr>
            <w:webHidden/>
          </w:rPr>
          <w:t>6</w:t>
        </w:r>
        <w:r>
          <w:rPr>
            <w:webHidden/>
          </w:rPr>
          <w:fldChar w:fldCharType="end"/>
        </w:r>
      </w:hyperlink>
    </w:p>
    <w:p w14:paraId="0D8B10A6" w14:textId="77777777" w:rsidR="009910D5" w:rsidRDefault="009910D5">
      <w:pPr>
        <w:pStyle w:val="TOC2"/>
        <w:rPr>
          <w:rFonts w:asciiTheme="minorHAnsi" w:eastAsiaTheme="minorEastAsia" w:hAnsiTheme="minorHAnsi" w:cstheme="minorBidi"/>
          <w:b w:val="0"/>
          <w:bCs w:val="0"/>
          <w:caps w:val="0"/>
          <w:kern w:val="2"/>
          <w:lang w:val="en-MY" w:eastAsia="en-MY"/>
          <w14:ligatures w14:val="standardContextual"/>
        </w:rPr>
      </w:pPr>
      <w:hyperlink w:anchor="_Toc197099606" w:history="1">
        <w:r w:rsidRPr="00257DFA">
          <w:rPr>
            <w:rStyle w:val="Hyperlink"/>
            <w:noProof/>
            <w:lang w:val="en-MY"/>
          </w:rPr>
          <w:t>CHAPTER I</w:t>
        </w:r>
        <w:r w:rsidRPr="00257DFA">
          <w:rPr>
            <w:rStyle w:val="Hyperlink"/>
            <w:noProof/>
            <w:lang w:val="en-MY"/>
          </w:rPr>
          <w:tab/>
          <w:t>Introduction</w:t>
        </w:r>
      </w:hyperlink>
    </w:p>
    <w:p w14:paraId="2B0A63C8" w14:textId="1DE7F64B" w:rsidR="009910D5" w:rsidRDefault="009910D5">
      <w:pPr>
        <w:pStyle w:val="TOC4"/>
        <w:rPr>
          <w:rFonts w:asciiTheme="minorHAnsi" w:hAnsiTheme="minorHAnsi" w:cstheme="minorBidi"/>
          <w:kern w:val="2"/>
          <w:lang w:val="en-MY" w:eastAsia="en-MY"/>
          <w14:ligatures w14:val="standardContextual"/>
        </w:rPr>
      </w:pPr>
      <w:hyperlink w:anchor="_Toc197099607" w:history="1">
        <w:r w:rsidRPr="00257DFA">
          <w:rPr>
            <w:rStyle w:val="Hyperlink"/>
            <w:rFonts w:cs="Times New Roman"/>
            <w:bCs/>
            <w:noProof/>
            <w:lang w:val="en-MY"/>
          </w:rPr>
          <w:t>1.1</w:t>
        </w:r>
        <w:r w:rsidRPr="00257DFA">
          <w:rPr>
            <w:rStyle w:val="Hyperlink"/>
            <w:noProof/>
            <w:lang w:val="en-MY"/>
          </w:rPr>
          <w:tab/>
          <w:t>Dataset Selection</w:t>
        </w:r>
        <w:r>
          <w:rPr>
            <w:webHidden/>
          </w:rPr>
          <w:tab/>
        </w:r>
        <w:r>
          <w:rPr>
            <w:webHidden/>
          </w:rPr>
          <w:fldChar w:fldCharType="begin"/>
        </w:r>
        <w:r>
          <w:rPr>
            <w:webHidden/>
          </w:rPr>
          <w:instrText xml:space="preserve"> PAGEREF _Toc197099607 \h </w:instrText>
        </w:r>
        <w:r>
          <w:rPr>
            <w:webHidden/>
          </w:rPr>
        </w:r>
        <w:r>
          <w:rPr>
            <w:webHidden/>
          </w:rPr>
          <w:fldChar w:fldCharType="separate"/>
        </w:r>
        <w:r>
          <w:rPr>
            <w:webHidden/>
          </w:rPr>
          <w:t>1</w:t>
        </w:r>
        <w:r>
          <w:rPr>
            <w:webHidden/>
          </w:rPr>
          <w:fldChar w:fldCharType="end"/>
        </w:r>
      </w:hyperlink>
    </w:p>
    <w:p w14:paraId="48A2C154" w14:textId="69033234" w:rsidR="009910D5" w:rsidRDefault="009910D5">
      <w:pPr>
        <w:pStyle w:val="TOC4"/>
        <w:rPr>
          <w:rFonts w:asciiTheme="minorHAnsi" w:hAnsiTheme="minorHAnsi" w:cstheme="minorBidi"/>
          <w:kern w:val="2"/>
          <w:lang w:val="en-MY" w:eastAsia="en-MY"/>
          <w14:ligatures w14:val="standardContextual"/>
        </w:rPr>
      </w:pPr>
      <w:hyperlink w:anchor="_Toc197099608" w:history="1">
        <w:r w:rsidRPr="00257DFA">
          <w:rPr>
            <w:rStyle w:val="Hyperlink"/>
            <w:rFonts w:cs="Times New Roman"/>
            <w:bCs/>
            <w:noProof/>
            <w:lang w:val="en-MY"/>
          </w:rPr>
          <w:t>1.2</w:t>
        </w:r>
        <w:r w:rsidRPr="00257DFA">
          <w:rPr>
            <w:rStyle w:val="Hyperlink"/>
            <w:noProof/>
            <w:lang w:val="en-MY"/>
          </w:rPr>
          <w:tab/>
          <w:t>Variables</w:t>
        </w:r>
        <w:r>
          <w:rPr>
            <w:webHidden/>
          </w:rPr>
          <w:tab/>
        </w:r>
        <w:r>
          <w:rPr>
            <w:webHidden/>
          </w:rPr>
          <w:fldChar w:fldCharType="begin"/>
        </w:r>
        <w:r>
          <w:rPr>
            <w:webHidden/>
          </w:rPr>
          <w:instrText xml:space="preserve"> PAGEREF _Toc197099608 \h </w:instrText>
        </w:r>
        <w:r>
          <w:rPr>
            <w:webHidden/>
          </w:rPr>
        </w:r>
        <w:r>
          <w:rPr>
            <w:webHidden/>
          </w:rPr>
          <w:fldChar w:fldCharType="separate"/>
        </w:r>
        <w:r>
          <w:rPr>
            <w:webHidden/>
          </w:rPr>
          <w:t>1</w:t>
        </w:r>
        <w:r>
          <w:rPr>
            <w:webHidden/>
          </w:rPr>
          <w:fldChar w:fldCharType="end"/>
        </w:r>
      </w:hyperlink>
    </w:p>
    <w:p w14:paraId="26DF8CE8" w14:textId="7DC7BCF7" w:rsidR="009910D5" w:rsidRDefault="009910D5">
      <w:pPr>
        <w:pStyle w:val="TOC4"/>
        <w:rPr>
          <w:rFonts w:asciiTheme="minorHAnsi" w:hAnsiTheme="minorHAnsi" w:cstheme="minorBidi"/>
          <w:kern w:val="2"/>
          <w:lang w:val="en-MY" w:eastAsia="en-MY"/>
          <w14:ligatures w14:val="standardContextual"/>
        </w:rPr>
      </w:pPr>
      <w:hyperlink w:anchor="_Toc197099609" w:history="1">
        <w:r w:rsidRPr="00257DFA">
          <w:rPr>
            <w:rStyle w:val="Hyperlink"/>
            <w:rFonts w:cs="Times New Roman"/>
            <w:bCs/>
            <w:noProof/>
            <w:lang w:val="en-MY"/>
          </w:rPr>
          <w:t>1.3</w:t>
        </w:r>
        <w:r w:rsidRPr="00257DFA">
          <w:rPr>
            <w:rStyle w:val="Hyperlink"/>
            <w:noProof/>
            <w:lang w:val="en-MY"/>
          </w:rPr>
          <w:tab/>
          <w:t>Assignment Objective</w:t>
        </w:r>
        <w:r>
          <w:rPr>
            <w:webHidden/>
          </w:rPr>
          <w:tab/>
        </w:r>
        <w:r>
          <w:rPr>
            <w:webHidden/>
          </w:rPr>
          <w:fldChar w:fldCharType="begin"/>
        </w:r>
        <w:r>
          <w:rPr>
            <w:webHidden/>
          </w:rPr>
          <w:instrText xml:space="preserve"> PAGEREF _Toc197099609 \h </w:instrText>
        </w:r>
        <w:r>
          <w:rPr>
            <w:webHidden/>
          </w:rPr>
        </w:r>
        <w:r>
          <w:rPr>
            <w:webHidden/>
          </w:rPr>
          <w:fldChar w:fldCharType="separate"/>
        </w:r>
        <w:r>
          <w:rPr>
            <w:webHidden/>
          </w:rPr>
          <w:t>6</w:t>
        </w:r>
        <w:r>
          <w:rPr>
            <w:webHidden/>
          </w:rPr>
          <w:fldChar w:fldCharType="end"/>
        </w:r>
      </w:hyperlink>
    </w:p>
    <w:p w14:paraId="692D6E81" w14:textId="77777777" w:rsidR="009910D5" w:rsidRDefault="009910D5">
      <w:pPr>
        <w:pStyle w:val="TOC2"/>
        <w:rPr>
          <w:rFonts w:asciiTheme="minorHAnsi" w:eastAsiaTheme="minorEastAsia" w:hAnsiTheme="minorHAnsi" w:cstheme="minorBidi"/>
          <w:b w:val="0"/>
          <w:bCs w:val="0"/>
          <w:caps w:val="0"/>
          <w:kern w:val="2"/>
          <w:lang w:val="en-MY" w:eastAsia="en-MY"/>
          <w14:ligatures w14:val="standardContextual"/>
        </w:rPr>
      </w:pPr>
      <w:hyperlink w:anchor="_Toc197099610" w:history="1">
        <w:r w:rsidRPr="00257DFA">
          <w:rPr>
            <w:rStyle w:val="Hyperlink"/>
            <w:noProof/>
            <w:lang w:val="en-MY"/>
          </w:rPr>
          <w:t>CHAPTER II</w:t>
        </w:r>
        <w:r w:rsidRPr="00257DFA">
          <w:rPr>
            <w:rStyle w:val="Hyperlink"/>
            <w:noProof/>
            <w:lang w:val="en-MY"/>
          </w:rPr>
          <w:tab/>
          <w:t>Methodology</w:t>
        </w:r>
      </w:hyperlink>
    </w:p>
    <w:p w14:paraId="0EF53CFB" w14:textId="0A0BCEC0" w:rsidR="009910D5" w:rsidRDefault="009910D5">
      <w:pPr>
        <w:pStyle w:val="TOC4"/>
        <w:rPr>
          <w:rFonts w:asciiTheme="minorHAnsi" w:hAnsiTheme="minorHAnsi" w:cstheme="minorBidi"/>
          <w:kern w:val="2"/>
          <w:lang w:val="en-MY" w:eastAsia="en-MY"/>
          <w14:ligatures w14:val="standardContextual"/>
        </w:rPr>
      </w:pPr>
      <w:hyperlink w:anchor="_Toc197099611" w:history="1">
        <w:r w:rsidRPr="00257DFA">
          <w:rPr>
            <w:rStyle w:val="Hyperlink"/>
            <w:rFonts w:cs="Times New Roman"/>
            <w:bCs/>
            <w:noProof/>
            <w:lang w:val="en-MY"/>
          </w:rPr>
          <w:t>2.1</w:t>
        </w:r>
        <w:r w:rsidRPr="00257DFA">
          <w:rPr>
            <w:rStyle w:val="Hyperlink"/>
            <w:noProof/>
            <w:lang w:val="en-MY"/>
          </w:rPr>
          <w:tab/>
          <w:t>Libraries</w:t>
        </w:r>
        <w:r>
          <w:rPr>
            <w:webHidden/>
          </w:rPr>
          <w:tab/>
        </w:r>
        <w:r>
          <w:rPr>
            <w:webHidden/>
          </w:rPr>
          <w:fldChar w:fldCharType="begin"/>
        </w:r>
        <w:r>
          <w:rPr>
            <w:webHidden/>
          </w:rPr>
          <w:instrText xml:space="preserve"> PAGEREF _Toc197099611 \h </w:instrText>
        </w:r>
        <w:r>
          <w:rPr>
            <w:webHidden/>
          </w:rPr>
        </w:r>
        <w:r>
          <w:rPr>
            <w:webHidden/>
          </w:rPr>
          <w:fldChar w:fldCharType="separate"/>
        </w:r>
        <w:r>
          <w:rPr>
            <w:webHidden/>
          </w:rPr>
          <w:t>7</w:t>
        </w:r>
        <w:r>
          <w:rPr>
            <w:webHidden/>
          </w:rPr>
          <w:fldChar w:fldCharType="end"/>
        </w:r>
      </w:hyperlink>
    </w:p>
    <w:p w14:paraId="71313529" w14:textId="1F7F9B9D"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12" w:history="1">
        <w:r w:rsidRPr="00257DFA">
          <w:rPr>
            <w:rStyle w:val="Hyperlink"/>
            <w:noProof/>
            <w:lang w:val="en-MY"/>
          </w:rPr>
          <w:t>2.1.1</w:t>
        </w:r>
        <w:r w:rsidRPr="00257DFA">
          <w:rPr>
            <w:rStyle w:val="Hyperlink"/>
            <w:noProof/>
            <w:lang w:val="en-MY"/>
          </w:rPr>
          <w:tab/>
          <w:t>Data Manipulation</w:t>
        </w:r>
        <w:r>
          <w:rPr>
            <w:webHidden/>
          </w:rPr>
          <w:tab/>
        </w:r>
        <w:r>
          <w:rPr>
            <w:webHidden/>
          </w:rPr>
          <w:fldChar w:fldCharType="begin"/>
        </w:r>
        <w:r>
          <w:rPr>
            <w:webHidden/>
          </w:rPr>
          <w:instrText xml:space="preserve"> PAGEREF _Toc197099612 \h </w:instrText>
        </w:r>
        <w:r>
          <w:rPr>
            <w:webHidden/>
          </w:rPr>
        </w:r>
        <w:r>
          <w:rPr>
            <w:webHidden/>
          </w:rPr>
          <w:fldChar w:fldCharType="separate"/>
        </w:r>
        <w:r>
          <w:rPr>
            <w:webHidden/>
          </w:rPr>
          <w:t>7</w:t>
        </w:r>
        <w:r>
          <w:rPr>
            <w:webHidden/>
          </w:rPr>
          <w:fldChar w:fldCharType="end"/>
        </w:r>
      </w:hyperlink>
    </w:p>
    <w:p w14:paraId="07D146C8" w14:textId="735B3E04"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13" w:history="1">
        <w:r w:rsidRPr="00257DFA">
          <w:rPr>
            <w:rStyle w:val="Hyperlink"/>
            <w:noProof/>
            <w:lang w:val="en-MY"/>
          </w:rPr>
          <w:t>2.1.2</w:t>
        </w:r>
        <w:r w:rsidRPr="00257DFA">
          <w:rPr>
            <w:rStyle w:val="Hyperlink"/>
            <w:noProof/>
            <w:lang w:val="en-MY"/>
          </w:rPr>
          <w:tab/>
          <w:t>Data Visualisation</w:t>
        </w:r>
        <w:r>
          <w:rPr>
            <w:webHidden/>
          </w:rPr>
          <w:tab/>
        </w:r>
        <w:r>
          <w:rPr>
            <w:webHidden/>
          </w:rPr>
          <w:fldChar w:fldCharType="begin"/>
        </w:r>
        <w:r>
          <w:rPr>
            <w:webHidden/>
          </w:rPr>
          <w:instrText xml:space="preserve"> PAGEREF _Toc197099613 \h </w:instrText>
        </w:r>
        <w:r>
          <w:rPr>
            <w:webHidden/>
          </w:rPr>
        </w:r>
        <w:r>
          <w:rPr>
            <w:webHidden/>
          </w:rPr>
          <w:fldChar w:fldCharType="separate"/>
        </w:r>
        <w:r>
          <w:rPr>
            <w:webHidden/>
          </w:rPr>
          <w:t>7</w:t>
        </w:r>
        <w:r>
          <w:rPr>
            <w:webHidden/>
          </w:rPr>
          <w:fldChar w:fldCharType="end"/>
        </w:r>
      </w:hyperlink>
    </w:p>
    <w:p w14:paraId="029514E4" w14:textId="284E17E3"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14" w:history="1">
        <w:r w:rsidRPr="00257DFA">
          <w:rPr>
            <w:rStyle w:val="Hyperlink"/>
            <w:noProof/>
            <w:lang w:val="en-MY"/>
          </w:rPr>
          <w:t>2.1.3</w:t>
        </w:r>
        <w:r w:rsidRPr="00257DFA">
          <w:rPr>
            <w:rStyle w:val="Hyperlink"/>
            <w:noProof/>
            <w:lang w:val="en-MY"/>
          </w:rPr>
          <w:tab/>
          <w:t>Preprocessing and Modelling</w:t>
        </w:r>
        <w:r>
          <w:rPr>
            <w:webHidden/>
          </w:rPr>
          <w:tab/>
        </w:r>
        <w:r>
          <w:rPr>
            <w:webHidden/>
          </w:rPr>
          <w:fldChar w:fldCharType="begin"/>
        </w:r>
        <w:r>
          <w:rPr>
            <w:webHidden/>
          </w:rPr>
          <w:instrText xml:space="preserve"> PAGEREF _Toc197099614 \h </w:instrText>
        </w:r>
        <w:r>
          <w:rPr>
            <w:webHidden/>
          </w:rPr>
        </w:r>
        <w:r>
          <w:rPr>
            <w:webHidden/>
          </w:rPr>
          <w:fldChar w:fldCharType="separate"/>
        </w:r>
        <w:r>
          <w:rPr>
            <w:webHidden/>
          </w:rPr>
          <w:t>7</w:t>
        </w:r>
        <w:r>
          <w:rPr>
            <w:webHidden/>
          </w:rPr>
          <w:fldChar w:fldCharType="end"/>
        </w:r>
      </w:hyperlink>
    </w:p>
    <w:p w14:paraId="2C4F2514" w14:textId="0DE44D57" w:rsidR="009910D5" w:rsidRDefault="009910D5">
      <w:pPr>
        <w:pStyle w:val="TOC4"/>
        <w:rPr>
          <w:rFonts w:asciiTheme="minorHAnsi" w:hAnsiTheme="minorHAnsi" w:cstheme="minorBidi"/>
          <w:kern w:val="2"/>
          <w:lang w:val="en-MY" w:eastAsia="en-MY"/>
          <w14:ligatures w14:val="standardContextual"/>
        </w:rPr>
      </w:pPr>
      <w:hyperlink w:anchor="_Toc197099615" w:history="1">
        <w:r w:rsidRPr="00257DFA">
          <w:rPr>
            <w:rStyle w:val="Hyperlink"/>
            <w:rFonts w:cs="Times New Roman"/>
            <w:bCs/>
            <w:noProof/>
            <w:lang w:val="en-MY"/>
          </w:rPr>
          <w:t>2.2</w:t>
        </w:r>
        <w:r w:rsidRPr="00257DFA">
          <w:rPr>
            <w:rStyle w:val="Hyperlink"/>
            <w:noProof/>
            <w:lang w:val="en-MY"/>
          </w:rPr>
          <w:tab/>
          <w:t>Data Preprocessing</w:t>
        </w:r>
        <w:r>
          <w:rPr>
            <w:webHidden/>
          </w:rPr>
          <w:tab/>
        </w:r>
        <w:r>
          <w:rPr>
            <w:webHidden/>
          </w:rPr>
          <w:fldChar w:fldCharType="begin"/>
        </w:r>
        <w:r>
          <w:rPr>
            <w:webHidden/>
          </w:rPr>
          <w:instrText xml:space="preserve"> PAGEREF _Toc197099615 \h </w:instrText>
        </w:r>
        <w:r>
          <w:rPr>
            <w:webHidden/>
          </w:rPr>
        </w:r>
        <w:r>
          <w:rPr>
            <w:webHidden/>
          </w:rPr>
          <w:fldChar w:fldCharType="separate"/>
        </w:r>
        <w:r>
          <w:rPr>
            <w:webHidden/>
          </w:rPr>
          <w:t>8</w:t>
        </w:r>
        <w:r>
          <w:rPr>
            <w:webHidden/>
          </w:rPr>
          <w:fldChar w:fldCharType="end"/>
        </w:r>
      </w:hyperlink>
    </w:p>
    <w:p w14:paraId="734E3739" w14:textId="1E88C468" w:rsidR="009910D5" w:rsidRDefault="009910D5">
      <w:pPr>
        <w:pStyle w:val="TOC4"/>
        <w:rPr>
          <w:rFonts w:asciiTheme="minorHAnsi" w:hAnsiTheme="minorHAnsi" w:cstheme="minorBidi"/>
          <w:kern w:val="2"/>
          <w:lang w:val="en-MY" w:eastAsia="en-MY"/>
          <w14:ligatures w14:val="standardContextual"/>
        </w:rPr>
      </w:pPr>
      <w:hyperlink w:anchor="_Toc197099616" w:history="1">
        <w:r w:rsidRPr="00257DFA">
          <w:rPr>
            <w:rStyle w:val="Hyperlink"/>
            <w:rFonts w:cs="Times New Roman"/>
            <w:bCs/>
            <w:noProof/>
            <w:lang w:val="en-MY"/>
          </w:rPr>
          <w:t>2.3</w:t>
        </w:r>
        <w:r w:rsidRPr="00257DFA">
          <w:rPr>
            <w:rStyle w:val="Hyperlink"/>
            <w:noProof/>
            <w:lang w:val="en-MY"/>
          </w:rPr>
          <w:tab/>
          <w:t>Data Modelling</w:t>
        </w:r>
        <w:r>
          <w:rPr>
            <w:webHidden/>
          </w:rPr>
          <w:tab/>
        </w:r>
        <w:r>
          <w:rPr>
            <w:webHidden/>
          </w:rPr>
          <w:fldChar w:fldCharType="begin"/>
        </w:r>
        <w:r>
          <w:rPr>
            <w:webHidden/>
          </w:rPr>
          <w:instrText xml:space="preserve"> PAGEREF _Toc197099616 \h </w:instrText>
        </w:r>
        <w:r>
          <w:rPr>
            <w:webHidden/>
          </w:rPr>
        </w:r>
        <w:r>
          <w:rPr>
            <w:webHidden/>
          </w:rPr>
          <w:fldChar w:fldCharType="separate"/>
        </w:r>
        <w:r>
          <w:rPr>
            <w:webHidden/>
          </w:rPr>
          <w:t>8</w:t>
        </w:r>
        <w:r>
          <w:rPr>
            <w:webHidden/>
          </w:rPr>
          <w:fldChar w:fldCharType="end"/>
        </w:r>
      </w:hyperlink>
    </w:p>
    <w:p w14:paraId="1AA97713" w14:textId="6543D308"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17" w:history="1">
        <w:r w:rsidRPr="00257DFA">
          <w:rPr>
            <w:rStyle w:val="Hyperlink"/>
            <w:noProof/>
          </w:rPr>
          <w:t>2.3.1</w:t>
        </w:r>
        <w:r w:rsidRPr="00257DFA">
          <w:rPr>
            <w:rStyle w:val="Hyperlink"/>
            <w:noProof/>
          </w:rPr>
          <w:tab/>
          <w:t>Forward Selection</w:t>
        </w:r>
        <w:r>
          <w:rPr>
            <w:webHidden/>
          </w:rPr>
          <w:tab/>
        </w:r>
        <w:r>
          <w:rPr>
            <w:webHidden/>
          </w:rPr>
          <w:fldChar w:fldCharType="begin"/>
        </w:r>
        <w:r>
          <w:rPr>
            <w:webHidden/>
          </w:rPr>
          <w:instrText xml:space="preserve"> PAGEREF _Toc197099617 \h </w:instrText>
        </w:r>
        <w:r>
          <w:rPr>
            <w:webHidden/>
          </w:rPr>
        </w:r>
        <w:r>
          <w:rPr>
            <w:webHidden/>
          </w:rPr>
          <w:fldChar w:fldCharType="separate"/>
        </w:r>
        <w:r>
          <w:rPr>
            <w:webHidden/>
          </w:rPr>
          <w:t>8</w:t>
        </w:r>
        <w:r>
          <w:rPr>
            <w:webHidden/>
          </w:rPr>
          <w:fldChar w:fldCharType="end"/>
        </w:r>
      </w:hyperlink>
    </w:p>
    <w:p w14:paraId="7249E6FF" w14:textId="2FFB8379"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18" w:history="1">
        <w:r w:rsidRPr="00257DFA">
          <w:rPr>
            <w:rStyle w:val="Hyperlink"/>
            <w:noProof/>
          </w:rPr>
          <w:t>2.3.2</w:t>
        </w:r>
        <w:r w:rsidRPr="00257DFA">
          <w:rPr>
            <w:rStyle w:val="Hyperlink"/>
            <w:noProof/>
          </w:rPr>
          <w:tab/>
          <w:t>Backwards Elimination</w:t>
        </w:r>
        <w:r>
          <w:rPr>
            <w:webHidden/>
          </w:rPr>
          <w:tab/>
        </w:r>
        <w:r>
          <w:rPr>
            <w:webHidden/>
          </w:rPr>
          <w:fldChar w:fldCharType="begin"/>
        </w:r>
        <w:r>
          <w:rPr>
            <w:webHidden/>
          </w:rPr>
          <w:instrText xml:space="preserve"> PAGEREF _Toc197099618 \h </w:instrText>
        </w:r>
        <w:r>
          <w:rPr>
            <w:webHidden/>
          </w:rPr>
        </w:r>
        <w:r>
          <w:rPr>
            <w:webHidden/>
          </w:rPr>
          <w:fldChar w:fldCharType="separate"/>
        </w:r>
        <w:r>
          <w:rPr>
            <w:webHidden/>
          </w:rPr>
          <w:t>8</w:t>
        </w:r>
        <w:r>
          <w:rPr>
            <w:webHidden/>
          </w:rPr>
          <w:fldChar w:fldCharType="end"/>
        </w:r>
      </w:hyperlink>
    </w:p>
    <w:p w14:paraId="182FAF56" w14:textId="012B8A8D"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19" w:history="1">
        <w:r w:rsidRPr="00257DFA">
          <w:rPr>
            <w:rStyle w:val="Hyperlink"/>
            <w:noProof/>
          </w:rPr>
          <w:t>2.3.3</w:t>
        </w:r>
        <w:r w:rsidRPr="00257DFA">
          <w:rPr>
            <w:rStyle w:val="Hyperlink"/>
            <w:noProof/>
          </w:rPr>
          <w:tab/>
          <w:t>Stepwise Regression</w:t>
        </w:r>
        <w:r>
          <w:rPr>
            <w:webHidden/>
          </w:rPr>
          <w:tab/>
        </w:r>
        <w:r>
          <w:rPr>
            <w:webHidden/>
          </w:rPr>
          <w:fldChar w:fldCharType="begin"/>
        </w:r>
        <w:r>
          <w:rPr>
            <w:webHidden/>
          </w:rPr>
          <w:instrText xml:space="preserve"> PAGEREF _Toc197099619 \h </w:instrText>
        </w:r>
        <w:r>
          <w:rPr>
            <w:webHidden/>
          </w:rPr>
        </w:r>
        <w:r>
          <w:rPr>
            <w:webHidden/>
          </w:rPr>
          <w:fldChar w:fldCharType="separate"/>
        </w:r>
        <w:r>
          <w:rPr>
            <w:webHidden/>
          </w:rPr>
          <w:t>9</w:t>
        </w:r>
        <w:r>
          <w:rPr>
            <w:webHidden/>
          </w:rPr>
          <w:fldChar w:fldCharType="end"/>
        </w:r>
      </w:hyperlink>
    </w:p>
    <w:p w14:paraId="786642E4" w14:textId="4299127E" w:rsidR="009910D5" w:rsidRDefault="009910D5">
      <w:pPr>
        <w:pStyle w:val="TOC4"/>
        <w:rPr>
          <w:rFonts w:asciiTheme="minorHAnsi" w:hAnsiTheme="minorHAnsi" w:cstheme="minorBidi"/>
          <w:kern w:val="2"/>
          <w:lang w:val="en-MY" w:eastAsia="en-MY"/>
          <w14:ligatures w14:val="standardContextual"/>
        </w:rPr>
      </w:pPr>
      <w:hyperlink w:anchor="_Toc197099620" w:history="1">
        <w:r w:rsidRPr="00257DFA">
          <w:rPr>
            <w:rStyle w:val="Hyperlink"/>
            <w:rFonts w:cs="Times New Roman"/>
            <w:bCs/>
            <w:noProof/>
            <w:lang w:val="en-MY"/>
          </w:rPr>
          <w:t>2.4</w:t>
        </w:r>
        <w:r w:rsidRPr="00257DFA">
          <w:rPr>
            <w:rStyle w:val="Hyperlink"/>
            <w:noProof/>
            <w:lang w:val="en-MY"/>
          </w:rPr>
          <w:tab/>
          <w:t>Evaluation Metrics</w:t>
        </w:r>
        <w:r>
          <w:rPr>
            <w:webHidden/>
          </w:rPr>
          <w:tab/>
        </w:r>
        <w:r>
          <w:rPr>
            <w:webHidden/>
          </w:rPr>
          <w:fldChar w:fldCharType="begin"/>
        </w:r>
        <w:r>
          <w:rPr>
            <w:webHidden/>
          </w:rPr>
          <w:instrText xml:space="preserve"> PAGEREF _Toc197099620 \h </w:instrText>
        </w:r>
        <w:r>
          <w:rPr>
            <w:webHidden/>
          </w:rPr>
        </w:r>
        <w:r>
          <w:rPr>
            <w:webHidden/>
          </w:rPr>
          <w:fldChar w:fldCharType="separate"/>
        </w:r>
        <w:r>
          <w:rPr>
            <w:webHidden/>
          </w:rPr>
          <w:t>9</w:t>
        </w:r>
        <w:r>
          <w:rPr>
            <w:webHidden/>
          </w:rPr>
          <w:fldChar w:fldCharType="end"/>
        </w:r>
      </w:hyperlink>
    </w:p>
    <w:p w14:paraId="06211E11" w14:textId="5AEE914A"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21" w:history="1">
        <w:r w:rsidRPr="00257DFA">
          <w:rPr>
            <w:rStyle w:val="Hyperlink"/>
            <w:noProof/>
          </w:rPr>
          <w:t>2.4.1</w:t>
        </w:r>
        <w:r w:rsidRPr="00257DFA">
          <w:rPr>
            <w:rStyle w:val="Hyperlink"/>
            <w:noProof/>
          </w:rPr>
          <w:tab/>
          <w:t>K-fold Cross Validation</w:t>
        </w:r>
        <w:r>
          <w:rPr>
            <w:webHidden/>
          </w:rPr>
          <w:tab/>
        </w:r>
        <w:r>
          <w:rPr>
            <w:webHidden/>
          </w:rPr>
          <w:fldChar w:fldCharType="begin"/>
        </w:r>
        <w:r>
          <w:rPr>
            <w:webHidden/>
          </w:rPr>
          <w:instrText xml:space="preserve"> PAGEREF _Toc197099621 \h </w:instrText>
        </w:r>
        <w:r>
          <w:rPr>
            <w:webHidden/>
          </w:rPr>
        </w:r>
        <w:r>
          <w:rPr>
            <w:webHidden/>
          </w:rPr>
          <w:fldChar w:fldCharType="separate"/>
        </w:r>
        <w:r>
          <w:rPr>
            <w:webHidden/>
          </w:rPr>
          <w:t>9</w:t>
        </w:r>
        <w:r>
          <w:rPr>
            <w:webHidden/>
          </w:rPr>
          <w:fldChar w:fldCharType="end"/>
        </w:r>
      </w:hyperlink>
    </w:p>
    <w:p w14:paraId="3F8B21C1" w14:textId="7E4952CC"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22" w:history="1">
        <w:r w:rsidRPr="00257DFA">
          <w:rPr>
            <w:rStyle w:val="Hyperlink"/>
            <w:noProof/>
          </w:rPr>
          <w:t>2.4.2</w:t>
        </w:r>
        <w:r w:rsidRPr="00257DFA">
          <w:rPr>
            <w:rStyle w:val="Hyperlink"/>
            <w:noProof/>
          </w:rPr>
          <w:tab/>
          <w:t>Negative Mean Squared Error</w:t>
        </w:r>
        <w:r>
          <w:rPr>
            <w:webHidden/>
          </w:rPr>
          <w:tab/>
        </w:r>
        <w:r>
          <w:rPr>
            <w:webHidden/>
          </w:rPr>
          <w:fldChar w:fldCharType="begin"/>
        </w:r>
        <w:r>
          <w:rPr>
            <w:webHidden/>
          </w:rPr>
          <w:instrText xml:space="preserve"> PAGEREF _Toc197099622 \h </w:instrText>
        </w:r>
        <w:r>
          <w:rPr>
            <w:webHidden/>
          </w:rPr>
        </w:r>
        <w:r>
          <w:rPr>
            <w:webHidden/>
          </w:rPr>
          <w:fldChar w:fldCharType="separate"/>
        </w:r>
        <w:r>
          <w:rPr>
            <w:webHidden/>
          </w:rPr>
          <w:t>10</w:t>
        </w:r>
        <w:r>
          <w:rPr>
            <w:webHidden/>
          </w:rPr>
          <w:fldChar w:fldCharType="end"/>
        </w:r>
      </w:hyperlink>
    </w:p>
    <w:p w14:paraId="579AD010" w14:textId="77777777" w:rsidR="009910D5" w:rsidRDefault="009910D5">
      <w:pPr>
        <w:pStyle w:val="TOC2"/>
        <w:rPr>
          <w:rFonts w:asciiTheme="minorHAnsi" w:eastAsiaTheme="minorEastAsia" w:hAnsiTheme="minorHAnsi" w:cstheme="minorBidi"/>
          <w:b w:val="0"/>
          <w:bCs w:val="0"/>
          <w:caps w:val="0"/>
          <w:kern w:val="2"/>
          <w:lang w:val="en-MY" w:eastAsia="en-MY"/>
          <w14:ligatures w14:val="standardContextual"/>
        </w:rPr>
      </w:pPr>
      <w:hyperlink w:anchor="_Toc197099623" w:history="1">
        <w:r w:rsidRPr="00257DFA">
          <w:rPr>
            <w:rStyle w:val="Hyperlink"/>
            <w:noProof/>
            <w:lang w:val="en-MY"/>
          </w:rPr>
          <w:t>CHAPTER III   Results and Discussion</w:t>
        </w:r>
      </w:hyperlink>
    </w:p>
    <w:p w14:paraId="692CE5AE" w14:textId="112C5FA7" w:rsidR="009910D5" w:rsidRDefault="009910D5">
      <w:pPr>
        <w:pStyle w:val="TOC4"/>
        <w:rPr>
          <w:rFonts w:asciiTheme="minorHAnsi" w:hAnsiTheme="minorHAnsi" w:cstheme="minorBidi"/>
          <w:kern w:val="2"/>
          <w:lang w:val="en-MY" w:eastAsia="en-MY"/>
          <w14:ligatures w14:val="standardContextual"/>
        </w:rPr>
      </w:pPr>
      <w:hyperlink w:anchor="_Toc197099624" w:history="1">
        <w:r w:rsidRPr="00257DFA">
          <w:rPr>
            <w:rStyle w:val="Hyperlink"/>
            <w:rFonts w:cs="Times New Roman"/>
            <w:bCs/>
            <w:noProof/>
            <w:lang w:val="en-MY"/>
          </w:rPr>
          <w:t>3.1</w:t>
        </w:r>
        <w:r w:rsidRPr="00257DFA">
          <w:rPr>
            <w:rStyle w:val="Hyperlink"/>
            <w:noProof/>
            <w:lang w:val="en-MY"/>
          </w:rPr>
          <w:tab/>
          <w:t>Model Performance</w:t>
        </w:r>
        <w:r>
          <w:rPr>
            <w:webHidden/>
          </w:rPr>
          <w:tab/>
        </w:r>
        <w:r>
          <w:rPr>
            <w:webHidden/>
          </w:rPr>
          <w:fldChar w:fldCharType="begin"/>
        </w:r>
        <w:r>
          <w:rPr>
            <w:webHidden/>
          </w:rPr>
          <w:instrText xml:space="preserve"> PAGEREF _Toc197099624 \h </w:instrText>
        </w:r>
        <w:r>
          <w:rPr>
            <w:webHidden/>
          </w:rPr>
        </w:r>
        <w:r>
          <w:rPr>
            <w:webHidden/>
          </w:rPr>
          <w:fldChar w:fldCharType="separate"/>
        </w:r>
        <w:r>
          <w:rPr>
            <w:webHidden/>
          </w:rPr>
          <w:t>11</w:t>
        </w:r>
        <w:r>
          <w:rPr>
            <w:webHidden/>
          </w:rPr>
          <w:fldChar w:fldCharType="end"/>
        </w:r>
      </w:hyperlink>
    </w:p>
    <w:p w14:paraId="7A742551" w14:textId="50880C17"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25" w:history="1">
        <w:r w:rsidRPr="00257DFA">
          <w:rPr>
            <w:rStyle w:val="Hyperlink"/>
            <w:noProof/>
          </w:rPr>
          <w:t>3.1.1</w:t>
        </w:r>
        <w:r w:rsidRPr="00257DFA">
          <w:rPr>
            <w:rStyle w:val="Hyperlink"/>
            <w:noProof/>
          </w:rPr>
          <w:tab/>
          <w:t>Forward Selection</w:t>
        </w:r>
        <w:r>
          <w:rPr>
            <w:webHidden/>
          </w:rPr>
          <w:tab/>
        </w:r>
        <w:r>
          <w:rPr>
            <w:webHidden/>
          </w:rPr>
          <w:fldChar w:fldCharType="begin"/>
        </w:r>
        <w:r>
          <w:rPr>
            <w:webHidden/>
          </w:rPr>
          <w:instrText xml:space="preserve"> PAGEREF _Toc197099625 \h </w:instrText>
        </w:r>
        <w:r>
          <w:rPr>
            <w:webHidden/>
          </w:rPr>
        </w:r>
        <w:r>
          <w:rPr>
            <w:webHidden/>
          </w:rPr>
          <w:fldChar w:fldCharType="separate"/>
        </w:r>
        <w:r>
          <w:rPr>
            <w:webHidden/>
          </w:rPr>
          <w:t>11</w:t>
        </w:r>
        <w:r>
          <w:rPr>
            <w:webHidden/>
          </w:rPr>
          <w:fldChar w:fldCharType="end"/>
        </w:r>
      </w:hyperlink>
    </w:p>
    <w:p w14:paraId="54C87DD9" w14:textId="5ABCB5DC"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26" w:history="1">
        <w:r w:rsidRPr="00257DFA">
          <w:rPr>
            <w:rStyle w:val="Hyperlink"/>
            <w:noProof/>
          </w:rPr>
          <w:t>3.1.2</w:t>
        </w:r>
        <w:r w:rsidRPr="00257DFA">
          <w:rPr>
            <w:rStyle w:val="Hyperlink"/>
            <w:noProof/>
          </w:rPr>
          <w:tab/>
          <w:t>Backwards Elimintaion</w:t>
        </w:r>
        <w:r>
          <w:rPr>
            <w:webHidden/>
          </w:rPr>
          <w:tab/>
        </w:r>
        <w:r>
          <w:rPr>
            <w:webHidden/>
          </w:rPr>
          <w:fldChar w:fldCharType="begin"/>
        </w:r>
        <w:r>
          <w:rPr>
            <w:webHidden/>
          </w:rPr>
          <w:instrText xml:space="preserve"> PAGEREF _Toc197099626 \h </w:instrText>
        </w:r>
        <w:r>
          <w:rPr>
            <w:webHidden/>
          </w:rPr>
        </w:r>
        <w:r>
          <w:rPr>
            <w:webHidden/>
          </w:rPr>
          <w:fldChar w:fldCharType="separate"/>
        </w:r>
        <w:r>
          <w:rPr>
            <w:webHidden/>
          </w:rPr>
          <w:t>12</w:t>
        </w:r>
        <w:r>
          <w:rPr>
            <w:webHidden/>
          </w:rPr>
          <w:fldChar w:fldCharType="end"/>
        </w:r>
      </w:hyperlink>
    </w:p>
    <w:p w14:paraId="2A90DD8D" w14:textId="56DF209F"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27" w:history="1">
        <w:r w:rsidRPr="00257DFA">
          <w:rPr>
            <w:rStyle w:val="Hyperlink"/>
            <w:noProof/>
          </w:rPr>
          <w:t>3.1.3</w:t>
        </w:r>
        <w:r w:rsidRPr="00257DFA">
          <w:rPr>
            <w:rStyle w:val="Hyperlink"/>
            <w:noProof/>
          </w:rPr>
          <w:tab/>
          <w:t>Stepwise Regression</w:t>
        </w:r>
        <w:r>
          <w:rPr>
            <w:webHidden/>
          </w:rPr>
          <w:tab/>
        </w:r>
        <w:r>
          <w:rPr>
            <w:webHidden/>
          </w:rPr>
          <w:fldChar w:fldCharType="begin"/>
        </w:r>
        <w:r>
          <w:rPr>
            <w:webHidden/>
          </w:rPr>
          <w:instrText xml:space="preserve"> PAGEREF _Toc197099627 \h </w:instrText>
        </w:r>
        <w:r>
          <w:rPr>
            <w:webHidden/>
          </w:rPr>
        </w:r>
        <w:r>
          <w:rPr>
            <w:webHidden/>
          </w:rPr>
          <w:fldChar w:fldCharType="separate"/>
        </w:r>
        <w:r>
          <w:rPr>
            <w:webHidden/>
          </w:rPr>
          <w:t>13</w:t>
        </w:r>
        <w:r>
          <w:rPr>
            <w:webHidden/>
          </w:rPr>
          <w:fldChar w:fldCharType="end"/>
        </w:r>
      </w:hyperlink>
    </w:p>
    <w:p w14:paraId="12903D65" w14:textId="6438D7DC" w:rsidR="009910D5" w:rsidRDefault="009910D5">
      <w:pPr>
        <w:pStyle w:val="TOC4"/>
        <w:rPr>
          <w:rFonts w:asciiTheme="minorHAnsi" w:hAnsiTheme="minorHAnsi" w:cstheme="minorBidi"/>
          <w:kern w:val="2"/>
          <w:lang w:val="en-MY" w:eastAsia="en-MY"/>
          <w14:ligatures w14:val="standardContextual"/>
        </w:rPr>
      </w:pPr>
      <w:hyperlink w:anchor="_Toc197099628" w:history="1">
        <w:r w:rsidRPr="00257DFA">
          <w:rPr>
            <w:rStyle w:val="Hyperlink"/>
            <w:rFonts w:cs="Times New Roman"/>
            <w:bCs/>
            <w:noProof/>
            <w:lang w:val="en-MY"/>
          </w:rPr>
          <w:t>3.2</w:t>
        </w:r>
        <w:r w:rsidRPr="00257DFA">
          <w:rPr>
            <w:rStyle w:val="Hyperlink"/>
            <w:noProof/>
            <w:lang w:val="en-MY"/>
          </w:rPr>
          <w:tab/>
          <w:t>Comparison Between Models</w:t>
        </w:r>
        <w:r>
          <w:rPr>
            <w:webHidden/>
          </w:rPr>
          <w:tab/>
        </w:r>
        <w:r>
          <w:rPr>
            <w:webHidden/>
          </w:rPr>
          <w:fldChar w:fldCharType="begin"/>
        </w:r>
        <w:r>
          <w:rPr>
            <w:webHidden/>
          </w:rPr>
          <w:instrText xml:space="preserve"> PAGEREF _Toc197099628 \h </w:instrText>
        </w:r>
        <w:r>
          <w:rPr>
            <w:webHidden/>
          </w:rPr>
        </w:r>
        <w:r>
          <w:rPr>
            <w:webHidden/>
          </w:rPr>
          <w:fldChar w:fldCharType="separate"/>
        </w:r>
        <w:r>
          <w:rPr>
            <w:webHidden/>
          </w:rPr>
          <w:t>14</w:t>
        </w:r>
        <w:r>
          <w:rPr>
            <w:webHidden/>
          </w:rPr>
          <w:fldChar w:fldCharType="end"/>
        </w:r>
      </w:hyperlink>
    </w:p>
    <w:p w14:paraId="429016FF" w14:textId="731C3356" w:rsidR="009910D5" w:rsidRDefault="009910D5">
      <w:pPr>
        <w:pStyle w:val="TOC4"/>
        <w:rPr>
          <w:rFonts w:asciiTheme="minorHAnsi" w:hAnsiTheme="minorHAnsi" w:cstheme="minorBidi"/>
          <w:kern w:val="2"/>
          <w:lang w:val="en-MY" w:eastAsia="en-MY"/>
          <w14:ligatures w14:val="standardContextual"/>
        </w:rPr>
      </w:pPr>
      <w:hyperlink w:anchor="_Toc197099629" w:history="1">
        <w:r w:rsidRPr="00257DFA">
          <w:rPr>
            <w:rStyle w:val="Hyperlink"/>
            <w:rFonts w:cs="Times New Roman"/>
            <w:bCs/>
            <w:noProof/>
            <w:lang w:val="en-MY"/>
          </w:rPr>
          <w:t>3.3</w:t>
        </w:r>
        <w:r w:rsidRPr="00257DFA">
          <w:rPr>
            <w:rStyle w:val="Hyperlink"/>
            <w:noProof/>
            <w:lang w:val="en-MY"/>
          </w:rPr>
          <w:tab/>
          <w:t>Selecting Best Model</w:t>
        </w:r>
        <w:r>
          <w:rPr>
            <w:webHidden/>
          </w:rPr>
          <w:tab/>
        </w:r>
        <w:r>
          <w:rPr>
            <w:webHidden/>
          </w:rPr>
          <w:fldChar w:fldCharType="begin"/>
        </w:r>
        <w:r>
          <w:rPr>
            <w:webHidden/>
          </w:rPr>
          <w:instrText xml:space="preserve"> PAGEREF _Toc197099629 \h </w:instrText>
        </w:r>
        <w:r>
          <w:rPr>
            <w:webHidden/>
          </w:rPr>
        </w:r>
        <w:r>
          <w:rPr>
            <w:webHidden/>
          </w:rPr>
          <w:fldChar w:fldCharType="separate"/>
        </w:r>
        <w:r>
          <w:rPr>
            <w:webHidden/>
          </w:rPr>
          <w:t>15</w:t>
        </w:r>
        <w:r>
          <w:rPr>
            <w:webHidden/>
          </w:rPr>
          <w:fldChar w:fldCharType="end"/>
        </w:r>
      </w:hyperlink>
    </w:p>
    <w:p w14:paraId="2CCEFD2B" w14:textId="52F9C0CC" w:rsidR="009910D5" w:rsidRDefault="009910D5">
      <w:pPr>
        <w:pStyle w:val="TOC4"/>
        <w:rPr>
          <w:rFonts w:asciiTheme="minorHAnsi" w:hAnsiTheme="minorHAnsi" w:cstheme="minorBidi"/>
          <w:kern w:val="2"/>
          <w:lang w:val="en-MY" w:eastAsia="en-MY"/>
          <w14:ligatures w14:val="standardContextual"/>
        </w:rPr>
      </w:pPr>
      <w:hyperlink w:anchor="_Toc197099630" w:history="1">
        <w:r w:rsidRPr="00257DFA">
          <w:rPr>
            <w:rStyle w:val="Hyperlink"/>
            <w:rFonts w:cs="Times New Roman"/>
            <w:bCs/>
            <w:noProof/>
            <w:lang w:val="en-MY"/>
          </w:rPr>
          <w:t>3.4</w:t>
        </w:r>
        <w:r w:rsidRPr="00257DFA">
          <w:rPr>
            <w:rStyle w:val="Hyperlink"/>
            <w:noProof/>
            <w:lang w:val="en-MY"/>
          </w:rPr>
          <w:tab/>
          <w:t>Evaluating Best Model</w:t>
        </w:r>
        <w:r>
          <w:rPr>
            <w:webHidden/>
          </w:rPr>
          <w:tab/>
        </w:r>
        <w:r>
          <w:rPr>
            <w:webHidden/>
          </w:rPr>
          <w:fldChar w:fldCharType="begin"/>
        </w:r>
        <w:r>
          <w:rPr>
            <w:webHidden/>
          </w:rPr>
          <w:instrText xml:space="preserve"> PAGEREF _Toc197099630 \h </w:instrText>
        </w:r>
        <w:r>
          <w:rPr>
            <w:webHidden/>
          </w:rPr>
        </w:r>
        <w:r>
          <w:rPr>
            <w:webHidden/>
          </w:rPr>
          <w:fldChar w:fldCharType="separate"/>
        </w:r>
        <w:r>
          <w:rPr>
            <w:webHidden/>
          </w:rPr>
          <w:t>16</w:t>
        </w:r>
        <w:r>
          <w:rPr>
            <w:webHidden/>
          </w:rPr>
          <w:fldChar w:fldCharType="end"/>
        </w:r>
      </w:hyperlink>
    </w:p>
    <w:p w14:paraId="1BD32DDE" w14:textId="270D6A04"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31" w:history="1">
        <w:r w:rsidRPr="00257DFA">
          <w:rPr>
            <w:rStyle w:val="Hyperlink"/>
            <w:noProof/>
            <w:lang w:val="en-MY"/>
          </w:rPr>
          <w:t>3.4.1</w:t>
        </w:r>
        <w:r w:rsidRPr="00257DFA">
          <w:rPr>
            <w:rStyle w:val="Hyperlink"/>
            <w:noProof/>
            <w:lang w:val="en-MY"/>
          </w:rPr>
          <w:tab/>
          <w:t>Features Selected</w:t>
        </w:r>
        <w:r>
          <w:rPr>
            <w:webHidden/>
          </w:rPr>
          <w:tab/>
        </w:r>
        <w:r>
          <w:rPr>
            <w:webHidden/>
          </w:rPr>
          <w:fldChar w:fldCharType="begin"/>
        </w:r>
        <w:r>
          <w:rPr>
            <w:webHidden/>
          </w:rPr>
          <w:instrText xml:space="preserve"> PAGEREF _Toc197099631 \h </w:instrText>
        </w:r>
        <w:r>
          <w:rPr>
            <w:webHidden/>
          </w:rPr>
        </w:r>
        <w:r>
          <w:rPr>
            <w:webHidden/>
          </w:rPr>
          <w:fldChar w:fldCharType="separate"/>
        </w:r>
        <w:r>
          <w:rPr>
            <w:webHidden/>
          </w:rPr>
          <w:t>16</w:t>
        </w:r>
        <w:r>
          <w:rPr>
            <w:webHidden/>
          </w:rPr>
          <w:fldChar w:fldCharType="end"/>
        </w:r>
      </w:hyperlink>
    </w:p>
    <w:p w14:paraId="0F936FEC" w14:textId="0C59646C" w:rsidR="009910D5" w:rsidRDefault="009910D5">
      <w:pPr>
        <w:pStyle w:val="TOC5"/>
        <w:rPr>
          <w:rFonts w:asciiTheme="minorHAnsi" w:eastAsiaTheme="minorEastAsia" w:hAnsiTheme="minorHAnsi" w:cstheme="minorBidi"/>
          <w:kern w:val="2"/>
          <w:lang w:val="en-MY" w:eastAsia="en-MY"/>
          <w14:ligatures w14:val="standardContextual"/>
        </w:rPr>
      </w:pPr>
      <w:hyperlink w:anchor="_Toc197099632" w:history="1">
        <w:r w:rsidRPr="00257DFA">
          <w:rPr>
            <w:rStyle w:val="Hyperlink"/>
            <w:noProof/>
            <w:lang w:val="en-MY"/>
          </w:rPr>
          <w:t>3.4.2</w:t>
        </w:r>
        <w:r w:rsidRPr="00257DFA">
          <w:rPr>
            <w:rStyle w:val="Hyperlink"/>
            <w:noProof/>
            <w:lang w:val="en-MY"/>
          </w:rPr>
          <w:tab/>
          <w:t>Final Model</w:t>
        </w:r>
        <w:r>
          <w:rPr>
            <w:webHidden/>
          </w:rPr>
          <w:tab/>
        </w:r>
        <w:r>
          <w:rPr>
            <w:webHidden/>
          </w:rPr>
          <w:fldChar w:fldCharType="begin"/>
        </w:r>
        <w:r>
          <w:rPr>
            <w:webHidden/>
          </w:rPr>
          <w:instrText xml:space="preserve"> PAGEREF _Toc197099632 \h </w:instrText>
        </w:r>
        <w:r>
          <w:rPr>
            <w:webHidden/>
          </w:rPr>
        </w:r>
        <w:r>
          <w:rPr>
            <w:webHidden/>
          </w:rPr>
          <w:fldChar w:fldCharType="separate"/>
        </w:r>
        <w:r>
          <w:rPr>
            <w:webHidden/>
          </w:rPr>
          <w:t>17</w:t>
        </w:r>
        <w:r>
          <w:rPr>
            <w:webHidden/>
          </w:rPr>
          <w:fldChar w:fldCharType="end"/>
        </w:r>
      </w:hyperlink>
    </w:p>
    <w:p w14:paraId="26397525" w14:textId="77777777" w:rsidR="009910D5" w:rsidRDefault="009910D5">
      <w:pPr>
        <w:pStyle w:val="TOC2"/>
        <w:rPr>
          <w:rFonts w:asciiTheme="minorHAnsi" w:eastAsiaTheme="minorEastAsia" w:hAnsiTheme="minorHAnsi" w:cstheme="minorBidi"/>
          <w:b w:val="0"/>
          <w:bCs w:val="0"/>
          <w:caps w:val="0"/>
          <w:kern w:val="2"/>
          <w:lang w:val="en-MY" w:eastAsia="en-MY"/>
          <w14:ligatures w14:val="standardContextual"/>
        </w:rPr>
      </w:pPr>
      <w:hyperlink w:anchor="_Toc197099633" w:history="1">
        <w:r w:rsidRPr="00257DFA">
          <w:rPr>
            <w:rStyle w:val="Hyperlink"/>
            <w:noProof/>
            <w:lang w:val="en-MY"/>
          </w:rPr>
          <w:t>Chapter IV   Conclusion</w:t>
        </w:r>
      </w:hyperlink>
    </w:p>
    <w:p w14:paraId="054FE011" w14:textId="53434618" w:rsidR="009910D5" w:rsidRDefault="009910D5">
      <w:pPr>
        <w:pStyle w:val="TOC6"/>
        <w:rPr>
          <w:rFonts w:asciiTheme="minorHAnsi" w:eastAsiaTheme="minorEastAsia" w:hAnsiTheme="minorHAnsi" w:cstheme="minorBidi"/>
          <w:b w:val="0"/>
          <w:bCs w:val="0"/>
          <w:caps w:val="0"/>
          <w:noProof/>
          <w:kern w:val="2"/>
          <w:lang w:val="en-MY" w:eastAsia="en-MY"/>
          <w14:ligatures w14:val="standardContextual"/>
        </w:rPr>
      </w:pPr>
      <w:hyperlink w:anchor="_Toc197099634" w:history="1">
        <w:r w:rsidRPr="00257DFA">
          <w:rPr>
            <w:rStyle w:val="Hyperlink"/>
            <w:noProof/>
            <w:lang w:val="en-MY"/>
          </w:rPr>
          <w:t>References</w:t>
        </w:r>
        <w:r>
          <w:rPr>
            <w:noProof/>
            <w:webHidden/>
          </w:rPr>
          <w:tab/>
        </w:r>
        <w:r>
          <w:rPr>
            <w:noProof/>
            <w:webHidden/>
          </w:rPr>
          <w:fldChar w:fldCharType="begin"/>
        </w:r>
        <w:r>
          <w:rPr>
            <w:noProof/>
            <w:webHidden/>
          </w:rPr>
          <w:instrText xml:space="preserve"> PAGEREF _Toc197099634 \h </w:instrText>
        </w:r>
        <w:r>
          <w:rPr>
            <w:noProof/>
            <w:webHidden/>
          </w:rPr>
        </w:r>
        <w:r>
          <w:rPr>
            <w:noProof/>
            <w:webHidden/>
          </w:rPr>
          <w:fldChar w:fldCharType="separate"/>
        </w:r>
        <w:r>
          <w:rPr>
            <w:noProof/>
            <w:webHidden/>
          </w:rPr>
          <w:t>20</w:t>
        </w:r>
        <w:r>
          <w:rPr>
            <w:noProof/>
            <w:webHidden/>
          </w:rPr>
          <w:fldChar w:fldCharType="end"/>
        </w:r>
      </w:hyperlink>
    </w:p>
    <w:p w14:paraId="2CD7609D" w14:textId="6453948F" w:rsidR="007A7DED" w:rsidRPr="006A5E9B" w:rsidRDefault="007A7DED" w:rsidP="00C030FB">
      <w:pPr>
        <w:pStyle w:val="10Normal01-FirstParagraph"/>
        <w:rPr>
          <w:lang w:val="en-MY"/>
        </w:rPr>
      </w:pPr>
      <w:r w:rsidRPr="006A5E9B">
        <w:rPr>
          <w:lang w:val="en-MY"/>
        </w:rPr>
        <w:fldChar w:fldCharType="end"/>
      </w:r>
    </w:p>
    <w:p w14:paraId="5DA220BA" w14:textId="77777777" w:rsidR="007A7DED" w:rsidRPr="006A5E9B" w:rsidRDefault="007A7DED" w:rsidP="00186A44">
      <w:pPr>
        <w:pStyle w:val="09Heading0"/>
        <w:rPr>
          <w:lang w:val="en-MY"/>
        </w:rPr>
      </w:pPr>
      <w:bookmarkStart w:id="10" w:name="_Toc197099603"/>
      <w:r w:rsidRPr="006A5E9B">
        <w:rPr>
          <w:lang w:val="en-MY"/>
        </w:rPr>
        <w:lastRenderedPageBreak/>
        <w:t>LIST OF TABLES</w:t>
      </w:r>
      <w:bookmarkEnd w:id="10"/>
    </w:p>
    <w:p w14:paraId="2FCE7A87" w14:textId="77777777" w:rsidR="0019101E" w:rsidRPr="006A5E9B" w:rsidRDefault="0019101E" w:rsidP="0019101E">
      <w:pPr>
        <w:pStyle w:val="13bPage-Right"/>
        <w:rPr>
          <w:lang w:val="en-MY"/>
        </w:rPr>
      </w:pPr>
      <w:r w:rsidRPr="006A5E9B">
        <w:rPr>
          <w:lang w:val="en-MY"/>
        </w:rPr>
        <w:t>Table No.</w:t>
      </w:r>
      <w:r w:rsidRPr="006A5E9B">
        <w:rPr>
          <w:lang w:val="en-MY"/>
        </w:rPr>
        <w:tab/>
        <w:t>Page</w:t>
      </w:r>
    </w:p>
    <w:p w14:paraId="3E441B90" w14:textId="75321F6A" w:rsidR="009910D5" w:rsidRDefault="007A7DED">
      <w:pPr>
        <w:pStyle w:val="TableofFigures"/>
        <w:rPr>
          <w:rFonts w:asciiTheme="minorHAnsi" w:eastAsiaTheme="minorEastAsia" w:hAnsiTheme="minorHAnsi" w:cstheme="minorBidi"/>
          <w:bCs w:val="0"/>
          <w:kern w:val="2"/>
          <w:lang w:val="en-MY" w:eastAsia="en-MY"/>
          <w14:ligatures w14:val="standardContextual"/>
        </w:rPr>
      </w:pPr>
      <w:r w:rsidRPr="006A5E9B">
        <w:rPr>
          <w:noProof w:val="0"/>
          <w:lang w:val="en-MY"/>
        </w:rPr>
        <w:fldChar w:fldCharType="begin"/>
      </w:r>
      <w:r w:rsidRPr="006A5E9B">
        <w:rPr>
          <w:noProof w:val="0"/>
          <w:lang w:val="en-MY"/>
        </w:rPr>
        <w:instrText xml:space="preserve"> TOC \w \h \z \c "Table" </w:instrText>
      </w:r>
      <w:r w:rsidRPr="006A5E9B">
        <w:rPr>
          <w:noProof w:val="0"/>
          <w:lang w:val="en-MY"/>
        </w:rPr>
        <w:fldChar w:fldCharType="separate"/>
      </w:r>
      <w:hyperlink w:anchor="_Toc197099586" w:history="1">
        <w:r w:rsidR="009910D5" w:rsidRPr="00650690">
          <w:rPr>
            <w:rStyle w:val="Hyperlink"/>
            <w:noProof/>
          </w:rPr>
          <w:t>Table 1</w:t>
        </w:r>
        <w:r w:rsidR="009910D5" w:rsidRPr="00650690">
          <w:rPr>
            <w:rStyle w:val="Hyperlink"/>
            <w:noProof/>
          </w:rPr>
          <w:tab/>
          <w:t>Table of Available Variables in Dataset</w:t>
        </w:r>
        <w:r w:rsidR="009910D5">
          <w:rPr>
            <w:webHidden/>
          </w:rPr>
          <w:tab/>
        </w:r>
        <w:r w:rsidR="009910D5">
          <w:rPr>
            <w:webHidden/>
          </w:rPr>
          <w:fldChar w:fldCharType="begin"/>
        </w:r>
        <w:r w:rsidR="009910D5">
          <w:rPr>
            <w:webHidden/>
          </w:rPr>
          <w:instrText xml:space="preserve"> PAGEREF _Toc197099586 \h </w:instrText>
        </w:r>
        <w:r w:rsidR="009910D5">
          <w:rPr>
            <w:webHidden/>
          </w:rPr>
        </w:r>
        <w:r w:rsidR="009910D5">
          <w:rPr>
            <w:webHidden/>
          </w:rPr>
          <w:fldChar w:fldCharType="separate"/>
        </w:r>
        <w:r w:rsidR="009910D5">
          <w:rPr>
            <w:webHidden/>
          </w:rPr>
          <w:t>2</w:t>
        </w:r>
        <w:r w:rsidR="009910D5">
          <w:rPr>
            <w:webHidden/>
          </w:rPr>
          <w:fldChar w:fldCharType="end"/>
        </w:r>
      </w:hyperlink>
    </w:p>
    <w:p w14:paraId="55E22673" w14:textId="10D49CF7" w:rsidR="009910D5" w:rsidRDefault="009910D5">
      <w:pPr>
        <w:pStyle w:val="TableofFigures"/>
        <w:rPr>
          <w:rFonts w:asciiTheme="minorHAnsi" w:eastAsiaTheme="minorEastAsia" w:hAnsiTheme="minorHAnsi" w:cstheme="minorBidi"/>
          <w:bCs w:val="0"/>
          <w:kern w:val="2"/>
          <w:lang w:val="en-MY" w:eastAsia="en-MY"/>
          <w14:ligatures w14:val="standardContextual"/>
        </w:rPr>
      </w:pPr>
      <w:hyperlink w:anchor="_Toc197099587" w:history="1">
        <w:r w:rsidRPr="00650690">
          <w:rPr>
            <w:rStyle w:val="Hyperlink"/>
            <w:noProof/>
          </w:rPr>
          <w:t>Table 2</w:t>
        </w:r>
        <w:r w:rsidRPr="00650690">
          <w:rPr>
            <w:rStyle w:val="Hyperlink"/>
            <w:noProof/>
          </w:rPr>
          <w:tab/>
          <w:t>Comparison of Model Performance</w:t>
        </w:r>
        <w:r>
          <w:rPr>
            <w:webHidden/>
          </w:rPr>
          <w:tab/>
        </w:r>
        <w:r>
          <w:rPr>
            <w:webHidden/>
          </w:rPr>
          <w:fldChar w:fldCharType="begin"/>
        </w:r>
        <w:r>
          <w:rPr>
            <w:webHidden/>
          </w:rPr>
          <w:instrText xml:space="preserve"> PAGEREF _Toc197099587 \h </w:instrText>
        </w:r>
        <w:r>
          <w:rPr>
            <w:webHidden/>
          </w:rPr>
        </w:r>
        <w:r>
          <w:rPr>
            <w:webHidden/>
          </w:rPr>
          <w:fldChar w:fldCharType="separate"/>
        </w:r>
        <w:r>
          <w:rPr>
            <w:webHidden/>
          </w:rPr>
          <w:t>15</w:t>
        </w:r>
        <w:r>
          <w:rPr>
            <w:webHidden/>
          </w:rPr>
          <w:fldChar w:fldCharType="end"/>
        </w:r>
      </w:hyperlink>
    </w:p>
    <w:p w14:paraId="5FE9E57D" w14:textId="25280478" w:rsidR="009910D5" w:rsidRDefault="009910D5">
      <w:pPr>
        <w:pStyle w:val="TableofFigures"/>
        <w:rPr>
          <w:rFonts w:asciiTheme="minorHAnsi" w:eastAsiaTheme="minorEastAsia" w:hAnsiTheme="minorHAnsi" w:cstheme="minorBidi"/>
          <w:bCs w:val="0"/>
          <w:kern w:val="2"/>
          <w:lang w:val="en-MY" w:eastAsia="en-MY"/>
          <w14:ligatures w14:val="standardContextual"/>
        </w:rPr>
      </w:pPr>
      <w:hyperlink w:anchor="_Toc197099588" w:history="1">
        <w:r w:rsidRPr="00650690">
          <w:rPr>
            <w:rStyle w:val="Hyperlink"/>
            <w:noProof/>
          </w:rPr>
          <w:t>Table 3</w:t>
        </w:r>
        <w:r w:rsidRPr="00650690">
          <w:rPr>
            <w:rStyle w:val="Hyperlink"/>
            <w:noProof/>
          </w:rPr>
          <w:tab/>
          <w:t>Table of Selected Features</w:t>
        </w:r>
        <w:r>
          <w:rPr>
            <w:webHidden/>
          </w:rPr>
          <w:tab/>
        </w:r>
        <w:r>
          <w:rPr>
            <w:webHidden/>
          </w:rPr>
          <w:fldChar w:fldCharType="begin"/>
        </w:r>
        <w:r>
          <w:rPr>
            <w:webHidden/>
          </w:rPr>
          <w:instrText xml:space="preserve"> PAGEREF _Toc197099588 \h </w:instrText>
        </w:r>
        <w:r>
          <w:rPr>
            <w:webHidden/>
          </w:rPr>
        </w:r>
        <w:r>
          <w:rPr>
            <w:webHidden/>
          </w:rPr>
          <w:fldChar w:fldCharType="separate"/>
        </w:r>
        <w:r>
          <w:rPr>
            <w:webHidden/>
          </w:rPr>
          <w:t>16</w:t>
        </w:r>
        <w:r>
          <w:rPr>
            <w:webHidden/>
          </w:rPr>
          <w:fldChar w:fldCharType="end"/>
        </w:r>
      </w:hyperlink>
    </w:p>
    <w:p w14:paraId="2B15D2D7" w14:textId="34CF56B2" w:rsidR="009910D5" w:rsidRDefault="009910D5">
      <w:pPr>
        <w:pStyle w:val="TableofFigures"/>
        <w:rPr>
          <w:rFonts w:asciiTheme="minorHAnsi" w:eastAsiaTheme="minorEastAsia" w:hAnsiTheme="minorHAnsi" w:cstheme="minorBidi"/>
          <w:bCs w:val="0"/>
          <w:kern w:val="2"/>
          <w:lang w:val="en-MY" w:eastAsia="en-MY"/>
          <w14:ligatures w14:val="standardContextual"/>
        </w:rPr>
      </w:pPr>
      <w:hyperlink w:anchor="_Toc197099589" w:history="1">
        <w:r w:rsidRPr="00650690">
          <w:rPr>
            <w:rStyle w:val="Hyperlink"/>
            <w:noProof/>
          </w:rPr>
          <w:t>Table 4</w:t>
        </w:r>
        <w:r w:rsidRPr="00650690">
          <w:rPr>
            <w:rStyle w:val="Hyperlink"/>
            <w:noProof/>
          </w:rPr>
          <w:tab/>
          <w:t>Model Coefficients</w:t>
        </w:r>
        <w:r>
          <w:rPr>
            <w:webHidden/>
          </w:rPr>
          <w:tab/>
        </w:r>
        <w:r>
          <w:rPr>
            <w:webHidden/>
          </w:rPr>
          <w:fldChar w:fldCharType="begin"/>
        </w:r>
        <w:r>
          <w:rPr>
            <w:webHidden/>
          </w:rPr>
          <w:instrText xml:space="preserve"> PAGEREF _Toc197099589 \h </w:instrText>
        </w:r>
        <w:r>
          <w:rPr>
            <w:webHidden/>
          </w:rPr>
        </w:r>
        <w:r>
          <w:rPr>
            <w:webHidden/>
          </w:rPr>
          <w:fldChar w:fldCharType="separate"/>
        </w:r>
        <w:r>
          <w:rPr>
            <w:webHidden/>
          </w:rPr>
          <w:t>17</w:t>
        </w:r>
        <w:r>
          <w:rPr>
            <w:webHidden/>
          </w:rPr>
          <w:fldChar w:fldCharType="end"/>
        </w:r>
      </w:hyperlink>
    </w:p>
    <w:p w14:paraId="2B244E9F" w14:textId="7F464131" w:rsidR="007A7DED" w:rsidRPr="006A5E9B" w:rsidRDefault="007A7DED" w:rsidP="00794A8C">
      <w:r w:rsidRPr="006A5E9B">
        <w:fldChar w:fldCharType="end"/>
      </w:r>
    </w:p>
    <w:p w14:paraId="6563A86C" w14:textId="77777777" w:rsidR="002A7F02" w:rsidRPr="006A5E9B" w:rsidRDefault="002A7F02" w:rsidP="00794A8C"/>
    <w:p w14:paraId="430358C1" w14:textId="77777777" w:rsidR="007A7DED" w:rsidRPr="006A5E9B" w:rsidRDefault="007A7DED" w:rsidP="00186A44">
      <w:pPr>
        <w:pStyle w:val="09Heading0"/>
        <w:rPr>
          <w:lang w:val="en-MY"/>
        </w:rPr>
      </w:pPr>
      <w:bookmarkStart w:id="11" w:name="_Toc197099604"/>
      <w:r w:rsidRPr="006A5E9B">
        <w:rPr>
          <w:lang w:val="en-MY"/>
        </w:rPr>
        <w:lastRenderedPageBreak/>
        <w:t>LIST OF ILLUSTRATIONS</w:t>
      </w:r>
      <w:bookmarkEnd w:id="11"/>
    </w:p>
    <w:p w14:paraId="7270BBA0" w14:textId="77777777" w:rsidR="0019101E" w:rsidRPr="006A5E9B" w:rsidRDefault="0019101E" w:rsidP="0019101E">
      <w:pPr>
        <w:pStyle w:val="13bPage-Right"/>
        <w:rPr>
          <w:lang w:val="en-MY"/>
        </w:rPr>
      </w:pPr>
      <w:r w:rsidRPr="006A5E9B">
        <w:rPr>
          <w:lang w:val="en-MY"/>
        </w:rPr>
        <w:t>Figure No.</w:t>
      </w:r>
      <w:r w:rsidRPr="006A5E9B">
        <w:rPr>
          <w:lang w:val="en-MY"/>
        </w:rPr>
        <w:tab/>
        <w:t>Page</w:t>
      </w:r>
    </w:p>
    <w:p w14:paraId="0C292049" w14:textId="14FC69F9" w:rsidR="009910D5" w:rsidRDefault="007A7DED">
      <w:pPr>
        <w:pStyle w:val="TableofFigures"/>
        <w:rPr>
          <w:rFonts w:asciiTheme="minorHAnsi" w:eastAsiaTheme="minorEastAsia" w:hAnsiTheme="minorHAnsi" w:cstheme="minorBidi"/>
          <w:bCs w:val="0"/>
          <w:kern w:val="2"/>
          <w:lang w:val="en-MY" w:eastAsia="en-MY"/>
          <w14:ligatures w14:val="standardContextual"/>
        </w:rPr>
      </w:pPr>
      <w:r w:rsidRPr="006A5E9B">
        <w:rPr>
          <w:noProof w:val="0"/>
          <w:lang w:val="en-MY"/>
        </w:rPr>
        <w:fldChar w:fldCharType="begin"/>
      </w:r>
      <w:r w:rsidRPr="006A5E9B">
        <w:rPr>
          <w:noProof w:val="0"/>
          <w:lang w:val="en-MY"/>
        </w:rPr>
        <w:instrText xml:space="preserve"> TOC \w \h \z \c "Figure" </w:instrText>
      </w:r>
      <w:r w:rsidRPr="006A5E9B">
        <w:rPr>
          <w:noProof w:val="0"/>
          <w:lang w:val="en-MY"/>
        </w:rPr>
        <w:fldChar w:fldCharType="separate"/>
      </w:r>
      <w:hyperlink w:anchor="_Toc197099590" w:history="1">
        <w:r w:rsidR="009910D5" w:rsidRPr="00E76652">
          <w:rPr>
            <w:rStyle w:val="Hyperlink"/>
            <w:noProof/>
          </w:rPr>
          <w:t xml:space="preserve">Figure 1 </w:t>
        </w:r>
        <w:r w:rsidR="009910D5" w:rsidRPr="00E76652">
          <w:rPr>
            <w:rStyle w:val="Hyperlink"/>
            <w:noProof/>
          </w:rPr>
          <w:tab/>
          <w:t>Graph of Forward Feature Selection with Cross Validation</w:t>
        </w:r>
        <w:r w:rsidR="009910D5">
          <w:rPr>
            <w:webHidden/>
          </w:rPr>
          <w:tab/>
        </w:r>
        <w:r w:rsidR="009910D5">
          <w:rPr>
            <w:webHidden/>
          </w:rPr>
          <w:fldChar w:fldCharType="begin"/>
        </w:r>
        <w:r w:rsidR="009910D5">
          <w:rPr>
            <w:webHidden/>
          </w:rPr>
          <w:instrText xml:space="preserve"> PAGEREF _Toc197099590 \h </w:instrText>
        </w:r>
        <w:r w:rsidR="009910D5">
          <w:rPr>
            <w:webHidden/>
          </w:rPr>
        </w:r>
        <w:r w:rsidR="009910D5">
          <w:rPr>
            <w:webHidden/>
          </w:rPr>
          <w:fldChar w:fldCharType="separate"/>
        </w:r>
        <w:r w:rsidR="009910D5">
          <w:rPr>
            <w:webHidden/>
          </w:rPr>
          <w:t>11</w:t>
        </w:r>
        <w:r w:rsidR="009910D5">
          <w:rPr>
            <w:webHidden/>
          </w:rPr>
          <w:fldChar w:fldCharType="end"/>
        </w:r>
      </w:hyperlink>
    </w:p>
    <w:p w14:paraId="20C83FA7" w14:textId="494A5208" w:rsidR="009910D5" w:rsidRDefault="009910D5">
      <w:pPr>
        <w:pStyle w:val="TableofFigures"/>
        <w:rPr>
          <w:rFonts w:asciiTheme="minorHAnsi" w:eastAsiaTheme="minorEastAsia" w:hAnsiTheme="minorHAnsi" w:cstheme="minorBidi"/>
          <w:bCs w:val="0"/>
          <w:kern w:val="2"/>
          <w:lang w:val="en-MY" w:eastAsia="en-MY"/>
          <w14:ligatures w14:val="standardContextual"/>
        </w:rPr>
      </w:pPr>
      <w:hyperlink w:anchor="_Toc197099591" w:history="1">
        <w:r w:rsidRPr="00E76652">
          <w:rPr>
            <w:rStyle w:val="Hyperlink"/>
            <w:noProof/>
          </w:rPr>
          <w:t>Figure 2</w:t>
        </w:r>
        <w:r w:rsidRPr="00E76652">
          <w:rPr>
            <w:rStyle w:val="Hyperlink"/>
            <w:noProof/>
          </w:rPr>
          <w:tab/>
          <w:t xml:space="preserve"> Graph of Backwards Feature Selection with Cross Validation</w:t>
        </w:r>
        <w:r>
          <w:rPr>
            <w:webHidden/>
          </w:rPr>
          <w:tab/>
        </w:r>
        <w:r>
          <w:rPr>
            <w:webHidden/>
          </w:rPr>
          <w:fldChar w:fldCharType="begin"/>
        </w:r>
        <w:r>
          <w:rPr>
            <w:webHidden/>
          </w:rPr>
          <w:instrText xml:space="preserve"> PAGEREF _Toc197099591 \h </w:instrText>
        </w:r>
        <w:r>
          <w:rPr>
            <w:webHidden/>
          </w:rPr>
        </w:r>
        <w:r>
          <w:rPr>
            <w:webHidden/>
          </w:rPr>
          <w:fldChar w:fldCharType="separate"/>
        </w:r>
        <w:r>
          <w:rPr>
            <w:webHidden/>
          </w:rPr>
          <w:t>12</w:t>
        </w:r>
        <w:r>
          <w:rPr>
            <w:webHidden/>
          </w:rPr>
          <w:fldChar w:fldCharType="end"/>
        </w:r>
      </w:hyperlink>
    </w:p>
    <w:p w14:paraId="3D3EA6CF" w14:textId="0FDF2F4D" w:rsidR="009910D5" w:rsidRDefault="009910D5">
      <w:pPr>
        <w:pStyle w:val="TableofFigures"/>
        <w:rPr>
          <w:rFonts w:asciiTheme="minorHAnsi" w:eastAsiaTheme="minorEastAsia" w:hAnsiTheme="minorHAnsi" w:cstheme="minorBidi"/>
          <w:bCs w:val="0"/>
          <w:kern w:val="2"/>
          <w:lang w:val="en-MY" w:eastAsia="en-MY"/>
          <w14:ligatures w14:val="standardContextual"/>
        </w:rPr>
      </w:pPr>
      <w:hyperlink w:anchor="_Toc197099592" w:history="1">
        <w:r w:rsidRPr="00E76652">
          <w:rPr>
            <w:rStyle w:val="Hyperlink"/>
            <w:noProof/>
          </w:rPr>
          <w:t xml:space="preserve">Figure 3 </w:t>
        </w:r>
        <w:r w:rsidRPr="00E76652">
          <w:rPr>
            <w:rStyle w:val="Hyperlink"/>
            <w:noProof/>
          </w:rPr>
          <w:tab/>
          <w:t>Graph of Stepwise Feature Selection with Cross Validation</w:t>
        </w:r>
        <w:r>
          <w:rPr>
            <w:webHidden/>
          </w:rPr>
          <w:tab/>
        </w:r>
        <w:r>
          <w:rPr>
            <w:webHidden/>
          </w:rPr>
          <w:fldChar w:fldCharType="begin"/>
        </w:r>
        <w:r>
          <w:rPr>
            <w:webHidden/>
          </w:rPr>
          <w:instrText xml:space="preserve"> PAGEREF _Toc197099592 \h </w:instrText>
        </w:r>
        <w:r>
          <w:rPr>
            <w:webHidden/>
          </w:rPr>
        </w:r>
        <w:r>
          <w:rPr>
            <w:webHidden/>
          </w:rPr>
          <w:fldChar w:fldCharType="separate"/>
        </w:r>
        <w:r>
          <w:rPr>
            <w:webHidden/>
          </w:rPr>
          <w:t>13</w:t>
        </w:r>
        <w:r>
          <w:rPr>
            <w:webHidden/>
          </w:rPr>
          <w:fldChar w:fldCharType="end"/>
        </w:r>
      </w:hyperlink>
    </w:p>
    <w:p w14:paraId="2792356F" w14:textId="258ECA64" w:rsidR="009910D5" w:rsidRDefault="009910D5">
      <w:pPr>
        <w:pStyle w:val="TableofFigures"/>
        <w:rPr>
          <w:rFonts w:asciiTheme="minorHAnsi" w:eastAsiaTheme="minorEastAsia" w:hAnsiTheme="minorHAnsi" w:cstheme="minorBidi"/>
          <w:bCs w:val="0"/>
          <w:kern w:val="2"/>
          <w:lang w:val="en-MY" w:eastAsia="en-MY"/>
          <w14:ligatures w14:val="standardContextual"/>
        </w:rPr>
      </w:pPr>
      <w:hyperlink w:anchor="_Toc197099593" w:history="1">
        <w:r w:rsidRPr="00E76652">
          <w:rPr>
            <w:rStyle w:val="Hyperlink"/>
            <w:noProof/>
          </w:rPr>
          <w:t>Figure 4</w:t>
        </w:r>
        <w:r w:rsidRPr="00E76652">
          <w:rPr>
            <w:rStyle w:val="Hyperlink"/>
            <w:noProof/>
          </w:rPr>
          <w:tab/>
          <w:t>Comparison of Feature Selection with Cross Validation</w:t>
        </w:r>
        <w:r>
          <w:rPr>
            <w:webHidden/>
          </w:rPr>
          <w:tab/>
        </w:r>
        <w:r>
          <w:rPr>
            <w:webHidden/>
          </w:rPr>
          <w:fldChar w:fldCharType="begin"/>
        </w:r>
        <w:r>
          <w:rPr>
            <w:webHidden/>
          </w:rPr>
          <w:instrText xml:space="preserve"> PAGEREF _Toc197099593 \h </w:instrText>
        </w:r>
        <w:r>
          <w:rPr>
            <w:webHidden/>
          </w:rPr>
        </w:r>
        <w:r>
          <w:rPr>
            <w:webHidden/>
          </w:rPr>
          <w:fldChar w:fldCharType="separate"/>
        </w:r>
        <w:r>
          <w:rPr>
            <w:webHidden/>
          </w:rPr>
          <w:t>14</w:t>
        </w:r>
        <w:r>
          <w:rPr>
            <w:webHidden/>
          </w:rPr>
          <w:fldChar w:fldCharType="end"/>
        </w:r>
      </w:hyperlink>
    </w:p>
    <w:p w14:paraId="69FD35FF" w14:textId="2F189BD2" w:rsidR="007A7DED" w:rsidRPr="006A5E9B" w:rsidRDefault="007A7DED" w:rsidP="0019101E">
      <w:pPr>
        <w:pStyle w:val="TableofFigures"/>
        <w:rPr>
          <w:noProof w:val="0"/>
          <w:lang w:val="en-MY"/>
        </w:rPr>
      </w:pPr>
      <w:r w:rsidRPr="006A5E9B">
        <w:rPr>
          <w:noProof w:val="0"/>
          <w:lang w:val="en-MY"/>
        </w:rPr>
        <w:fldChar w:fldCharType="end"/>
      </w:r>
    </w:p>
    <w:p w14:paraId="320D67A8" w14:textId="77777777" w:rsidR="007A7DED" w:rsidRPr="006A5E9B" w:rsidRDefault="007A7DED" w:rsidP="00C030FB">
      <w:pPr>
        <w:pStyle w:val="11Normal02-SecondOnwardParagraph"/>
        <w:rPr>
          <w:lang w:val="en-MY"/>
        </w:rPr>
      </w:pPr>
    </w:p>
    <w:p w14:paraId="24E1074D" w14:textId="77777777" w:rsidR="007A7DED" w:rsidRPr="006A5E9B" w:rsidRDefault="007A7DED" w:rsidP="00794A8C"/>
    <w:p w14:paraId="67E1DF00" w14:textId="7488D081" w:rsidR="00617E86" w:rsidRDefault="00617E86">
      <w:pPr>
        <w:spacing w:before="0" w:after="200" w:line="276" w:lineRule="auto"/>
        <w:jc w:val="left"/>
      </w:pPr>
      <w:r>
        <w:br w:type="page"/>
      </w:r>
    </w:p>
    <w:p w14:paraId="3FB3E7EA" w14:textId="3606AA24" w:rsidR="0019101E" w:rsidRDefault="00617E86" w:rsidP="00617E86">
      <w:pPr>
        <w:pStyle w:val="09Heading0"/>
      </w:pPr>
      <w:bookmarkStart w:id="12" w:name="_Toc197099605"/>
      <w:r>
        <w:lastRenderedPageBreak/>
        <w:t>LIST OF ABBREVIATIONS</w:t>
      </w:r>
      <w:bookmarkEnd w:id="12"/>
    </w:p>
    <w:p w14:paraId="3D79B8CF" w14:textId="5B0EADBD" w:rsidR="00617E86" w:rsidRPr="00651F99" w:rsidRDefault="004A7376" w:rsidP="00617E86">
      <w:pPr>
        <w:pStyle w:val="TableofAuthorities"/>
      </w:pPr>
      <w:r>
        <w:t>CV</w:t>
      </w:r>
      <w:r w:rsidR="00617E86" w:rsidRPr="00651F99">
        <w:t xml:space="preserve"> </w:t>
      </w:r>
      <w:r w:rsidR="00617E86" w:rsidRPr="00651F99">
        <w:tab/>
      </w:r>
      <w:r>
        <w:t>Cross Validation</w:t>
      </w:r>
    </w:p>
    <w:p w14:paraId="01B3A68F" w14:textId="36115E2F" w:rsidR="00617E86" w:rsidRDefault="004A7376" w:rsidP="00617E86">
      <w:pPr>
        <w:pStyle w:val="TableofAuthorities"/>
      </w:pPr>
      <w:r>
        <w:t>NMSE</w:t>
      </w:r>
      <w:r w:rsidR="00617E86" w:rsidRPr="00651F99">
        <w:t xml:space="preserve"> </w:t>
      </w:r>
      <w:r w:rsidR="00617E86" w:rsidRPr="00651F99">
        <w:tab/>
      </w:r>
      <w:r>
        <w:t>Negative Mean Squared Error</w:t>
      </w:r>
    </w:p>
    <w:p w14:paraId="31D87C85" w14:textId="4EB44852" w:rsidR="00082D0A" w:rsidRDefault="00082D0A" w:rsidP="00617E86">
      <w:pPr>
        <w:pStyle w:val="TableofAuthorities"/>
      </w:pPr>
      <w:r>
        <w:t>RSS</w:t>
      </w:r>
      <w:r>
        <w:tab/>
        <w:t>Residual Sum of Squares</w:t>
      </w:r>
    </w:p>
    <w:p w14:paraId="2C76A4F7" w14:textId="52A2E83D" w:rsidR="00082D0A" w:rsidRPr="00651F99" w:rsidRDefault="00082D0A" w:rsidP="00617E86">
      <w:pPr>
        <w:pStyle w:val="TableofAuthorities"/>
      </w:pPr>
      <w:r>
        <w:t>AIC</w:t>
      </w:r>
      <w:r>
        <w:tab/>
        <w:t>Akaike Information Criterion</w:t>
      </w:r>
    </w:p>
    <w:p w14:paraId="1E7E380E" w14:textId="77777777" w:rsidR="00617E86" w:rsidRPr="00617E86" w:rsidRDefault="00617E86" w:rsidP="00617E86">
      <w:pPr>
        <w:pStyle w:val="10Normal01-FirstParagraph"/>
      </w:pPr>
    </w:p>
    <w:p w14:paraId="5F34EE85" w14:textId="6BE3BAF3" w:rsidR="0019101E" w:rsidRPr="006A5E9B" w:rsidRDefault="0019101E" w:rsidP="0019101E">
      <w:pPr>
        <w:pStyle w:val="11Normal02-SecondOnwardParagraph"/>
        <w:rPr>
          <w:lang w:val="en-MY"/>
        </w:rPr>
      </w:pPr>
    </w:p>
    <w:p w14:paraId="0CAF5743" w14:textId="77777777" w:rsidR="00D96F04" w:rsidRPr="006A5E9B" w:rsidRDefault="00D96F04" w:rsidP="0019101E">
      <w:pPr>
        <w:pStyle w:val="11Normal02-SecondOnwardParagraph"/>
        <w:rPr>
          <w:lang w:val="en-MY"/>
        </w:rPr>
      </w:pPr>
    </w:p>
    <w:p w14:paraId="3DB34AE1" w14:textId="77777777" w:rsidR="00D96F04" w:rsidRPr="006A5E9B" w:rsidRDefault="00D96F04" w:rsidP="0019101E">
      <w:pPr>
        <w:pStyle w:val="11Normal02-SecondOnwardParagraph"/>
        <w:rPr>
          <w:lang w:val="en-MY"/>
        </w:rPr>
      </w:pPr>
    </w:p>
    <w:p w14:paraId="6DD891EB" w14:textId="77777777" w:rsidR="00C13340" w:rsidRPr="006A5E9B" w:rsidRDefault="00C13340">
      <w:pPr>
        <w:spacing w:before="0" w:after="200" w:line="276" w:lineRule="auto"/>
        <w:jc w:val="left"/>
        <w:rPr>
          <w:rFonts w:eastAsia="Calibri"/>
          <w:b/>
          <w:caps/>
          <w:sz w:val="22"/>
          <w:szCs w:val="20"/>
        </w:rPr>
      </w:pPr>
      <w:bookmarkStart w:id="13" w:name="_Toc419666882"/>
      <w:bookmarkEnd w:id="0"/>
      <w:bookmarkEnd w:id="1"/>
      <w:bookmarkEnd w:id="2"/>
      <w:bookmarkEnd w:id="3"/>
      <w:bookmarkEnd w:id="4"/>
      <w:bookmarkEnd w:id="5"/>
      <w:bookmarkEnd w:id="6"/>
      <w:bookmarkEnd w:id="7"/>
      <w:bookmarkEnd w:id="13"/>
      <w:r w:rsidRPr="006A5E9B">
        <w:br w:type="page"/>
      </w:r>
    </w:p>
    <w:p w14:paraId="006B9EF9" w14:textId="77777777" w:rsidR="004A7376" w:rsidRDefault="004A7376" w:rsidP="008E3B78">
      <w:pPr>
        <w:pStyle w:val="09aLevel01"/>
        <w:rPr>
          <w:lang w:val="en-MY"/>
        </w:rPr>
        <w:sectPr w:rsidR="004A7376" w:rsidSect="004A7376">
          <w:headerReference w:type="default" r:id="rId9"/>
          <w:headerReference w:type="first" r:id="rId10"/>
          <w:footerReference w:type="first" r:id="rId11"/>
          <w:footnotePr>
            <w:numRestart w:val="eachSect"/>
          </w:footnotePr>
          <w:pgSz w:w="11900" w:h="16840" w:code="9"/>
          <w:pgMar w:top="1701" w:right="1418" w:bottom="1418" w:left="2155" w:header="851" w:footer="850" w:gutter="0"/>
          <w:pgNumType w:start="1"/>
          <w:cols w:space="708"/>
          <w:titlePg/>
          <w:docGrid w:linePitch="360"/>
        </w:sectPr>
      </w:pPr>
    </w:p>
    <w:p w14:paraId="2A070785" w14:textId="3D1BC81B" w:rsidR="001E3E3D" w:rsidRPr="006A5E9B" w:rsidRDefault="001E3E3D" w:rsidP="008E3B78">
      <w:pPr>
        <w:pStyle w:val="09aLevel01"/>
        <w:rPr>
          <w:lang w:val="en-MY"/>
        </w:rPr>
      </w:pPr>
      <w:r w:rsidRPr="006A5E9B">
        <w:rPr>
          <w:lang w:val="en-MY"/>
        </w:rPr>
        <w:lastRenderedPageBreak/>
        <w:br/>
      </w:r>
      <w:r w:rsidR="008E3B78" w:rsidRPr="006A5E9B">
        <w:rPr>
          <w:lang w:val="en-MY"/>
        </w:rPr>
        <w:br/>
      </w:r>
      <w:r w:rsidRPr="006A5E9B">
        <w:rPr>
          <w:lang w:val="en-MY"/>
        </w:rPr>
        <w:br/>
      </w:r>
      <w:bookmarkStart w:id="14" w:name="_Toc197099606"/>
      <w:r w:rsidRPr="006A5E9B">
        <w:rPr>
          <w:lang w:val="en-MY"/>
        </w:rPr>
        <w:t>Introduction</w:t>
      </w:r>
      <w:bookmarkEnd w:id="14"/>
    </w:p>
    <w:p w14:paraId="6AB85075" w14:textId="730087E0" w:rsidR="001E3E3D" w:rsidRPr="006A5E9B" w:rsidRDefault="00D931EB" w:rsidP="00742504">
      <w:pPr>
        <w:pStyle w:val="09bLevel02"/>
        <w:rPr>
          <w:lang w:val="en-MY"/>
        </w:rPr>
      </w:pPr>
      <w:bookmarkStart w:id="15" w:name="_Toc197099607"/>
      <w:r w:rsidRPr="006A5E9B">
        <w:rPr>
          <w:lang w:val="en-MY"/>
        </w:rPr>
        <w:t>Dataset Selection</w:t>
      </w:r>
      <w:bookmarkEnd w:id="15"/>
    </w:p>
    <w:p w14:paraId="47BFE0B6" w14:textId="6BA13D46" w:rsidR="001E3E3D" w:rsidRPr="006A5E9B" w:rsidRDefault="00126A46" w:rsidP="00126A46">
      <w:pPr>
        <w:pStyle w:val="10Normal01-FirstParagraph"/>
        <w:rPr>
          <w:lang w:val="en-MY"/>
        </w:rPr>
      </w:pPr>
      <w:bookmarkStart w:id="16" w:name="_Toc300138917"/>
      <w:bookmarkStart w:id="17" w:name="_Toc301213346"/>
      <w:bookmarkStart w:id="18" w:name="_Toc301213502"/>
      <w:bookmarkStart w:id="19" w:name="_Toc301213551"/>
      <w:bookmarkStart w:id="20" w:name="_Toc303521663"/>
      <w:bookmarkStart w:id="21" w:name="_Toc303523617"/>
      <w:r w:rsidRPr="006A5E9B">
        <w:rPr>
          <w:lang w:val="en-MY"/>
        </w:rPr>
        <w:t xml:space="preserve">The Student Performance dataset from the UCI Machine Learning Repository was used for this assignment </w:t>
      </w:r>
      <w:r w:rsidRPr="006A5E9B">
        <w:rPr>
          <w:lang w:val="en-MY"/>
        </w:rPr>
        <w:fldChar w:fldCharType="begin"/>
      </w:r>
      <w:r w:rsidR="00D931EB" w:rsidRPr="006A5E9B">
        <w:rPr>
          <w:lang w:val="en-MY"/>
        </w:rPr>
        <w:instrText xml:space="preserve"> ADDIN EN.CITE &lt;EndNote&gt;&lt;Cite&gt;&lt;Author&gt;Cortez&lt;/Author&gt;&lt;Year&gt;2008&lt;/Year&gt;&lt;RecNum&gt;1&lt;/RecNum&gt;&lt;DisplayText&gt;(Cortez 2008)&lt;/DisplayText&gt;&lt;record&gt;&lt;rec-number&gt;1&lt;/rec-number&gt;&lt;foreign-keys&gt;&lt;key app="EN" db-id="0trs5zxsrwvr9nev95sxa0dp0xd0e0wa5waa" timestamp="1746000595"&gt;1&lt;/key&gt;&lt;/foreign-keys&gt;&lt;ref-type name="Online Database"&gt;45&lt;/ref-type&gt;&lt;contributors&gt;&lt;authors&gt;&lt;author&gt;Cortez, Paulo&lt;/author&gt;&lt;/authors&gt;&lt;/contributors&gt;&lt;titles&gt;&lt;title&gt;Student Performance&lt;/title&gt;&lt;/titles&gt;&lt;dates&gt;&lt;year&gt;2008&lt;/year&gt;&lt;/dates&gt;&lt;pub-location&gt;UCI Machine Learning Repository&lt;/pub-location&gt;&lt;urls&gt;&lt;/urls&gt;&lt;electronic-resource-num&gt;https://doi.org/10.24432/C5TG7T&lt;/electronic-resource-num&gt;&lt;/record&gt;&lt;/Cite&gt;&lt;/EndNote&gt;</w:instrText>
      </w:r>
      <w:r w:rsidRPr="006A5E9B">
        <w:rPr>
          <w:lang w:val="en-MY"/>
        </w:rPr>
        <w:fldChar w:fldCharType="separate"/>
      </w:r>
      <w:r w:rsidR="00D931EB" w:rsidRPr="006A5E9B">
        <w:rPr>
          <w:lang w:val="en-MY"/>
        </w:rPr>
        <w:t>(Cortez 2008)</w:t>
      </w:r>
      <w:r w:rsidRPr="006A5E9B">
        <w:rPr>
          <w:lang w:val="en-MY"/>
        </w:rPr>
        <w:fldChar w:fldCharType="end"/>
      </w:r>
      <w:r w:rsidR="004A7376">
        <w:rPr>
          <w:lang w:val="en-MY"/>
        </w:rPr>
        <w:t xml:space="preserve">The repository's dataset consists of two related datasets: one for student performance in mathematics and the other for student performance in Portuguese. The mathematics dataset contains 396 rows of data, while the Portuguese dataset has 649 data. The Portuguese dataset is selected for this project as it </w:t>
      </w:r>
      <w:r w:rsidR="006F5F7F">
        <w:rPr>
          <w:lang w:val="en-MY"/>
        </w:rPr>
        <w:t>is</w:t>
      </w:r>
      <w:r w:rsidR="004A7376">
        <w:rPr>
          <w:lang w:val="en-MY"/>
        </w:rPr>
        <w:t xml:space="preserve"> a larger dataset that is more suitable for the project's objective</w:t>
      </w:r>
      <w:r w:rsidR="00FF4C3F">
        <w:rPr>
          <w:lang w:val="en-MY"/>
        </w:rPr>
        <w:t>.</w:t>
      </w:r>
      <w:r w:rsidR="001E3E3D" w:rsidRPr="006A5E9B">
        <w:rPr>
          <w:lang w:val="en-MY"/>
        </w:rPr>
        <w:fldChar w:fldCharType="begin"/>
      </w:r>
      <w:r w:rsidR="001E3E3D" w:rsidRPr="006A5E9B">
        <w:rPr>
          <w:lang w:val="en-MY"/>
        </w:rPr>
        <w:instrText xml:space="preserve"> TA \l "AELB: Atomic Energy Licensing Board" \s "AELB" \c 1 </w:instrText>
      </w:r>
      <w:r w:rsidR="001E3E3D" w:rsidRPr="006A5E9B">
        <w:rPr>
          <w:lang w:val="en-MY"/>
        </w:rPr>
        <w:fldChar w:fldCharType="end"/>
      </w:r>
    </w:p>
    <w:p w14:paraId="271C795D" w14:textId="6A1EB210" w:rsidR="001E3E3D" w:rsidRPr="006A5E9B" w:rsidRDefault="00D931EB" w:rsidP="00742504">
      <w:pPr>
        <w:pStyle w:val="09bLevel02"/>
        <w:rPr>
          <w:lang w:val="en-MY"/>
        </w:rPr>
      </w:pPr>
      <w:bookmarkStart w:id="22" w:name="_Toc197099608"/>
      <w:bookmarkEnd w:id="16"/>
      <w:bookmarkEnd w:id="17"/>
      <w:bookmarkEnd w:id="18"/>
      <w:bookmarkEnd w:id="19"/>
      <w:bookmarkEnd w:id="20"/>
      <w:bookmarkEnd w:id="21"/>
      <w:r w:rsidRPr="006A5E9B">
        <w:rPr>
          <w:lang w:val="en-MY"/>
        </w:rPr>
        <w:t>Variables</w:t>
      </w:r>
      <w:bookmarkEnd w:id="22"/>
    </w:p>
    <w:p w14:paraId="3AB46EA6" w14:textId="4A8C9D3F" w:rsidR="002A7F02" w:rsidRPr="006A5E9B" w:rsidRDefault="002A7F02" w:rsidP="002A7F02">
      <w:pPr>
        <w:pStyle w:val="10Normal01-FirstParagraph"/>
        <w:rPr>
          <w:lang w:val="en-MY"/>
        </w:rPr>
      </w:pPr>
      <w:r w:rsidRPr="006A5E9B">
        <w:rPr>
          <w:lang w:val="en-MY"/>
        </w:rPr>
        <w:t>Variables in this dataset are clearly described in the source of the dataset.</w:t>
      </w:r>
      <w:r w:rsidR="00FF4C3F">
        <w:rPr>
          <w:lang w:val="en-MY"/>
        </w:rPr>
        <w:t xml:space="preserve"> The target variable for this dataset is the G3 variable,</w:t>
      </w:r>
      <w:r w:rsidR="00FF4C3F">
        <w:rPr>
          <w:i/>
          <w:iCs/>
          <w:lang w:val="en-MY"/>
        </w:rPr>
        <w:t xml:space="preserve"> </w:t>
      </w:r>
      <w:r w:rsidR="00FF4C3F">
        <w:rPr>
          <w:lang w:val="en-MY"/>
        </w:rPr>
        <w:t>which is the final grade of the students.</w:t>
      </w:r>
      <w:r w:rsidRPr="006A5E9B">
        <w:rPr>
          <w:lang w:val="en-MY"/>
        </w:rPr>
        <w:t xml:space="preserve"> The included variables as part of this study are as </w:t>
      </w:r>
      <w:r w:rsidR="004A7376">
        <w:rPr>
          <w:lang w:val="en-MY"/>
        </w:rPr>
        <w:t>follows in</w:t>
      </w:r>
      <w:r w:rsidRPr="006A5E9B">
        <w:rPr>
          <w:lang w:val="en-MY"/>
        </w:rPr>
        <w:t xml:space="preserve"> </w:t>
      </w:r>
      <w:r w:rsidR="009A4AB7" w:rsidRPr="006A5E9B">
        <w:rPr>
          <w:lang w:val="en-MY"/>
        </w:rPr>
        <w:fldChar w:fldCharType="begin"/>
      </w:r>
      <w:r w:rsidR="009A4AB7" w:rsidRPr="006A5E9B">
        <w:rPr>
          <w:lang w:val="en-MY"/>
        </w:rPr>
        <w:instrText xml:space="preserve"> REF _Ref196926414 \h </w:instrText>
      </w:r>
      <w:r w:rsidR="009A4AB7" w:rsidRPr="006A5E9B">
        <w:rPr>
          <w:lang w:val="en-MY"/>
        </w:rPr>
      </w:r>
      <w:r w:rsidR="009A4AB7" w:rsidRPr="006A5E9B">
        <w:rPr>
          <w:lang w:val="en-MY"/>
        </w:rPr>
        <w:fldChar w:fldCharType="separate"/>
      </w:r>
      <w:r w:rsidR="009A4AB7" w:rsidRPr="006A5E9B">
        <w:rPr>
          <w:lang w:val="en-MY"/>
        </w:rPr>
        <w:t>Table 1</w:t>
      </w:r>
      <w:r w:rsidR="009A4AB7" w:rsidRPr="006A5E9B">
        <w:rPr>
          <w:lang w:val="en-MY"/>
        </w:rPr>
        <w:fldChar w:fldCharType="end"/>
      </w:r>
      <w:r w:rsidRPr="006A5E9B">
        <w:rPr>
          <w:lang w:val="en-MY"/>
        </w:rPr>
        <w:t>.</w:t>
      </w:r>
    </w:p>
    <w:p w14:paraId="2A2187BC" w14:textId="77777777" w:rsidR="002A7F02" w:rsidRPr="006A5E9B" w:rsidRDefault="002A7F02" w:rsidP="00C13340">
      <w:pPr>
        <w:rPr>
          <w:b/>
        </w:rPr>
        <w:sectPr w:rsidR="002A7F02" w:rsidRPr="006A5E9B" w:rsidSect="004A7376">
          <w:footnotePr>
            <w:numRestart w:val="eachSect"/>
          </w:footnotePr>
          <w:pgSz w:w="11900" w:h="16840" w:code="9"/>
          <w:pgMar w:top="1701" w:right="1418" w:bottom="1418" w:left="2155" w:header="851" w:footer="850" w:gutter="0"/>
          <w:pgNumType w:start="1"/>
          <w:cols w:space="708"/>
          <w:titlePg/>
          <w:docGrid w:linePitch="360"/>
        </w:sectPr>
      </w:pPr>
    </w:p>
    <w:p w14:paraId="7E95BB66" w14:textId="278BAA11" w:rsidR="002A7F02" w:rsidRPr="006A5E9B" w:rsidRDefault="00B76ED0" w:rsidP="00055293">
      <w:pPr>
        <w:pStyle w:val="17Table-Title-Center"/>
        <w:spacing w:line="480" w:lineRule="auto"/>
      </w:pPr>
      <w:bookmarkStart w:id="23" w:name="_Ref196926414"/>
      <w:bookmarkStart w:id="24" w:name="_Ref197067209"/>
      <w:bookmarkStart w:id="25" w:name="_Toc197099586"/>
      <w:r w:rsidRPr="006A5E9B">
        <w:lastRenderedPageBreak/>
        <w:t xml:space="preserve">Table </w:t>
      </w:r>
      <w:r w:rsidRPr="006A5E9B">
        <w:fldChar w:fldCharType="begin"/>
      </w:r>
      <w:r w:rsidRPr="006A5E9B">
        <w:instrText xml:space="preserve"> SEQ Table \* ARABIC </w:instrText>
      </w:r>
      <w:r w:rsidRPr="006A5E9B">
        <w:fldChar w:fldCharType="separate"/>
      </w:r>
      <w:r w:rsidR="00C87D45">
        <w:rPr>
          <w:noProof/>
        </w:rPr>
        <w:t>1</w:t>
      </w:r>
      <w:r w:rsidRPr="006A5E9B">
        <w:fldChar w:fldCharType="end"/>
      </w:r>
      <w:bookmarkEnd w:id="23"/>
      <w:r w:rsidR="003E5B30">
        <w:tab/>
      </w:r>
      <w:r w:rsidRPr="006A5E9B">
        <w:t>Table of Available Variables in Dataset</w:t>
      </w:r>
      <w:bookmarkEnd w:id="24"/>
      <w:bookmarkEnd w:id="25"/>
    </w:p>
    <w:tbl>
      <w:tblPr>
        <w:tblStyle w:val="GayaUKM-Mazleha"/>
        <w:tblW w:w="0" w:type="auto"/>
        <w:tblLook w:val="04A0" w:firstRow="1" w:lastRow="0" w:firstColumn="1" w:lastColumn="0" w:noHBand="0" w:noVBand="1"/>
      </w:tblPr>
      <w:tblGrid>
        <w:gridCol w:w="1189"/>
        <w:gridCol w:w="936"/>
        <w:gridCol w:w="1323"/>
        <w:gridCol w:w="1713"/>
        <w:gridCol w:w="8560"/>
      </w:tblGrid>
      <w:tr w:rsidR="002A7F02" w:rsidRPr="006A5E9B" w14:paraId="6D393A72" w14:textId="77777777" w:rsidTr="002A7F02">
        <w:trPr>
          <w:cnfStyle w:val="100000000000" w:firstRow="1" w:lastRow="0" w:firstColumn="0" w:lastColumn="0" w:oddVBand="0" w:evenVBand="0" w:oddHBand="0" w:evenHBand="0" w:firstRowFirstColumn="0" w:firstRowLastColumn="0" w:lastRowFirstColumn="0" w:lastRowLastColumn="0"/>
        </w:trPr>
        <w:tc>
          <w:tcPr>
            <w:tcW w:w="0" w:type="auto"/>
          </w:tcPr>
          <w:p w14:paraId="79137236" w14:textId="4014F207" w:rsidR="002A7F02" w:rsidRPr="006A5E9B" w:rsidRDefault="002A7F02" w:rsidP="00C13340">
            <w:r w:rsidRPr="006A5E9B">
              <w:t>Variable</w:t>
            </w:r>
          </w:p>
        </w:tc>
        <w:tc>
          <w:tcPr>
            <w:tcW w:w="0" w:type="auto"/>
          </w:tcPr>
          <w:p w14:paraId="7A11888F" w14:textId="1F1AFB0B" w:rsidR="002A7F02" w:rsidRPr="006A5E9B" w:rsidRDefault="002A7F02" w:rsidP="00C13340">
            <w:r w:rsidRPr="006A5E9B">
              <w:t>Role</w:t>
            </w:r>
          </w:p>
        </w:tc>
        <w:tc>
          <w:tcPr>
            <w:tcW w:w="0" w:type="auto"/>
          </w:tcPr>
          <w:p w14:paraId="0DB0DB66" w14:textId="4DFC3FDD" w:rsidR="002A7F02" w:rsidRPr="006A5E9B" w:rsidRDefault="002A7F02" w:rsidP="00C13340">
            <w:r w:rsidRPr="006A5E9B">
              <w:t>Type</w:t>
            </w:r>
          </w:p>
        </w:tc>
        <w:tc>
          <w:tcPr>
            <w:tcW w:w="0" w:type="auto"/>
          </w:tcPr>
          <w:p w14:paraId="54DD9EDC" w14:textId="3C3711E2" w:rsidR="002A7F02" w:rsidRPr="006A5E9B" w:rsidRDefault="002A7F02" w:rsidP="00C13340">
            <w:r w:rsidRPr="006A5E9B">
              <w:t>Demographic</w:t>
            </w:r>
          </w:p>
        </w:tc>
        <w:tc>
          <w:tcPr>
            <w:tcW w:w="0" w:type="auto"/>
          </w:tcPr>
          <w:p w14:paraId="552450B6" w14:textId="5F8D169F" w:rsidR="002A7F02" w:rsidRPr="006A5E9B" w:rsidRDefault="002A7F02" w:rsidP="00C13340">
            <w:r w:rsidRPr="006A5E9B">
              <w:t>Description</w:t>
            </w:r>
          </w:p>
        </w:tc>
      </w:tr>
      <w:tr w:rsidR="002A7F02" w:rsidRPr="006A5E9B" w14:paraId="50466B67" w14:textId="77777777" w:rsidTr="002A7F02">
        <w:tc>
          <w:tcPr>
            <w:tcW w:w="0" w:type="auto"/>
          </w:tcPr>
          <w:p w14:paraId="47840992" w14:textId="1614E884" w:rsidR="002A7F02" w:rsidRPr="006A5E9B" w:rsidRDefault="002A7F02" w:rsidP="002A7F02">
            <w:r w:rsidRPr="006A5E9B">
              <w:t>school</w:t>
            </w:r>
          </w:p>
        </w:tc>
        <w:tc>
          <w:tcPr>
            <w:tcW w:w="0" w:type="auto"/>
          </w:tcPr>
          <w:p w14:paraId="2F6FFE15" w14:textId="3B28D676" w:rsidR="002A7F02" w:rsidRPr="006A5E9B" w:rsidRDefault="002A7F02" w:rsidP="002A7F02">
            <w:r w:rsidRPr="006A5E9B">
              <w:t>Feature</w:t>
            </w:r>
          </w:p>
        </w:tc>
        <w:tc>
          <w:tcPr>
            <w:tcW w:w="0" w:type="auto"/>
          </w:tcPr>
          <w:p w14:paraId="76732F83" w14:textId="28B843C9" w:rsidR="002A7F02" w:rsidRPr="006A5E9B" w:rsidRDefault="002A7F02" w:rsidP="002A7F02">
            <w:r w:rsidRPr="006A5E9B">
              <w:t>Categorical</w:t>
            </w:r>
          </w:p>
        </w:tc>
        <w:tc>
          <w:tcPr>
            <w:tcW w:w="0" w:type="auto"/>
          </w:tcPr>
          <w:p w14:paraId="3BF2A429" w14:textId="77777777" w:rsidR="002A7F02" w:rsidRPr="006A5E9B" w:rsidRDefault="002A7F02" w:rsidP="002A7F02"/>
        </w:tc>
        <w:tc>
          <w:tcPr>
            <w:tcW w:w="0" w:type="auto"/>
          </w:tcPr>
          <w:p w14:paraId="66907E34" w14:textId="400D4478" w:rsidR="002A7F02" w:rsidRPr="006A5E9B" w:rsidRDefault="002A7F02" w:rsidP="002A7F02">
            <w:r w:rsidRPr="006A5E9B">
              <w:t>student's school (binary: 'GP' - Gabriel Pereira or 'MS' - Mousinho da Silveira)</w:t>
            </w:r>
          </w:p>
        </w:tc>
      </w:tr>
      <w:tr w:rsidR="002A7F02" w:rsidRPr="006A5E9B" w14:paraId="07BF9E59" w14:textId="77777777" w:rsidTr="002A7F02">
        <w:tc>
          <w:tcPr>
            <w:tcW w:w="0" w:type="auto"/>
          </w:tcPr>
          <w:p w14:paraId="38933871" w14:textId="447D5691" w:rsidR="002A7F02" w:rsidRPr="006A5E9B" w:rsidRDefault="002A7F02" w:rsidP="002A7F02">
            <w:r w:rsidRPr="006A5E9B">
              <w:t>sex</w:t>
            </w:r>
          </w:p>
        </w:tc>
        <w:tc>
          <w:tcPr>
            <w:tcW w:w="0" w:type="auto"/>
          </w:tcPr>
          <w:p w14:paraId="02E921B8" w14:textId="176ECBC6" w:rsidR="002A7F02" w:rsidRPr="006A5E9B" w:rsidRDefault="002A7F02" w:rsidP="002A7F02">
            <w:r w:rsidRPr="006A5E9B">
              <w:t>Feature</w:t>
            </w:r>
          </w:p>
        </w:tc>
        <w:tc>
          <w:tcPr>
            <w:tcW w:w="0" w:type="auto"/>
          </w:tcPr>
          <w:p w14:paraId="44BF3B14" w14:textId="108C2F44" w:rsidR="002A7F02" w:rsidRPr="006A5E9B" w:rsidRDefault="002A7F02" w:rsidP="002A7F02">
            <w:r w:rsidRPr="006A5E9B">
              <w:t>Binary</w:t>
            </w:r>
          </w:p>
        </w:tc>
        <w:tc>
          <w:tcPr>
            <w:tcW w:w="0" w:type="auto"/>
          </w:tcPr>
          <w:p w14:paraId="774A40B0" w14:textId="6CFE105A" w:rsidR="002A7F02" w:rsidRPr="006A5E9B" w:rsidRDefault="002A7F02" w:rsidP="002A7F02">
            <w:r w:rsidRPr="006A5E9B">
              <w:t>Sex</w:t>
            </w:r>
          </w:p>
        </w:tc>
        <w:tc>
          <w:tcPr>
            <w:tcW w:w="0" w:type="auto"/>
          </w:tcPr>
          <w:p w14:paraId="76A08949" w14:textId="69C645ED" w:rsidR="002A7F02" w:rsidRPr="006A5E9B" w:rsidRDefault="002A7F02" w:rsidP="002A7F02">
            <w:r w:rsidRPr="006A5E9B">
              <w:t>student's sex (binary: 'F' - female or 'M' - male)</w:t>
            </w:r>
          </w:p>
        </w:tc>
      </w:tr>
      <w:tr w:rsidR="002A7F02" w:rsidRPr="006A5E9B" w14:paraId="4D6B2A1A" w14:textId="77777777" w:rsidTr="002A7F02">
        <w:tc>
          <w:tcPr>
            <w:tcW w:w="0" w:type="auto"/>
          </w:tcPr>
          <w:p w14:paraId="5D2A744D" w14:textId="67FDF942" w:rsidR="002A7F02" w:rsidRPr="006A5E9B" w:rsidRDefault="002A7F02" w:rsidP="002A7F02">
            <w:r w:rsidRPr="006A5E9B">
              <w:t>age</w:t>
            </w:r>
          </w:p>
        </w:tc>
        <w:tc>
          <w:tcPr>
            <w:tcW w:w="0" w:type="auto"/>
          </w:tcPr>
          <w:p w14:paraId="40BCA21D" w14:textId="1550567C" w:rsidR="002A7F02" w:rsidRPr="006A5E9B" w:rsidRDefault="002A7F02" w:rsidP="002A7F02">
            <w:r w:rsidRPr="006A5E9B">
              <w:t>Feature</w:t>
            </w:r>
          </w:p>
        </w:tc>
        <w:tc>
          <w:tcPr>
            <w:tcW w:w="0" w:type="auto"/>
          </w:tcPr>
          <w:p w14:paraId="1FA3FAD8" w14:textId="4612900A" w:rsidR="002A7F02" w:rsidRPr="006A5E9B" w:rsidRDefault="002A7F02" w:rsidP="002A7F02">
            <w:r w:rsidRPr="006A5E9B">
              <w:t>Integer</w:t>
            </w:r>
          </w:p>
        </w:tc>
        <w:tc>
          <w:tcPr>
            <w:tcW w:w="0" w:type="auto"/>
          </w:tcPr>
          <w:p w14:paraId="70DAEECE" w14:textId="512CA3ED" w:rsidR="002A7F02" w:rsidRPr="006A5E9B" w:rsidRDefault="002A7F02" w:rsidP="002A7F02">
            <w:r w:rsidRPr="006A5E9B">
              <w:t>Age</w:t>
            </w:r>
          </w:p>
        </w:tc>
        <w:tc>
          <w:tcPr>
            <w:tcW w:w="0" w:type="auto"/>
          </w:tcPr>
          <w:p w14:paraId="1A0859D6" w14:textId="3899A233" w:rsidR="002A7F02" w:rsidRPr="006A5E9B" w:rsidRDefault="002A7F02" w:rsidP="002A7F02">
            <w:r w:rsidRPr="006A5E9B">
              <w:t>student's age (numeric: from 15 to 22)</w:t>
            </w:r>
          </w:p>
        </w:tc>
      </w:tr>
      <w:tr w:rsidR="002A7F02" w:rsidRPr="006A5E9B" w14:paraId="6CE01854" w14:textId="77777777" w:rsidTr="002A7F02">
        <w:tc>
          <w:tcPr>
            <w:tcW w:w="0" w:type="auto"/>
          </w:tcPr>
          <w:p w14:paraId="233B0C9A" w14:textId="695C17B6" w:rsidR="002A7F02" w:rsidRPr="006A5E9B" w:rsidRDefault="002A7F02" w:rsidP="002A7F02">
            <w:r w:rsidRPr="006A5E9B">
              <w:t>address</w:t>
            </w:r>
          </w:p>
        </w:tc>
        <w:tc>
          <w:tcPr>
            <w:tcW w:w="0" w:type="auto"/>
          </w:tcPr>
          <w:p w14:paraId="2B5F2BAA" w14:textId="0D068A2C" w:rsidR="002A7F02" w:rsidRPr="006A5E9B" w:rsidRDefault="002A7F02" w:rsidP="002A7F02">
            <w:r w:rsidRPr="006A5E9B">
              <w:t>Feature</w:t>
            </w:r>
          </w:p>
        </w:tc>
        <w:tc>
          <w:tcPr>
            <w:tcW w:w="0" w:type="auto"/>
          </w:tcPr>
          <w:p w14:paraId="7D1AE9AD" w14:textId="4EEF606C" w:rsidR="002A7F02" w:rsidRPr="006A5E9B" w:rsidRDefault="002A7F02" w:rsidP="002A7F02">
            <w:r w:rsidRPr="006A5E9B">
              <w:t>Categorical</w:t>
            </w:r>
          </w:p>
        </w:tc>
        <w:tc>
          <w:tcPr>
            <w:tcW w:w="0" w:type="auto"/>
          </w:tcPr>
          <w:p w14:paraId="0C8398A6" w14:textId="77777777" w:rsidR="002A7F02" w:rsidRPr="006A5E9B" w:rsidRDefault="002A7F02" w:rsidP="002A7F02"/>
        </w:tc>
        <w:tc>
          <w:tcPr>
            <w:tcW w:w="0" w:type="auto"/>
          </w:tcPr>
          <w:p w14:paraId="2F83C317" w14:textId="5052F00B" w:rsidR="002A7F02" w:rsidRPr="006A5E9B" w:rsidRDefault="002A7F02" w:rsidP="002A7F02">
            <w:r w:rsidRPr="006A5E9B">
              <w:t>student's home address type (binary: 'U' - urban or 'R' - rural)</w:t>
            </w:r>
          </w:p>
        </w:tc>
      </w:tr>
      <w:tr w:rsidR="00B76ED0" w:rsidRPr="006A5E9B" w14:paraId="5E75694D" w14:textId="77777777" w:rsidTr="002A7F02">
        <w:tc>
          <w:tcPr>
            <w:tcW w:w="0" w:type="auto"/>
          </w:tcPr>
          <w:p w14:paraId="6C123996" w14:textId="79AEAC0A" w:rsidR="00B76ED0" w:rsidRPr="006A5E9B" w:rsidRDefault="00B76ED0" w:rsidP="00B76ED0">
            <w:proofErr w:type="spellStart"/>
            <w:r w:rsidRPr="006A5E9B">
              <w:t>famsize</w:t>
            </w:r>
            <w:proofErr w:type="spellEnd"/>
          </w:p>
        </w:tc>
        <w:tc>
          <w:tcPr>
            <w:tcW w:w="0" w:type="auto"/>
          </w:tcPr>
          <w:p w14:paraId="12381F10" w14:textId="3D0AE8E1" w:rsidR="00B76ED0" w:rsidRPr="006A5E9B" w:rsidRDefault="00B76ED0" w:rsidP="00B76ED0">
            <w:r w:rsidRPr="006A5E9B">
              <w:t>Feature</w:t>
            </w:r>
          </w:p>
        </w:tc>
        <w:tc>
          <w:tcPr>
            <w:tcW w:w="0" w:type="auto"/>
          </w:tcPr>
          <w:p w14:paraId="0E0C6E20" w14:textId="6694D348" w:rsidR="00B76ED0" w:rsidRPr="006A5E9B" w:rsidRDefault="00B76ED0" w:rsidP="00B76ED0">
            <w:r w:rsidRPr="006A5E9B">
              <w:t>Categorical</w:t>
            </w:r>
          </w:p>
        </w:tc>
        <w:tc>
          <w:tcPr>
            <w:tcW w:w="0" w:type="auto"/>
          </w:tcPr>
          <w:p w14:paraId="0DE975C7" w14:textId="767A5F4C" w:rsidR="00B76ED0" w:rsidRPr="006A5E9B" w:rsidRDefault="00B76ED0" w:rsidP="00B76ED0">
            <w:r w:rsidRPr="006A5E9B">
              <w:t>Other</w:t>
            </w:r>
          </w:p>
        </w:tc>
        <w:tc>
          <w:tcPr>
            <w:tcW w:w="0" w:type="auto"/>
          </w:tcPr>
          <w:p w14:paraId="505816F4" w14:textId="4FA6E743" w:rsidR="00B76ED0" w:rsidRPr="006A5E9B" w:rsidRDefault="00B76ED0" w:rsidP="00B76ED0">
            <w:r w:rsidRPr="006A5E9B">
              <w:t>family size (binary: 'LE3' - less or equal to 3 or 'GT3' - greater than 3)</w:t>
            </w:r>
          </w:p>
        </w:tc>
      </w:tr>
      <w:tr w:rsidR="00B76ED0" w:rsidRPr="006A5E9B" w14:paraId="5FFF2DB2" w14:textId="77777777" w:rsidTr="002A7F02">
        <w:tc>
          <w:tcPr>
            <w:tcW w:w="0" w:type="auto"/>
          </w:tcPr>
          <w:p w14:paraId="5955A6EE" w14:textId="7B60F7E7" w:rsidR="00B76ED0" w:rsidRPr="006A5E9B" w:rsidRDefault="00B76ED0" w:rsidP="00B76ED0">
            <w:proofErr w:type="spellStart"/>
            <w:r w:rsidRPr="006A5E9B">
              <w:t>Pstatus</w:t>
            </w:r>
            <w:proofErr w:type="spellEnd"/>
          </w:p>
        </w:tc>
        <w:tc>
          <w:tcPr>
            <w:tcW w:w="0" w:type="auto"/>
          </w:tcPr>
          <w:p w14:paraId="45F1F13F" w14:textId="52134EEE" w:rsidR="00B76ED0" w:rsidRPr="006A5E9B" w:rsidRDefault="00B76ED0" w:rsidP="00B76ED0">
            <w:r w:rsidRPr="006A5E9B">
              <w:t>Feature</w:t>
            </w:r>
          </w:p>
        </w:tc>
        <w:tc>
          <w:tcPr>
            <w:tcW w:w="0" w:type="auto"/>
          </w:tcPr>
          <w:p w14:paraId="6DC0D03B" w14:textId="49C7DD99" w:rsidR="00B76ED0" w:rsidRPr="006A5E9B" w:rsidRDefault="00B76ED0" w:rsidP="00B76ED0">
            <w:r w:rsidRPr="006A5E9B">
              <w:t>Categorical</w:t>
            </w:r>
          </w:p>
        </w:tc>
        <w:tc>
          <w:tcPr>
            <w:tcW w:w="0" w:type="auto"/>
          </w:tcPr>
          <w:p w14:paraId="1901592D" w14:textId="138D07F5" w:rsidR="00B76ED0" w:rsidRPr="006A5E9B" w:rsidRDefault="00B76ED0" w:rsidP="00B76ED0">
            <w:r w:rsidRPr="006A5E9B">
              <w:t>Other</w:t>
            </w:r>
          </w:p>
        </w:tc>
        <w:tc>
          <w:tcPr>
            <w:tcW w:w="0" w:type="auto"/>
          </w:tcPr>
          <w:p w14:paraId="63C6E2FF" w14:textId="2476FF86" w:rsidR="00B76ED0" w:rsidRPr="006A5E9B" w:rsidRDefault="00B76ED0" w:rsidP="00B76ED0">
            <w:r w:rsidRPr="006A5E9B">
              <w:t>parent's cohabitation status (binary: 'T' - living together or 'A' - apart)</w:t>
            </w:r>
          </w:p>
        </w:tc>
      </w:tr>
      <w:tr w:rsidR="00B76ED0" w:rsidRPr="006A5E9B" w14:paraId="541F94CD" w14:textId="77777777" w:rsidTr="009A4AB7">
        <w:tc>
          <w:tcPr>
            <w:tcW w:w="0" w:type="auto"/>
            <w:tcBorders>
              <w:bottom w:val="nil"/>
            </w:tcBorders>
          </w:tcPr>
          <w:p w14:paraId="5B88F66E" w14:textId="51E65953" w:rsidR="00B76ED0" w:rsidRPr="006A5E9B" w:rsidRDefault="00B76ED0" w:rsidP="00B76ED0">
            <w:proofErr w:type="spellStart"/>
            <w:r w:rsidRPr="006A5E9B">
              <w:t>Medu</w:t>
            </w:r>
            <w:proofErr w:type="spellEnd"/>
          </w:p>
        </w:tc>
        <w:tc>
          <w:tcPr>
            <w:tcW w:w="0" w:type="auto"/>
            <w:tcBorders>
              <w:bottom w:val="nil"/>
            </w:tcBorders>
          </w:tcPr>
          <w:p w14:paraId="3062C1F6" w14:textId="0CFD9781" w:rsidR="00B76ED0" w:rsidRPr="006A5E9B" w:rsidRDefault="00B76ED0" w:rsidP="00B76ED0">
            <w:r w:rsidRPr="006A5E9B">
              <w:t>Feature</w:t>
            </w:r>
          </w:p>
        </w:tc>
        <w:tc>
          <w:tcPr>
            <w:tcW w:w="0" w:type="auto"/>
            <w:tcBorders>
              <w:bottom w:val="nil"/>
            </w:tcBorders>
          </w:tcPr>
          <w:p w14:paraId="57B7D8B3" w14:textId="77A9D4E0" w:rsidR="00B76ED0" w:rsidRPr="006A5E9B" w:rsidRDefault="00B76ED0" w:rsidP="00B76ED0">
            <w:r w:rsidRPr="006A5E9B">
              <w:t>Integer</w:t>
            </w:r>
          </w:p>
        </w:tc>
        <w:tc>
          <w:tcPr>
            <w:tcW w:w="0" w:type="auto"/>
            <w:tcBorders>
              <w:bottom w:val="nil"/>
            </w:tcBorders>
          </w:tcPr>
          <w:p w14:paraId="43013F2B" w14:textId="49588B3D" w:rsidR="00B76ED0" w:rsidRPr="006A5E9B" w:rsidRDefault="00B76ED0" w:rsidP="00B76ED0">
            <w:r w:rsidRPr="006A5E9B">
              <w:t>Education Level</w:t>
            </w:r>
          </w:p>
        </w:tc>
        <w:tc>
          <w:tcPr>
            <w:tcW w:w="0" w:type="auto"/>
            <w:tcBorders>
              <w:bottom w:val="nil"/>
            </w:tcBorders>
          </w:tcPr>
          <w:p w14:paraId="15313BF8" w14:textId="77777777" w:rsidR="00B76ED0" w:rsidRPr="006A5E9B" w:rsidRDefault="00B76ED0" w:rsidP="00B76ED0">
            <w:r w:rsidRPr="006A5E9B">
              <w:t>mother's education (numeric: 0 - none, 1 - primary education (4th grade), 2 - 5th to 9th grade, 3 - secondary education or 4 - higher education)</w:t>
            </w:r>
          </w:p>
          <w:p w14:paraId="67A867A7" w14:textId="3DDAA010" w:rsidR="009A4AB7" w:rsidRPr="006A5E9B" w:rsidRDefault="009A4AB7" w:rsidP="00FF4C3F">
            <w:pPr>
              <w:pStyle w:val="27aTable-tobecontinued"/>
            </w:pPr>
            <w:r w:rsidRPr="006A5E9B">
              <w:t>… to be continued</w:t>
            </w:r>
          </w:p>
          <w:p w14:paraId="21E11CEE" w14:textId="64E2725C" w:rsidR="009A4AB7" w:rsidRPr="006A5E9B" w:rsidRDefault="009A4AB7" w:rsidP="00B76ED0"/>
        </w:tc>
      </w:tr>
      <w:tr w:rsidR="009A4AB7" w:rsidRPr="006A5E9B" w14:paraId="68897C07" w14:textId="77777777" w:rsidTr="00DD6885">
        <w:tc>
          <w:tcPr>
            <w:tcW w:w="0" w:type="auto"/>
            <w:gridSpan w:val="3"/>
            <w:tcBorders>
              <w:top w:val="nil"/>
              <w:bottom w:val="nil"/>
            </w:tcBorders>
          </w:tcPr>
          <w:p w14:paraId="75D608CE" w14:textId="736F1C13" w:rsidR="009A4AB7" w:rsidRPr="006A5E9B" w:rsidRDefault="009A4AB7" w:rsidP="00FF4C3F">
            <w:pPr>
              <w:pStyle w:val="27bTable-continuation"/>
            </w:pPr>
            <w:r w:rsidRPr="006A5E9B">
              <w:lastRenderedPageBreak/>
              <w:t>… continuation</w:t>
            </w:r>
          </w:p>
        </w:tc>
        <w:tc>
          <w:tcPr>
            <w:tcW w:w="0" w:type="auto"/>
            <w:tcBorders>
              <w:top w:val="nil"/>
              <w:bottom w:val="nil"/>
            </w:tcBorders>
          </w:tcPr>
          <w:p w14:paraId="2F1CBD26" w14:textId="77777777" w:rsidR="009A4AB7" w:rsidRPr="006A5E9B" w:rsidRDefault="009A4AB7" w:rsidP="00B76ED0"/>
        </w:tc>
        <w:tc>
          <w:tcPr>
            <w:tcW w:w="0" w:type="auto"/>
            <w:tcBorders>
              <w:top w:val="nil"/>
              <w:bottom w:val="nil"/>
            </w:tcBorders>
          </w:tcPr>
          <w:p w14:paraId="7C912D72" w14:textId="77777777" w:rsidR="009A4AB7" w:rsidRPr="006A5E9B" w:rsidRDefault="009A4AB7" w:rsidP="00B76ED0"/>
        </w:tc>
      </w:tr>
      <w:tr w:rsidR="00B76ED0" w:rsidRPr="006A5E9B" w14:paraId="236B5728" w14:textId="77777777" w:rsidTr="009A4AB7">
        <w:tc>
          <w:tcPr>
            <w:tcW w:w="0" w:type="auto"/>
            <w:tcBorders>
              <w:top w:val="nil"/>
              <w:bottom w:val="nil"/>
            </w:tcBorders>
          </w:tcPr>
          <w:p w14:paraId="5A9C5B1B" w14:textId="47FF381A" w:rsidR="00B76ED0" w:rsidRPr="006A5E9B" w:rsidRDefault="00B76ED0" w:rsidP="00B76ED0">
            <w:proofErr w:type="spellStart"/>
            <w:r w:rsidRPr="006A5E9B">
              <w:t>Fedu</w:t>
            </w:r>
            <w:proofErr w:type="spellEnd"/>
          </w:p>
        </w:tc>
        <w:tc>
          <w:tcPr>
            <w:tcW w:w="0" w:type="auto"/>
            <w:tcBorders>
              <w:top w:val="nil"/>
              <w:bottom w:val="nil"/>
            </w:tcBorders>
          </w:tcPr>
          <w:p w14:paraId="3B600475" w14:textId="2518066D" w:rsidR="00B76ED0" w:rsidRPr="006A5E9B" w:rsidRDefault="00B76ED0" w:rsidP="009A4AB7">
            <w:pPr>
              <w:jc w:val="center"/>
            </w:pPr>
            <w:r w:rsidRPr="006A5E9B">
              <w:t>Feature</w:t>
            </w:r>
          </w:p>
        </w:tc>
        <w:tc>
          <w:tcPr>
            <w:tcW w:w="0" w:type="auto"/>
            <w:tcBorders>
              <w:top w:val="nil"/>
              <w:bottom w:val="nil"/>
            </w:tcBorders>
          </w:tcPr>
          <w:p w14:paraId="6D97DAB0" w14:textId="25BB5A4B" w:rsidR="00B76ED0" w:rsidRPr="006A5E9B" w:rsidRDefault="00B76ED0" w:rsidP="009A4AB7">
            <w:pPr>
              <w:jc w:val="center"/>
            </w:pPr>
            <w:r w:rsidRPr="006A5E9B">
              <w:t>Integer</w:t>
            </w:r>
          </w:p>
        </w:tc>
        <w:tc>
          <w:tcPr>
            <w:tcW w:w="0" w:type="auto"/>
            <w:tcBorders>
              <w:top w:val="nil"/>
              <w:bottom w:val="nil"/>
            </w:tcBorders>
          </w:tcPr>
          <w:p w14:paraId="75AD7823" w14:textId="1F83A8CB" w:rsidR="00B76ED0" w:rsidRPr="006A5E9B" w:rsidRDefault="00B76ED0" w:rsidP="009A4AB7">
            <w:pPr>
              <w:jc w:val="center"/>
            </w:pPr>
            <w:r w:rsidRPr="006A5E9B">
              <w:t>Education Level</w:t>
            </w:r>
          </w:p>
        </w:tc>
        <w:tc>
          <w:tcPr>
            <w:tcW w:w="0" w:type="auto"/>
            <w:tcBorders>
              <w:top w:val="nil"/>
              <w:bottom w:val="nil"/>
            </w:tcBorders>
          </w:tcPr>
          <w:p w14:paraId="1AE6CDA1" w14:textId="17457DF2" w:rsidR="009A4AB7" w:rsidRPr="006A5E9B" w:rsidRDefault="00B76ED0" w:rsidP="00B76ED0">
            <w:r w:rsidRPr="006A5E9B">
              <w:t>father's education (numeric: 0 - none, 1 - primary education (4th grade), 2 - 5th to 9th grade, 3 - secondary education or 4 - higher education)</w:t>
            </w:r>
          </w:p>
        </w:tc>
      </w:tr>
      <w:tr w:rsidR="00B76ED0" w:rsidRPr="006A5E9B" w14:paraId="032F5187" w14:textId="77777777" w:rsidTr="009A4AB7">
        <w:tc>
          <w:tcPr>
            <w:tcW w:w="0" w:type="auto"/>
            <w:tcBorders>
              <w:top w:val="nil"/>
            </w:tcBorders>
          </w:tcPr>
          <w:p w14:paraId="67FB5FD0" w14:textId="0EC430A8" w:rsidR="00B76ED0" w:rsidRPr="006A5E9B" w:rsidRDefault="00B76ED0" w:rsidP="00B76ED0">
            <w:proofErr w:type="spellStart"/>
            <w:r w:rsidRPr="006A5E9B">
              <w:t>Mjob</w:t>
            </w:r>
            <w:proofErr w:type="spellEnd"/>
          </w:p>
        </w:tc>
        <w:tc>
          <w:tcPr>
            <w:tcW w:w="0" w:type="auto"/>
            <w:tcBorders>
              <w:top w:val="nil"/>
            </w:tcBorders>
          </w:tcPr>
          <w:p w14:paraId="319796F0" w14:textId="178B64E4" w:rsidR="00B76ED0" w:rsidRPr="006A5E9B" w:rsidRDefault="00B76ED0" w:rsidP="009A4AB7">
            <w:pPr>
              <w:jc w:val="center"/>
            </w:pPr>
            <w:r w:rsidRPr="006A5E9B">
              <w:t>Feature</w:t>
            </w:r>
          </w:p>
        </w:tc>
        <w:tc>
          <w:tcPr>
            <w:tcW w:w="0" w:type="auto"/>
            <w:tcBorders>
              <w:top w:val="nil"/>
            </w:tcBorders>
          </w:tcPr>
          <w:p w14:paraId="1F865001" w14:textId="59AA39B8" w:rsidR="00B76ED0" w:rsidRPr="006A5E9B" w:rsidRDefault="00B76ED0" w:rsidP="009A4AB7">
            <w:pPr>
              <w:jc w:val="center"/>
            </w:pPr>
            <w:r w:rsidRPr="006A5E9B">
              <w:t>Categorical</w:t>
            </w:r>
          </w:p>
        </w:tc>
        <w:tc>
          <w:tcPr>
            <w:tcW w:w="0" w:type="auto"/>
            <w:tcBorders>
              <w:top w:val="nil"/>
            </w:tcBorders>
          </w:tcPr>
          <w:p w14:paraId="7EB7EF88" w14:textId="72753F34" w:rsidR="00B76ED0" w:rsidRPr="006A5E9B" w:rsidRDefault="00B76ED0" w:rsidP="009A4AB7">
            <w:pPr>
              <w:jc w:val="center"/>
            </w:pPr>
            <w:r w:rsidRPr="006A5E9B">
              <w:t>Occupation</w:t>
            </w:r>
          </w:p>
        </w:tc>
        <w:tc>
          <w:tcPr>
            <w:tcW w:w="0" w:type="auto"/>
            <w:tcBorders>
              <w:top w:val="nil"/>
            </w:tcBorders>
          </w:tcPr>
          <w:p w14:paraId="716D24F2" w14:textId="1706954B" w:rsidR="00B76ED0" w:rsidRPr="006A5E9B" w:rsidRDefault="00B76ED0" w:rsidP="00B76ED0">
            <w:r w:rsidRPr="006A5E9B">
              <w:t>mother's job (nominal: 'teacher', 'health' care related, civil 'services' (e.g. administrative or police), '</w:t>
            </w:r>
            <w:proofErr w:type="spellStart"/>
            <w:r w:rsidRPr="006A5E9B">
              <w:t>at_home</w:t>
            </w:r>
            <w:proofErr w:type="spellEnd"/>
            <w:r w:rsidRPr="006A5E9B">
              <w:t>' or 'other')</w:t>
            </w:r>
          </w:p>
        </w:tc>
      </w:tr>
      <w:tr w:rsidR="00B76ED0" w:rsidRPr="006A5E9B" w14:paraId="106966BE" w14:textId="77777777" w:rsidTr="002A7F02">
        <w:tc>
          <w:tcPr>
            <w:tcW w:w="0" w:type="auto"/>
          </w:tcPr>
          <w:p w14:paraId="49575407" w14:textId="58F9F4C0" w:rsidR="00B76ED0" w:rsidRPr="006A5E9B" w:rsidRDefault="00B76ED0" w:rsidP="00B76ED0">
            <w:proofErr w:type="spellStart"/>
            <w:r w:rsidRPr="006A5E9B">
              <w:t>Fjob</w:t>
            </w:r>
            <w:proofErr w:type="spellEnd"/>
          </w:p>
        </w:tc>
        <w:tc>
          <w:tcPr>
            <w:tcW w:w="0" w:type="auto"/>
          </w:tcPr>
          <w:p w14:paraId="363F5BED" w14:textId="082F5DCF" w:rsidR="00B76ED0" w:rsidRPr="006A5E9B" w:rsidRDefault="00B76ED0" w:rsidP="009A4AB7">
            <w:pPr>
              <w:jc w:val="center"/>
            </w:pPr>
            <w:r w:rsidRPr="006A5E9B">
              <w:t>Feature</w:t>
            </w:r>
          </w:p>
        </w:tc>
        <w:tc>
          <w:tcPr>
            <w:tcW w:w="0" w:type="auto"/>
          </w:tcPr>
          <w:p w14:paraId="37B6533D" w14:textId="1C2E8041" w:rsidR="00B76ED0" w:rsidRPr="006A5E9B" w:rsidRDefault="00B76ED0" w:rsidP="009A4AB7">
            <w:pPr>
              <w:jc w:val="center"/>
            </w:pPr>
            <w:r w:rsidRPr="006A5E9B">
              <w:t>Categorical</w:t>
            </w:r>
          </w:p>
        </w:tc>
        <w:tc>
          <w:tcPr>
            <w:tcW w:w="0" w:type="auto"/>
          </w:tcPr>
          <w:p w14:paraId="68A41137" w14:textId="3EFAFDFA" w:rsidR="00B76ED0" w:rsidRPr="006A5E9B" w:rsidRDefault="00B76ED0" w:rsidP="009A4AB7">
            <w:pPr>
              <w:jc w:val="center"/>
            </w:pPr>
            <w:r w:rsidRPr="006A5E9B">
              <w:t>Occupation</w:t>
            </w:r>
          </w:p>
        </w:tc>
        <w:tc>
          <w:tcPr>
            <w:tcW w:w="0" w:type="auto"/>
          </w:tcPr>
          <w:p w14:paraId="793564D0" w14:textId="3DEE3AC9" w:rsidR="00B76ED0" w:rsidRPr="006A5E9B" w:rsidRDefault="00B76ED0" w:rsidP="00B76ED0">
            <w:r w:rsidRPr="006A5E9B">
              <w:t>father's job (nominal: 'teacher', 'health' care related, civil 'services' (e.g. administrative or police), '</w:t>
            </w:r>
            <w:proofErr w:type="spellStart"/>
            <w:r w:rsidRPr="006A5E9B">
              <w:t>at_home</w:t>
            </w:r>
            <w:proofErr w:type="spellEnd"/>
            <w:r w:rsidRPr="006A5E9B">
              <w:t>' or 'other')</w:t>
            </w:r>
          </w:p>
        </w:tc>
      </w:tr>
      <w:tr w:rsidR="00B76ED0" w:rsidRPr="006A5E9B" w14:paraId="421751B4" w14:textId="77777777" w:rsidTr="002A7F02">
        <w:tc>
          <w:tcPr>
            <w:tcW w:w="0" w:type="auto"/>
          </w:tcPr>
          <w:p w14:paraId="36973F25" w14:textId="3593A08E" w:rsidR="00B76ED0" w:rsidRPr="006A5E9B" w:rsidRDefault="00B76ED0" w:rsidP="00B76ED0">
            <w:r w:rsidRPr="006A5E9B">
              <w:t>reason</w:t>
            </w:r>
          </w:p>
        </w:tc>
        <w:tc>
          <w:tcPr>
            <w:tcW w:w="0" w:type="auto"/>
          </w:tcPr>
          <w:p w14:paraId="635E4A27" w14:textId="7B834AB6" w:rsidR="00B76ED0" w:rsidRPr="006A5E9B" w:rsidRDefault="00B76ED0" w:rsidP="009A4AB7">
            <w:pPr>
              <w:jc w:val="center"/>
            </w:pPr>
            <w:r w:rsidRPr="006A5E9B">
              <w:t>Feature</w:t>
            </w:r>
          </w:p>
        </w:tc>
        <w:tc>
          <w:tcPr>
            <w:tcW w:w="0" w:type="auto"/>
          </w:tcPr>
          <w:p w14:paraId="334FA099" w14:textId="76D6343B" w:rsidR="00B76ED0" w:rsidRPr="006A5E9B" w:rsidRDefault="00B76ED0" w:rsidP="009A4AB7">
            <w:pPr>
              <w:jc w:val="center"/>
            </w:pPr>
            <w:r w:rsidRPr="006A5E9B">
              <w:t>Categorical</w:t>
            </w:r>
          </w:p>
        </w:tc>
        <w:tc>
          <w:tcPr>
            <w:tcW w:w="0" w:type="auto"/>
          </w:tcPr>
          <w:p w14:paraId="10D0CCAD" w14:textId="77777777" w:rsidR="00B76ED0" w:rsidRPr="006A5E9B" w:rsidRDefault="00B76ED0" w:rsidP="009A4AB7">
            <w:pPr>
              <w:jc w:val="center"/>
            </w:pPr>
          </w:p>
        </w:tc>
        <w:tc>
          <w:tcPr>
            <w:tcW w:w="0" w:type="auto"/>
          </w:tcPr>
          <w:p w14:paraId="3548BA14" w14:textId="129EAF0D" w:rsidR="00B76ED0" w:rsidRPr="006A5E9B" w:rsidRDefault="00B76ED0" w:rsidP="00B76ED0">
            <w:r w:rsidRPr="006A5E9B">
              <w:t>reason to choose this school (nominal: close to 'home', school 'reputation', 'course' preference or 'other')</w:t>
            </w:r>
          </w:p>
        </w:tc>
      </w:tr>
      <w:tr w:rsidR="00B76ED0" w:rsidRPr="006A5E9B" w14:paraId="41F5636A" w14:textId="77777777" w:rsidTr="009A4AB7">
        <w:tc>
          <w:tcPr>
            <w:tcW w:w="0" w:type="auto"/>
            <w:tcBorders>
              <w:bottom w:val="nil"/>
            </w:tcBorders>
          </w:tcPr>
          <w:p w14:paraId="13A64853" w14:textId="365B0D61" w:rsidR="00B76ED0" w:rsidRPr="006A5E9B" w:rsidRDefault="00B76ED0" w:rsidP="00B76ED0">
            <w:r w:rsidRPr="006A5E9B">
              <w:t>guardian</w:t>
            </w:r>
          </w:p>
        </w:tc>
        <w:tc>
          <w:tcPr>
            <w:tcW w:w="0" w:type="auto"/>
            <w:tcBorders>
              <w:bottom w:val="nil"/>
            </w:tcBorders>
          </w:tcPr>
          <w:p w14:paraId="6D315B23" w14:textId="5E1D18DB" w:rsidR="00B76ED0" w:rsidRPr="006A5E9B" w:rsidRDefault="00B76ED0" w:rsidP="009A4AB7">
            <w:pPr>
              <w:jc w:val="center"/>
            </w:pPr>
            <w:r w:rsidRPr="006A5E9B">
              <w:t>Feature</w:t>
            </w:r>
          </w:p>
        </w:tc>
        <w:tc>
          <w:tcPr>
            <w:tcW w:w="0" w:type="auto"/>
            <w:tcBorders>
              <w:bottom w:val="nil"/>
            </w:tcBorders>
          </w:tcPr>
          <w:p w14:paraId="19823664" w14:textId="1D4F6280" w:rsidR="00B76ED0" w:rsidRPr="006A5E9B" w:rsidRDefault="00B76ED0" w:rsidP="009A4AB7">
            <w:pPr>
              <w:jc w:val="center"/>
            </w:pPr>
            <w:r w:rsidRPr="006A5E9B">
              <w:t>Categorical</w:t>
            </w:r>
          </w:p>
        </w:tc>
        <w:tc>
          <w:tcPr>
            <w:tcW w:w="0" w:type="auto"/>
            <w:tcBorders>
              <w:bottom w:val="nil"/>
            </w:tcBorders>
          </w:tcPr>
          <w:p w14:paraId="336D6ABA" w14:textId="77777777" w:rsidR="00B76ED0" w:rsidRPr="006A5E9B" w:rsidRDefault="00B76ED0" w:rsidP="009A4AB7">
            <w:pPr>
              <w:jc w:val="center"/>
            </w:pPr>
          </w:p>
        </w:tc>
        <w:tc>
          <w:tcPr>
            <w:tcW w:w="0" w:type="auto"/>
            <w:tcBorders>
              <w:bottom w:val="nil"/>
            </w:tcBorders>
          </w:tcPr>
          <w:p w14:paraId="07A43797" w14:textId="09829348" w:rsidR="00B76ED0" w:rsidRPr="006A5E9B" w:rsidRDefault="00B76ED0" w:rsidP="00B76ED0">
            <w:r w:rsidRPr="006A5E9B">
              <w:t>student's guardian (nominal: 'mother', 'father' or 'other')</w:t>
            </w:r>
          </w:p>
        </w:tc>
      </w:tr>
      <w:tr w:rsidR="00B76ED0" w:rsidRPr="006A5E9B" w14:paraId="3D6B5125" w14:textId="77777777" w:rsidTr="009A4AB7">
        <w:tc>
          <w:tcPr>
            <w:tcW w:w="0" w:type="auto"/>
            <w:tcBorders>
              <w:top w:val="nil"/>
              <w:bottom w:val="nil"/>
            </w:tcBorders>
          </w:tcPr>
          <w:p w14:paraId="7DF39EE3" w14:textId="75A0B642" w:rsidR="00B76ED0" w:rsidRPr="006A5E9B" w:rsidRDefault="00B76ED0" w:rsidP="00B76ED0">
            <w:proofErr w:type="spellStart"/>
            <w:r w:rsidRPr="006A5E9B">
              <w:t>traveltime</w:t>
            </w:r>
            <w:proofErr w:type="spellEnd"/>
          </w:p>
        </w:tc>
        <w:tc>
          <w:tcPr>
            <w:tcW w:w="0" w:type="auto"/>
            <w:tcBorders>
              <w:top w:val="nil"/>
              <w:bottom w:val="nil"/>
            </w:tcBorders>
          </w:tcPr>
          <w:p w14:paraId="06237250" w14:textId="317CE781" w:rsidR="00B76ED0" w:rsidRPr="006A5E9B" w:rsidRDefault="00B76ED0" w:rsidP="009A4AB7">
            <w:pPr>
              <w:jc w:val="center"/>
            </w:pPr>
            <w:r w:rsidRPr="006A5E9B">
              <w:t>Feature</w:t>
            </w:r>
          </w:p>
        </w:tc>
        <w:tc>
          <w:tcPr>
            <w:tcW w:w="0" w:type="auto"/>
            <w:tcBorders>
              <w:top w:val="nil"/>
              <w:bottom w:val="nil"/>
            </w:tcBorders>
          </w:tcPr>
          <w:p w14:paraId="18E526AE" w14:textId="1FCA1E80" w:rsidR="00B76ED0" w:rsidRPr="006A5E9B" w:rsidRDefault="00B76ED0" w:rsidP="009A4AB7">
            <w:pPr>
              <w:jc w:val="center"/>
            </w:pPr>
            <w:r w:rsidRPr="006A5E9B">
              <w:t>Integer</w:t>
            </w:r>
          </w:p>
        </w:tc>
        <w:tc>
          <w:tcPr>
            <w:tcW w:w="0" w:type="auto"/>
            <w:tcBorders>
              <w:top w:val="nil"/>
              <w:bottom w:val="nil"/>
            </w:tcBorders>
          </w:tcPr>
          <w:p w14:paraId="2A099CDB" w14:textId="77777777" w:rsidR="00B76ED0" w:rsidRPr="006A5E9B" w:rsidRDefault="00B76ED0" w:rsidP="009A4AB7">
            <w:pPr>
              <w:jc w:val="center"/>
            </w:pPr>
          </w:p>
        </w:tc>
        <w:tc>
          <w:tcPr>
            <w:tcW w:w="0" w:type="auto"/>
            <w:tcBorders>
              <w:top w:val="nil"/>
              <w:bottom w:val="nil"/>
            </w:tcBorders>
          </w:tcPr>
          <w:p w14:paraId="549ED4D6" w14:textId="77777777" w:rsidR="00B76ED0" w:rsidRPr="006A5E9B" w:rsidRDefault="00B76ED0" w:rsidP="00B76ED0">
            <w:r w:rsidRPr="006A5E9B">
              <w:t>home to school travel time (numeric: 1 - &lt;15 min., 2 - 15 to 30 min., 3 - 30 min. to 1 hour, or 4 - &gt;1 hour)</w:t>
            </w:r>
          </w:p>
          <w:p w14:paraId="045E1B01" w14:textId="77777777" w:rsidR="009A4AB7" w:rsidRPr="006A5E9B" w:rsidRDefault="009A4AB7" w:rsidP="00B76ED0"/>
          <w:p w14:paraId="4DD34783" w14:textId="21636041" w:rsidR="009A4AB7" w:rsidRPr="006A5E9B" w:rsidRDefault="009A4AB7" w:rsidP="00FF4C3F">
            <w:pPr>
              <w:pStyle w:val="27aTable-tobecontinued"/>
            </w:pPr>
            <w:r w:rsidRPr="006A5E9B">
              <w:t>… to be continued</w:t>
            </w:r>
          </w:p>
        </w:tc>
      </w:tr>
      <w:tr w:rsidR="009A4AB7" w:rsidRPr="006A5E9B" w14:paraId="16743A1D" w14:textId="77777777" w:rsidTr="0016167A">
        <w:tc>
          <w:tcPr>
            <w:tcW w:w="0" w:type="auto"/>
            <w:gridSpan w:val="4"/>
            <w:tcBorders>
              <w:top w:val="nil"/>
            </w:tcBorders>
          </w:tcPr>
          <w:p w14:paraId="4B521BEE" w14:textId="29642BDB" w:rsidR="009A4AB7" w:rsidRPr="006A5E9B" w:rsidRDefault="009A4AB7" w:rsidP="00FF4C3F">
            <w:pPr>
              <w:pStyle w:val="27bTable-continuation"/>
            </w:pPr>
            <w:r w:rsidRPr="006A5E9B">
              <w:lastRenderedPageBreak/>
              <w:t>… continuation</w:t>
            </w:r>
          </w:p>
        </w:tc>
        <w:tc>
          <w:tcPr>
            <w:tcW w:w="0" w:type="auto"/>
            <w:tcBorders>
              <w:top w:val="nil"/>
            </w:tcBorders>
          </w:tcPr>
          <w:p w14:paraId="2806583F" w14:textId="77777777" w:rsidR="009A4AB7" w:rsidRPr="006A5E9B" w:rsidRDefault="009A4AB7" w:rsidP="00B76ED0"/>
        </w:tc>
      </w:tr>
      <w:tr w:rsidR="00B76ED0" w:rsidRPr="006A5E9B" w14:paraId="54439F26" w14:textId="77777777" w:rsidTr="009A4AB7">
        <w:tc>
          <w:tcPr>
            <w:tcW w:w="0" w:type="auto"/>
            <w:tcBorders>
              <w:top w:val="nil"/>
            </w:tcBorders>
          </w:tcPr>
          <w:p w14:paraId="5914C923" w14:textId="685F5272" w:rsidR="00B76ED0" w:rsidRPr="006A5E9B" w:rsidRDefault="00B76ED0" w:rsidP="00B76ED0">
            <w:proofErr w:type="spellStart"/>
            <w:r w:rsidRPr="006A5E9B">
              <w:t>studytime</w:t>
            </w:r>
            <w:proofErr w:type="spellEnd"/>
          </w:p>
        </w:tc>
        <w:tc>
          <w:tcPr>
            <w:tcW w:w="0" w:type="auto"/>
            <w:tcBorders>
              <w:top w:val="nil"/>
            </w:tcBorders>
          </w:tcPr>
          <w:p w14:paraId="0D75359C" w14:textId="2BEADCEC" w:rsidR="00B76ED0" w:rsidRPr="006A5E9B" w:rsidRDefault="00B76ED0" w:rsidP="009A4AB7">
            <w:pPr>
              <w:jc w:val="center"/>
            </w:pPr>
            <w:r w:rsidRPr="006A5E9B">
              <w:t>Feature</w:t>
            </w:r>
          </w:p>
        </w:tc>
        <w:tc>
          <w:tcPr>
            <w:tcW w:w="0" w:type="auto"/>
            <w:tcBorders>
              <w:top w:val="nil"/>
            </w:tcBorders>
          </w:tcPr>
          <w:p w14:paraId="649658BE" w14:textId="6C2A06B9" w:rsidR="00B76ED0" w:rsidRPr="006A5E9B" w:rsidRDefault="00B76ED0" w:rsidP="009A4AB7">
            <w:pPr>
              <w:jc w:val="center"/>
            </w:pPr>
            <w:r w:rsidRPr="006A5E9B">
              <w:t>Integer</w:t>
            </w:r>
          </w:p>
        </w:tc>
        <w:tc>
          <w:tcPr>
            <w:tcW w:w="0" w:type="auto"/>
            <w:tcBorders>
              <w:top w:val="nil"/>
            </w:tcBorders>
          </w:tcPr>
          <w:p w14:paraId="76D75E44" w14:textId="77777777" w:rsidR="00B76ED0" w:rsidRPr="006A5E9B" w:rsidRDefault="00B76ED0" w:rsidP="009A4AB7">
            <w:pPr>
              <w:jc w:val="center"/>
            </w:pPr>
          </w:p>
        </w:tc>
        <w:tc>
          <w:tcPr>
            <w:tcW w:w="0" w:type="auto"/>
            <w:tcBorders>
              <w:top w:val="nil"/>
            </w:tcBorders>
          </w:tcPr>
          <w:p w14:paraId="3F485076" w14:textId="2350E1DE" w:rsidR="00B76ED0" w:rsidRPr="006A5E9B" w:rsidRDefault="00B76ED0" w:rsidP="00B76ED0">
            <w:r w:rsidRPr="006A5E9B">
              <w:t>weekly study time (numeric: 1 - &lt;2 hours, 2 - 2 to 5 hours, 3 - 5 to 10 hours, or 4 - &gt;10 hours)</w:t>
            </w:r>
          </w:p>
        </w:tc>
      </w:tr>
      <w:tr w:rsidR="00B76ED0" w:rsidRPr="006A5E9B" w14:paraId="3D818F35" w14:textId="77777777" w:rsidTr="002A7F02">
        <w:tc>
          <w:tcPr>
            <w:tcW w:w="0" w:type="auto"/>
          </w:tcPr>
          <w:p w14:paraId="413D5E4E" w14:textId="6F5B2954" w:rsidR="00B76ED0" w:rsidRPr="006A5E9B" w:rsidRDefault="00B76ED0" w:rsidP="00B76ED0">
            <w:r w:rsidRPr="006A5E9B">
              <w:t>failures</w:t>
            </w:r>
          </w:p>
        </w:tc>
        <w:tc>
          <w:tcPr>
            <w:tcW w:w="0" w:type="auto"/>
          </w:tcPr>
          <w:p w14:paraId="6A57A695" w14:textId="174D5B80" w:rsidR="00B76ED0" w:rsidRPr="006A5E9B" w:rsidRDefault="00B76ED0" w:rsidP="009A4AB7">
            <w:pPr>
              <w:jc w:val="center"/>
            </w:pPr>
            <w:r w:rsidRPr="006A5E9B">
              <w:t>Feature</w:t>
            </w:r>
          </w:p>
        </w:tc>
        <w:tc>
          <w:tcPr>
            <w:tcW w:w="0" w:type="auto"/>
          </w:tcPr>
          <w:p w14:paraId="3F9E9093" w14:textId="0DBC0B34" w:rsidR="00B76ED0" w:rsidRPr="006A5E9B" w:rsidRDefault="00B76ED0" w:rsidP="009A4AB7">
            <w:pPr>
              <w:jc w:val="center"/>
            </w:pPr>
            <w:r w:rsidRPr="006A5E9B">
              <w:t>Integer</w:t>
            </w:r>
          </w:p>
        </w:tc>
        <w:tc>
          <w:tcPr>
            <w:tcW w:w="0" w:type="auto"/>
          </w:tcPr>
          <w:p w14:paraId="411D2734" w14:textId="77777777" w:rsidR="00B76ED0" w:rsidRPr="006A5E9B" w:rsidRDefault="00B76ED0" w:rsidP="009A4AB7">
            <w:pPr>
              <w:jc w:val="center"/>
            </w:pPr>
          </w:p>
        </w:tc>
        <w:tc>
          <w:tcPr>
            <w:tcW w:w="0" w:type="auto"/>
          </w:tcPr>
          <w:p w14:paraId="1675BA87" w14:textId="02068B3B" w:rsidR="00B76ED0" w:rsidRPr="006A5E9B" w:rsidRDefault="00B76ED0" w:rsidP="00B76ED0">
            <w:r w:rsidRPr="006A5E9B">
              <w:t>number of past class failures (numeric: n if 1&lt;=n&lt;3, else 4)</w:t>
            </w:r>
          </w:p>
        </w:tc>
      </w:tr>
      <w:tr w:rsidR="00B76ED0" w:rsidRPr="006A5E9B" w14:paraId="62E0C381" w14:textId="77777777" w:rsidTr="002A7F02">
        <w:tc>
          <w:tcPr>
            <w:tcW w:w="0" w:type="auto"/>
          </w:tcPr>
          <w:p w14:paraId="2E5FA6A4" w14:textId="400A2113" w:rsidR="00B76ED0" w:rsidRPr="006A5E9B" w:rsidRDefault="00B76ED0" w:rsidP="00B76ED0">
            <w:proofErr w:type="spellStart"/>
            <w:r w:rsidRPr="006A5E9B">
              <w:t>schoolsup</w:t>
            </w:r>
            <w:proofErr w:type="spellEnd"/>
          </w:p>
        </w:tc>
        <w:tc>
          <w:tcPr>
            <w:tcW w:w="0" w:type="auto"/>
          </w:tcPr>
          <w:p w14:paraId="2688B8DF" w14:textId="5FA39F7B" w:rsidR="00B76ED0" w:rsidRPr="006A5E9B" w:rsidRDefault="00B76ED0" w:rsidP="009A4AB7">
            <w:pPr>
              <w:jc w:val="center"/>
            </w:pPr>
            <w:r w:rsidRPr="006A5E9B">
              <w:t>Feature</w:t>
            </w:r>
          </w:p>
        </w:tc>
        <w:tc>
          <w:tcPr>
            <w:tcW w:w="0" w:type="auto"/>
          </w:tcPr>
          <w:p w14:paraId="66290DF0" w14:textId="232A19C3" w:rsidR="00B76ED0" w:rsidRPr="006A5E9B" w:rsidRDefault="00B76ED0" w:rsidP="009A4AB7">
            <w:pPr>
              <w:jc w:val="center"/>
            </w:pPr>
            <w:r w:rsidRPr="006A5E9B">
              <w:t>Binary</w:t>
            </w:r>
          </w:p>
        </w:tc>
        <w:tc>
          <w:tcPr>
            <w:tcW w:w="0" w:type="auto"/>
          </w:tcPr>
          <w:p w14:paraId="5008A29A" w14:textId="77777777" w:rsidR="00B76ED0" w:rsidRPr="006A5E9B" w:rsidRDefault="00B76ED0" w:rsidP="009A4AB7">
            <w:pPr>
              <w:jc w:val="center"/>
            </w:pPr>
          </w:p>
        </w:tc>
        <w:tc>
          <w:tcPr>
            <w:tcW w:w="0" w:type="auto"/>
          </w:tcPr>
          <w:p w14:paraId="7652D5CB" w14:textId="212B0CC8" w:rsidR="00B76ED0" w:rsidRPr="006A5E9B" w:rsidRDefault="00B76ED0" w:rsidP="00B76ED0">
            <w:r w:rsidRPr="006A5E9B">
              <w:t>extra educational support (binary: yes or no)</w:t>
            </w:r>
          </w:p>
        </w:tc>
      </w:tr>
      <w:tr w:rsidR="00B76ED0" w:rsidRPr="006A5E9B" w14:paraId="4CBB2B7F" w14:textId="77777777" w:rsidTr="002A7F02">
        <w:tc>
          <w:tcPr>
            <w:tcW w:w="0" w:type="auto"/>
          </w:tcPr>
          <w:p w14:paraId="63B92851" w14:textId="2C65D31F" w:rsidR="00B76ED0" w:rsidRPr="006A5E9B" w:rsidRDefault="00B76ED0" w:rsidP="00B76ED0">
            <w:proofErr w:type="spellStart"/>
            <w:r w:rsidRPr="006A5E9B">
              <w:t>famsup</w:t>
            </w:r>
            <w:proofErr w:type="spellEnd"/>
          </w:p>
        </w:tc>
        <w:tc>
          <w:tcPr>
            <w:tcW w:w="0" w:type="auto"/>
          </w:tcPr>
          <w:p w14:paraId="514CA050" w14:textId="596111CB" w:rsidR="00B76ED0" w:rsidRPr="006A5E9B" w:rsidRDefault="00B76ED0" w:rsidP="009A4AB7">
            <w:pPr>
              <w:jc w:val="center"/>
            </w:pPr>
            <w:r w:rsidRPr="006A5E9B">
              <w:t>Feature</w:t>
            </w:r>
          </w:p>
        </w:tc>
        <w:tc>
          <w:tcPr>
            <w:tcW w:w="0" w:type="auto"/>
          </w:tcPr>
          <w:p w14:paraId="03AF04B1" w14:textId="7BF48829" w:rsidR="00B76ED0" w:rsidRPr="006A5E9B" w:rsidRDefault="00B76ED0" w:rsidP="009A4AB7">
            <w:pPr>
              <w:jc w:val="center"/>
            </w:pPr>
            <w:r w:rsidRPr="006A5E9B">
              <w:t>Binary</w:t>
            </w:r>
          </w:p>
        </w:tc>
        <w:tc>
          <w:tcPr>
            <w:tcW w:w="0" w:type="auto"/>
          </w:tcPr>
          <w:p w14:paraId="6C53B5CB" w14:textId="77777777" w:rsidR="00B76ED0" w:rsidRPr="006A5E9B" w:rsidRDefault="00B76ED0" w:rsidP="009A4AB7">
            <w:pPr>
              <w:jc w:val="center"/>
            </w:pPr>
          </w:p>
        </w:tc>
        <w:tc>
          <w:tcPr>
            <w:tcW w:w="0" w:type="auto"/>
          </w:tcPr>
          <w:p w14:paraId="62720F20" w14:textId="6F1890EA" w:rsidR="00B76ED0" w:rsidRPr="006A5E9B" w:rsidRDefault="00B76ED0" w:rsidP="00B76ED0">
            <w:r w:rsidRPr="006A5E9B">
              <w:t>family educational support (binary: yes or no)</w:t>
            </w:r>
          </w:p>
        </w:tc>
      </w:tr>
      <w:tr w:rsidR="00B76ED0" w:rsidRPr="006A5E9B" w14:paraId="5662C319" w14:textId="77777777" w:rsidTr="002A7F02">
        <w:tc>
          <w:tcPr>
            <w:tcW w:w="0" w:type="auto"/>
          </w:tcPr>
          <w:p w14:paraId="43807E0E" w14:textId="779FD91E" w:rsidR="00B76ED0" w:rsidRPr="006A5E9B" w:rsidRDefault="00B76ED0" w:rsidP="00B76ED0">
            <w:r w:rsidRPr="006A5E9B">
              <w:t>paid</w:t>
            </w:r>
          </w:p>
        </w:tc>
        <w:tc>
          <w:tcPr>
            <w:tcW w:w="0" w:type="auto"/>
          </w:tcPr>
          <w:p w14:paraId="3370AD89" w14:textId="4A595932" w:rsidR="00B76ED0" w:rsidRPr="006A5E9B" w:rsidRDefault="00B76ED0" w:rsidP="009A4AB7">
            <w:pPr>
              <w:jc w:val="center"/>
            </w:pPr>
            <w:r w:rsidRPr="006A5E9B">
              <w:t>Feature</w:t>
            </w:r>
          </w:p>
        </w:tc>
        <w:tc>
          <w:tcPr>
            <w:tcW w:w="0" w:type="auto"/>
          </w:tcPr>
          <w:p w14:paraId="04BE416E" w14:textId="60BFB265" w:rsidR="00B76ED0" w:rsidRPr="006A5E9B" w:rsidRDefault="00B76ED0" w:rsidP="009A4AB7">
            <w:pPr>
              <w:jc w:val="center"/>
            </w:pPr>
            <w:r w:rsidRPr="006A5E9B">
              <w:t>Binary</w:t>
            </w:r>
          </w:p>
        </w:tc>
        <w:tc>
          <w:tcPr>
            <w:tcW w:w="0" w:type="auto"/>
          </w:tcPr>
          <w:p w14:paraId="11E0D894" w14:textId="77777777" w:rsidR="00B76ED0" w:rsidRPr="006A5E9B" w:rsidRDefault="00B76ED0" w:rsidP="009A4AB7">
            <w:pPr>
              <w:jc w:val="center"/>
            </w:pPr>
          </w:p>
        </w:tc>
        <w:tc>
          <w:tcPr>
            <w:tcW w:w="0" w:type="auto"/>
          </w:tcPr>
          <w:p w14:paraId="79E16168" w14:textId="352BC7BA" w:rsidR="00B76ED0" w:rsidRPr="006A5E9B" w:rsidRDefault="00B76ED0" w:rsidP="00B76ED0">
            <w:r w:rsidRPr="006A5E9B">
              <w:t>extra paid classes within the course subject (Math or Portuguese) (binary: yes or no)</w:t>
            </w:r>
          </w:p>
        </w:tc>
      </w:tr>
      <w:tr w:rsidR="00B76ED0" w:rsidRPr="006A5E9B" w14:paraId="2F098518" w14:textId="77777777" w:rsidTr="002A7F02">
        <w:tc>
          <w:tcPr>
            <w:tcW w:w="0" w:type="auto"/>
          </w:tcPr>
          <w:p w14:paraId="25E37AB6" w14:textId="0AAC5924" w:rsidR="00B76ED0" w:rsidRPr="006A5E9B" w:rsidRDefault="00B76ED0" w:rsidP="00B76ED0">
            <w:r w:rsidRPr="006A5E9B">
              <w:t>activities</w:t>
            </w:r>
          </w:p>
        </w:tc>
        <w:tc>
          <w:tcPr>
            <w:tcW w:w="0" w:type="auto"/>
          </w:tcPr>
          <w:p w14:paraId="22E76FC9" w14:textId="10E47533" w:rsidR="00B76ED0" w:rsidRPr="006A5E9B" w:rsidRDefault="00B76ED0" w:rsidP="009A4AB7">
            <w:pPr>
              <w:jc w:val="center"/>
            </w:pPr>
            <w:r w:rsidRPr="006A5E9B">
              <w:t>Feature</w:t>
            </w:r>
          </w:p>
        </w:tc>
        <w:tc>
          <w:tcPr>
            <w:tcW w:w="0" w:type="auto"/>
          </w:tcPr>
          <w:p w14:paraId="23B8396E" w14:textId="2770E512" w:rsidR="00B76ED0" w:rsidRPr="006A5E9B" w:rsidRDefault="00B76ED0" w:rsidP="009A4AB7">
            <w:pPr>
              <w:jc w:val="center"/>
            </w:pPr>
            <w:r w:rsidRPr="006A5E9B">
              <w:t>Binary</w:t>
            </w:r>
          </w:p>
        </w:tc>
        <w:tc>
          <w:tcPr>
            <w:tcW w:w="0" w:type="auto"/>
          </w:tcPr>
          <w:p w14:paraId="6D7FE868" w14:textId="77777777" w:rsidR="00B76ED0" w:rsidRPr="006A5E9B" w:rsidRDefault="00B76ED0" w:rsidP="009A4AB7">
            <w:pPr>
              <w:jc w:val="center"/>
            </w:pPr>
          </w:p>
        </w:tc>
        <w:tc>
          <w:tcPr>
            <w:tcW w:w="0" w:type="auto"/>
          </w:tcPr>
          <w:p w14:paraId="5F03C781" w14:textId="31109837" w:rsidR="00B76ED0" w:rsidRPr="006A5E9B" w:rsidRDefault="00B76ED0" w:rsidP="00B76ED0">
            <w:r w:rsidRPr="006A5E9B">
              <w:t>extra-curricular activities (binary: yes or no)</w:t>
            </w:r>
          </w:p>
        </w:tc>
      </w:tr>
      <w:tr w:rsidR="00B76ED0" w:rsidRPr="006A5E9B" w14:paraId="3578424D" w14:textId="77777777" w:rsidTr="002A7F02">
        <w:tc>
          <w:tcPr>
            <w:tcW w:w="0" w:type="auto"/>
          </w:tcPr>
          <w:p w14:paraId="1B43AC68" w14:textId="61BFFF22" w:rsidR="00B76ED0" w:rsidRPr="006A5E9B" w:rsidRDefault="00B76ED0" w:rsidP="00B76ED0">
            <w:r w:rsidRPr="006A5E9B">
              <w:t>nursery</w:t>
            </w:r>
          </w:p>
        </w:tc>
        <w:tc>
          <w:tcPr>
            <w:tcW w:w="0" w:type="auto"/>
          </w:tcPr>
          <w:p w14:paraId="0E39DE96" w14:textId="1DABAA53" w:rsidR="00B76ED0" w:rsidRPr="006A5E9B" w:rsidRDefault="00B76ED0" w:rsidP="009A4AB7">
            <w:pPr>
              <w:jc w:val="center"/>
            </w:pPr>
            <w:r w:rsidRPr="006A5E9B">
              <w:t>Feature</w:t>
            </w:r>
          </w:p>
        </w:tc>
        <w:tc>
          <w:tcPr>
            <w:tcW w:w="0" w:type="auto"/>
          </w:tcPr>
          <w:p w14:paraId="5D1CDAEF" w14:textId="5DB1E600" w:rsidR="00B76ED0" w:rsidRPr="006A5E9B" w:rsidRDefault="00B76ED0" w:rsidP="009A4AB7">
            <w:pPr>
              <w:jc w:val="center"/>
            </w:pPr>
            <w:r w:rsidRPr="006A5E9B">
              <w:t>Binary</w:t>
            </w:r>
          </w:p>
        </w:tc>
        <w:tc>
          <w:tcPr>
            <w:tcW w:w="0" w:type="auto"/>
          </w:tcPr>
          <w:p w14:paraId="3707F6BD" w14:textId="77777777" w:rsidR="00B76ED0" w:rsidRPr="006A5E9B" w:rsidRDefault="00B76ED0" w:rsidP="009A4AB7">
            <w:pPr>
              <w:jc w:val="center"/>
            </w:pPr>
          </w:p>
        </w:tc>
        <w:tc>
          <w:tcPr>
            <w:tcW w:w="0" w:type="auto"/>
          </w:tcPr>
          <w:p w14:paraId="47918A6D" w14:textId="0CD18284" w:rsidR="00B76ED0" w:rsidRPr="006A5E9B" w:rsidRDefault="00B76ED0" w:rsidP="00B76ED0">
            <w:r w:rsidRPr="006A5E9B">
              <w:t>attended nursery school (binary: yes or no)</w:t>
            </w:r>
          </w:p>
        </w:tc>
      </w:tr>
      <w:tr w:rsidR="00B76ED0" w:rsidRPr="006A5E9B" w14:paraId="178E5CFC" w14:textId="77777777" w:rsidTr="009A4AB7">
        <w:tc>
          <w:tcPr>
            <w:tcW w:w="0" w:type="auto"/>
            <w:tcBorders>
              <w:bottom w:val="nil"/>
            </w:tcBorders>
          </w:tcPr>
          <w:p w14:paraId="6194617B" w14:textId="7DBE81CC" w:rsidR="00B76ED0" w:rsidRPr="006A5E9B" w:rsidRDefault="00B76ED0" w:rsidP="00B76ED0">
            <w:r w:rsidRPr="006A5E9B">
              <w:t>higher</w:t>
            </w:r>
          </w:p>
        </w:tc>
        <w:tc>
          <w:tcPr>
            <w:tcW w:w="0" w:type="auto"/>
            <w:tcBorders>
              <w:bottom w:val="nil"/>
            </w:tcBorders>
          </w:tcPr>
          <w:p w14:paraId="146C9FE6" w14:textId="108665E0" w:rsidR="00B76ED0" w:rsidRPr="006A5E9B" w:rsidRDefault="00B76ED0" w:rsidP="009A4AB7">
            <w:pPr>
              <w:jc w:val="center"/>
            </w:pPr>
            <w:r w:rsidRPr="006A5E9B">
              <w:t>Feature</w:t>
            </w:r>
          </w:p>
        </w:tc>
        <w:tc>
          <w:tcPr>
            <w:tcW w:w="0" w:type="auto"/>
            <w:tcBorders>
              <w:bottom w:val="nil"/>
            </w:tcBorders>
          </w:tcPr>
          <w:p w14:paraId="263F09D5" w14:textId="0EFEF21C" w:rsidR="00B76ED0" w:rsidRPr="006A5E9B" w:rsidRDefault="00B76ED0" w:rsidP="009A4AB7">
            <w:pPr>
              <w:jc w:val="center"/>
            </w:pPr>
            <w:r w:rsidRPr="006A5E9B">
              <w:t>Binary</w:t>
            </w:r>
          </w:p>
        </w:tc>
        <w:tc>
          <w:tcPr>
            <w:tcW w:w="0" w:type="auto"/>
            <w:tcBorders>
              <w:bottom w:val="nil"/>
            </w:tcBorders>
          </w:tcPr>
          <w:p w14:paraId="5B68EA99" w14:textId="77777777" w:rsidR="00B76ED0" w:rsidRPr="006A5E9B" w:rsidRDefault="00B76ED0" w:rsidP="009A4AB7">
            <w:pPr>
              <w:jc w:val="center"/>
            </w:pPr>
          </w:p>
        </w:tc>
        <w:tc>
          <w:tcPr>
            <w:tcW w:w="0" w:type="auto"/>
            <w:tcBorders>
              <w:bottom w:val="nil"/>
            </w:tcBorders>
          </w:tcPr>
          <w:p w14:paraId="62FCCE97" w14:textId="659AC455" w:rsidR="00B76ED0" w:rsidRPr="006A5E9B" w:rsidRDefault="00B76ED0" w:rsidP="00B76ED0">
            <w:r w:rsidRPr="006A5E9B">
              <w:t>wants to take higher education (binary: yes or no)</w:t>
            </w:r>
          </w:p>
        </w:tc>
      </w:tr>
      <w:tr w:rsidR="00B76ED0" w:rsidRPr="006A5E9B" w14:paraId="381182E8" w14:textId="77777777" w:rsidTr="009A4AB7">
        <w:tc>
          <w:tcPr>
            <w:tcW w:w="0" w:type="auto"/>
            <w:tcBorders>
              <w:top w:val="nil"/>
              <w:bottom w:val="nil"/>
            </w:tcBorders>
          </w:tcPr>
          <w:p w14:paraId="4B91F920" w14:textId="2A3ECD0F" w:rsidR="00B76ED0" w:rsidRPr="006A5E9B" w:rsidRDefault="00B76ED0" w:rsidP="00B76ED0">
            <w:r w:rsidRPr="006A5E9B">
              <w:t>internet</w:t>
            </w:r>
          </w:p>
        </w:tc>
        <w:tc>
          <w:tcPr>
            <w:tcW w:w="0" w:type="auto"/>
            <w:tcBorders>
              <w:top w:val="nil"/>
              <w:bottom w:val="nil"/>
            </w:tcBorders>
          </w:tcPr>
          <w:p w14:paraId="3A0F28B3" w14:textId="464D767D" w:rsidR="00B76ED0" w:rsidRPr="006A5E9B" w:rsidRDefault="00B76ED0" w:rsidP="009A4AB7">
            <w:pPr>
              <w:jc w:val="center"/>
            </w:pPr>
            <w:r w:rsidRPr="006A5E9B">
              <w:t>Feature</w:t>
            </w:r>
          </w:p>
        </w:tc>
        <w:tc>
          <w:tcPr>
            <w:tcW w:w="0" w:type="auto"/>
            <w:tcBorders>
              <w:top w:val="nil"/>
              <w:bottom w:val="nil"/>
            </w:tcBorders>
          </w:tcPr>
          <w:p w14:paraId="72994054" w14:textId="24C78289" w:rsidR="00B76ED0" w:rsidRPr="006A5E9B" w:rsidRDefault="00B76ED0" w:rsidP="009A4AB7">
            <w:pPr>
              <w:jc w:val="center"/>
            </w:pPr>
            <w:r w:rsidRPr="006A5E9B">
              <w:t>Binary</w:t>
            </w:r>
          </w:p>
        </w:tc>
        <w:tc>
          <w:tcPr>
            <w:tcW w:w="0" w:type="auto"/>
            <w:tcBorders>
              <w:top w:val="nil"/>
              <w:bottom w:val="nil"/>
            </w:tcBorders>
          </w:tcPr>
          <w:p w14:paraId="7C45C688" w14:textId="77777777" w:rsidR="00B76ED0" w:rsidRPr="006A5E9B" w:rsidRDefault="00B76ED0" w:rsidP="009A4AB7">
            <w:pPr>
              <w:jc w:val="center"/>
            </w:pPr>
          </w:p>
        </w:tc>
        <w:tc>
          <w:tcPr>
            <w:tcW w:w="0" w:type="auto"/>
            <w:tcBorders>
              <w:top w:val="nil"/>
              <w:bottom w:val="nil"/>
            </w:tcBorders>
          </w:tcPr>
          <w:p w14:paraId="4A577E47" w14:textId="77777777" w:rsidR="00B76ED0" w:rsidRPr="006A5E9B" w:rsidRDefault="00B76ED0" w:rsidP="00B76ED0">
            <w:r w:rsidRPr="006A5E9B">
              <w:t>Internet access at home (binary: yes or no)</w:t>
            </w:r>
          </w:p>
          <w:p w14:paraId="1BDE3E87" w14:textId="2AAC0E6C" w:rsidR="009A4AB7" w:rsidRPr="006A5E9B" w:rsidRDefault="009A4AB7" w:rsidP="00FF4C3F">
            <w:pPr>
              <w:pStyle w:val="27aTable-tobecontinued"/>
            </w:pPr>
            <w:r w:rsidRPr="006A5E9B">
              <w:t>… to be continued</w:t>
            </w:r>
          </w:p>
        </w:tc>
      </w:tr>
      <w:tr w:rsidR="009A4AB7" w:rsidRPr="006A5E9B" w14:paraId="15E6C15D" w14:textId="77777777" w:rsidTr="005F6179">
        <w:tc>
          <w:tcPr>
            <w:tcW w:w="0" w:type="auto"/>
            <w:gridSpan w:val="3"/>
            <w:tcBorders>
              <w:top w:val="nil"/>
            </w:tcBorders>
          </w:tcPr>
          <w:p w14:paraId="05B7D2E2" w14:textId="65AC7A34" w:rsidR="009A4AB7" w:rsidRPr="006A5E9B" w:rsidRDefault="009A4AB7" w:rsidP="00FF4C3F">
            <w:pPr>
              <w:pStyle w:val="27bTable-continuation"/>
            </w:pPr>
            <w:r w:rsidRPr="006A5E9B">
              <w:lastRenderedPageBreak/>
              <w:t>… continuation</w:t>
            </w:r>
          </w:p>
        </w:tc>
        <w:tc>
          <w:tcPr>
            <w:tcW w:w="0" w:type="auto"/>
            <w:tcBorders>
              <w:top w:val="nil"/>
            </w:tcBorders>
          </w:tcPr>
          <w:p w14:paraId="7821E2EB" w14:textId="77777777" w:rsidR="009A4AB7" w:rsidRPr="006A5E9B" w:rsidRDefault="009A4AB7" w:rsidP="009A4AB7">
            <w:pPr>
              <w:jc w:val="center"/>
            </w:pPr>
          </w:p>
        </w:tc>
        <w:tc>
          <w:tcPr>
            <w:tcW w:w="0" w:type="auto"/>
            <w:tcBorders>
              <w:top w:val="nil"/>
            </w:tcBorders>
          </w:tcPr>
          <w:p w14:paraId="470B41C3" w14:textId="77777777" w:rsidR="009A4AB7" w:rsidRPr="006A5E9B" w:rsidRDefault="009A4AB7" w:rsidP="00B76ED0"/>
        </w:tc>
      </w:tr>
      <w:tr w:rsidR="00B76ED0" w:rsidRPr="006A5E9B" w14:paraId="28DC96E4" w14:textId="77777777" w:rsidTr="009A4AB7">
        <w:tc>
          <w:tcPr>
            <w:tcW w:w="0" w:type="auto"/>
            <w:tcBorders>
              <w:top w:val="nil"/>
            </w:tcBorders>
          </w:tcPr>
          <w:p w14:paraId="12D7CB29" w14:textId="75637ED1" w:rsidR="00B76ED0" w:rsidRPr="006A5E9B" w:rsidRDefault="00B76ED0" w:rsidP="00B76ED0">
            <w:r w:rsidRPr="006A5E9B">
              <w:t>romantic</w:t>
            </w:r>
          </w:p>
        </w:tc>
        <w:tc>
          <w:tcPr>
            <w:tcW w:w="0" w:type="auto"/>
            <w:tcBorders>
              <w:top w:val="nil"/>
            </w:tcBorders>
          </w:tcPr>
          <w:p w14:paraId="7B99A54E" w14:textId="05051A74" w:rsidR="00B76ED0" w:rsidRPr="006A5E9B" w:rsidRDefault="00B76ED0" w:rsidP="009A4AB7">
            <w:pPr>
              <w:jc w:val="center"/>
            </w:pPr>
            <w:r w:rsidRPr="006A5E9B">
              <w:t>Feature</w:t>
            </w:r>
          </w:p>
        </w:tc>
        <w:tc>
          <w:tcPr>
            <w:tcW w:w="0" w:type="auto"/>
            <w:tcBorders>
              <w:top w:val="nil"/>
            </w:tcBorders>
          </w:tcPr>
          <w:p w14:paraId="50679121" w14:textId="2FD497CD" w:rsidR="00B76ED0" w:rsidRPr="006A5E9B" w:rsidRDefault="00B76ED0" w:rsidP="009A4AB7">
            <w:pPr>
              <w:jc w:val="center"/>
            </w:pPr>
            <w:r w:rsidRPr="006A5E9B">
              <w:t>Binary</w:t>
            </w:r>
          </w:p>
        </w:tc>
        <w:tc>
          <w:tcPr>
            <w:tcW w:w="0" w:type="auto"/>
            <w:tcBorders>
              <w:top w:val="nil"/>
            </w:tcBorders>
          </w:tcPr>
          <w:p w14:paraId="30377921" w14:textId="77777777" w:rsidR="00B76ED0" w:rsidRPr="006A5E9B" w:rsidRDefault="00B76ED0" w:rsidP="009A4AB7">
            <w:pPr>
              <w:jc w:val="center"/>
            </w:pPr>
          </w:p>
        </w:tc>
        <w:tc>
          <w:tcPr>
            <w:tcW w:w="0" w:type="auto"/>
            <w:tcBorders>
              <w:top w:val="nil"/>
            </w:tcBorders>
          </w:tcPr>
          <w:p w14:paraId="5B2EAE2B" w14:textId="09D06E24" w:rsidR="00B76ED0" w:rsidRPr="006A5E9B" w:rsidRDefault="00B76ED0" w:rsidP="00B76ED0">
            <w:r w:rsidRPr="006A5E9B">
              <w:t>with a romantic relationship (binary: yes or no)</w:t>
            </w:r>
          </w:p>
        </w:tc>
      </w:tr>
      <w:tr w:rsidR="00B76ED0" w:rsidRPr="006A5E9B" w14:paraId="1E0838F2" w14:textId="77777777" w:rsidTr="002A7F02">
        <w:tc>
          <w:tcPr>
            <w:tcW w:w="0" w:type="auto"/>
          </w:tcPr>
          <w:p w14:paraId="3195788E" w14:textId="7035CE50" w:rsidR="00B76ED0" w:rsidRPr="006A5E9B" w:rsidRDefault="00B76ED0" w:rsidP="00B76ED0">
            <w:proofErr w:type="spellStart"/>
            <w:r w:rsidRPr="006A5E9B">
              <w:t>famrel</w:t>
            </w:r>
            <w:proofErr w:type="spellEnd"/>
          </w:p>
        </w:tc>
        <w:tc>
          <w:tcPr>
            <w:tcW w:w="0" w:type="auto"/>
          </w:tcPr>
          <w:p w14:paraId="4E3E9D40" w14:textId="5B38C121" w:rsidR="00B76ED0" w:rsidRPr="006A5E9B" w:rsidRDefault="00B76ED0" w:rsidP="009A4AB7">
            <w:pPr>
              <w:jc w:val="center"/>
            </w:pPr>
            <w:r w:rsidRPr="006A5E9B">
              <w:t>Feature</w:t>
            </w:r>
          </w:p>
        </w:tc>
        <w:tc>
          <w:tcPr>
            <w:tcW w:w="0" w:type="auto"/>
          </w:tcPr>
          <w:p w14:paraId="53238CE5" w14:textId="2B5608C0" w:rsidR="00B76ED0" w:rsidRPr="006A5E9B" w:rsidRDefault="00B76ED0" w:rsidP="009A4AB7">
            <w:pPr>
              <w:jc w:val="center"/>
            </w:pPr>
            <w:r w:rsidRPr="006A5E9B">
              <w:t>Integer</w:t>
            </w:r>
          </w:p>
        </w:tc>
        <w:tc>
          <w:tcPr>
            <w:tcW w:w="0" w:type="auto"/>
          </w:tcPr>
          <w:p w14:paraId="15E11592" w14:textId="77777777" w:rsidR="00B76ED0" w:rsidRPr="006A5E9B" w:rsidRDefault="00B76ED0" w:rsidP="009A4AB7">
            <w:pPr>
              <w:jc w:val="center"/>
            </w:pPr>
          </w:p>
        </w:tc>
        <w:tc>
          <w:tcPr>
            <w:tcW w:w="0" w:type="auto"/>
          </w:tcPr>
          <w:p w14:paraId="7705367C" w14:textId="1E9A6799" w:rsidR="00B76ED0" w:rsidRPr="006A5E9B" w:rsidRDefault="00B76ED0" w:rsidP="00B76ED0">
            <w:r w:rsidRPr="006A5E9B">
              <w:t>quality of family relationships (numeric: from 1 - very bad to 5 - excellent)</w:t>
            </w:r>
          </w:p>
        </w:tc>
      </w:tr>
      <w:tr w:rsidR="00B76ED0" w:rsidRPr="006A5E9B" w14:paraId="37135837" w14:textId="77777777" w:rsidTr="002A7F02">
        <w:tc>
          <w:tcPr>
            <w:tcW w:w="0" w:type="auto"/>
          </w:tcPr>
          <w:p w14:paraId="3C7D662B" w14:textId="3AADE58D" w:rsidR="00B76ED0" w:rsidRPr="006A5E9B" w:rsidRDefault="00B76ED0" w:rsidP="00B76ED0">
            <w:proofErr w:type="spellStart"/>
            <w:r w:rsidRPr="006A5E9B">
              <w:t>freetime</w:t>
            </w:r>
            <w:proofErr w:type="spellEnd"/>
          </w:p>
        </w:tc>
        <w:tc>
          <w:tcPr>
            <w:tcW w:w="0" w:type="auto"/>
          </w:tcPr>
          <w:p w14:paraId="31C559B0" w14:textId="3C4C2638" w:rsidR="00B76ED0" w:rsidRPr="006A5E9B" w:rsidRDefault="00B76ED0" w:rsidP="009A4AB7">
            <w:pPr>
              <w:jc w:val="center"/>
            </w:pPr>
            <w:r w:rsidRPr="006A5E9B">
              <w:t>Feature</w:t>
            </w:r>
          </w:p>
        </w:tc>
        <w:tc>
          <w:tcPr>
            <w:tcW w:w="0" w:type="auto"/>
          </w:tcPr>
          <w:p w14:paraId="7B0E7526" w14:textId="5062FD92" w:rsidR="00B76ED0" w:rsidRPr="006A5E9B" w:rsidRDefault="00B76ED0" w:rsidP="009A4AB7">
            <w:pPr>
              <w:jc w:val="center"/>
            </w:pPr>
            <w:r w:rsidRPr="006A5E9B">
              <w:t>Integer</w:t>
            </w:r>
          </w:p>
        </w:tc>
        <w:tc>
          <w:tcPr>
            <w:tcW w:w="0" w:type="auto"/>
          </w:tcPr>
          <w:p w14:paraId="74B12631" w14:textId="77777777" w:rsidR="00B76ED0" w:rsidRPr="006A5E9B" w:rsidRDefault="00B76ED0" w:rsidP="009A4AB7">
            <w:pPr>
              <w:jc w:val="center"/>
            </w:pPr>
          </w:p>
        </w:tc>
        <w:tc>
          <w:tcPr>
            <w:tcW w:w="0" w:type="auto"/>
          </w:tcPr>
          <w:p w14:paraId="4B131B83" w14:textId="00A6B1F8" w:rsidR="00B76ED0" w:rsidRPr="006A5E9B" w:rsidRDefault="00B76ED0" w:rsidP="00B76ED0">
            <w:r w:rsidRPr="006A5E9B">
              <w:t>free time after school (numeric: from 1 - very low to 5 - very high)</w:t>
            </w:r>
          </w:p>
        </w:tc>
      </w:tr>
      <w:tr w:rsidR="00B76ED0" w:rsidRPr="006A5E9B" w14:paraId="068B19B0" w14:textId="77777777" w:rsidTr="002A7F02">
        <w:tc>
          <w:tcPr>
            <w:tcW w:w="0" w:type="auto"/>
          </w:tcPr>
          <w:p w14:paraId="7C2C17D5" w14:textId="20EDA8D3" w:rsidR="00B76ED0" w:rsidRPr="006A5E9B" w:rsidRDefault="00B76ED0" w:rsidP="00B76ED0">
            <w:proofErr w:type="spellStart"/>
            <w:r w:rsidRPr="006A5E9B">
              <w:t>goout</w:t>
            </w:r>
            <w:proofErr w:type="spellEnd"/>
          </w:p>
        </w:tc>
        <w:tc>
          <w:tcPr>
            <w:tcW w:w="0" w:type="auto"/>
          </w:tcPr>
          <w:p w14:paraId="429B4F20" w14:textId="58726F1B" w:rsidR="00B76ED0" w:rsidRPr="006A5E9B" w:rsidRDefault="00B76ED0" w:rsidP="009A4AB7">
            <w:pPr>
              <w:jc w:val="center"/>
            </w:pPr>
            <w:r w:rsidRPr="006A5E9B">
              <w:t>Feature</w:t>
            </w:r>
          </w:p>
        </w:tc>
        <w:tc>
          <w:tcPr>
            <w:tcW w:w="0" w:type="auto"/>
          </w:tcPr>
          <w:p w14:paraId="5B374522" w14:textId="391D5173" w:rsidR="00B76ED0" w:rsidRPr="006A5E9B" w:rsidRDefault="00B76ED0" w:rsidP="009A4AB7">
            <w:pPr>
              <w:jc w:val="center"/>
            </w:pPr>
            <w:r w:rsidRPr="006A5E9B">
              <w:t>Integer</w:t>
            </w:r>
          </w:p>
        </w:tc>
        <w:tc>
          <w:tcPr>
            <w:tcW w:w="0" w:type="auto"/>
          </w:tcPr>
          <w:p w14:paraId="72640044" w14:textId="77777777" w:rsidR="00B76ED0" w:rsidRPr="006A5E9B" w:rsidRDefault="00B76ED0" w:rsidP="009A4AB7">
            <w:pPr>
              <w:jc w:val="center"/>
            </w:pPr>
          </w:p>
        </w:tc>
        <w:tc>
          <w:tcPr>
            <w:tcW w:w="0" w:type="auto"/>
          </w:tcPr>
          <w:p w14:paraId="016B2585" w14:textId="34CA7F2C" w:rsidR="00B76ED0" w:rsidRPr="006A5E9B" w:rsidRDefault="00B76ED0" w:rsidP="00B76ED0">
            <w:r w:rsidRPr="006A5E9B">
              <w:t>going out with friends (numeric: from 1 - very low to 5 - very high)</w:t>
            </w:r>
          </w:p>
        </w:tc>
      </w:tr>
      <w:tr w:rsidR="00B76ED0" w:rsidRPr="006A5E9B" w14:paraId="6ADE6DF9" w14:textId="77777777" w:rsidTr="002A7F02">
        <w:tc>
          <w:tcPr>
            <w:tcW w:w="0" w:type="auto"/>
          </w:tcPr>
          <w:p w14:paraId="21653B86" w14:textId="00277CC0" w:rsidR="00B76ED0" w:rsidRPr="006A5E9B" w:rsidRDefault="00B76ED0" w:rsidP="00B76ED0">
            <w:proofErr w:type="spellStart"/>
            <w:r w:rsidRPr="006A5E9B">
              <w:t>Dalc</w:t>
            </w:r>
            <w:proofErr w:type="spellEnd"/>
          </w:p>
        </w:tc>
        <w:tc>
          <w:tcPr>
            <w:tcW w:w="0" w:type="auto"/>
          </w:tcPr>
          <w:p w14:paraId="43A946B3" w14:textId="05E974F8" w:rsidR="00B76ED0" w:rsidRPr="006A5E9B" w:rsidRDefault="00B76ED0" w:rsidP="009A4AB7">
            <w:pPr>
              <w:jc w:val="center"/>
            </w:pPr>
            <w:r w:rsidRPr="006A5E9B">
              <w:t>Feature</w:t>
            </w:r>
          </w:p>
        </w:tc>
        <w:tc>
          <w:tcPr>
            <w:tcW w:w="0" w:type="auto"/>
          </w:tcPr>
          <w:p w14:paraId="500A125D" w14:textId="68390FCE" w:rsidR="00B76ED0" w:rsidRPr="006A5E9B" w:rsidRDefault="00B76ED0" w:rsidP="009A4AB7">
            <w:pPr>
              <w:jc w:val="center"/>
            </w:pPr>
            <w:r w:rsidRPr="006A5E9B">
              <w:t>Integer</w:t>
            </w:r>
          </w:p>
        </w:tc>
        <w:tc>
          <w:tcPr>
            <w:tcW w:w="0" w:type="auto"/>
          </w:tcPr>
          <w:p w14:paraId="2D6F46F6" w14:textId="77777777" w:rsidR="00B76ED0" w:rsidRPr="006A5E9B" w:rsidRDefault="00B76ED0" w:rsidP="009A4AB7">
            <w:pPr>
              <w:jc w:val="center"/>
            </w:pPr>
          </w:p>
        </w:tc>
        <w:tc>
          <w:tcPr>
            <w:tcW w:w="0" w:type="auto"/>
          </w:tcPr>
          <w:p w14:paraId="210228A8" w14:textId="70204582" w:rsidR="00B76ED0" w:rsidRPr="006A5E9B" w:rsidRDefault="00B76ED0" w:rsidP="00B76ED0">
            <w:r w:rsidRPr="006A5E9B">
              <w:t>workday alcohol consumption (numeric: from 1 - very low to 5 - very high)</w:t>
            </w:r>
          </w:p>
        </w:tc>
      </w:tr>
      <w:tr w:rsidR="00B76ED0" w:rsidRPr="006A5E9B" w14:paraId="56D6CFC9" w14:textId="77777777" w:rsidTr="002A7F02">
        <w:tc>
          <w:tcPr>
            <w:tcW w:w="0" w:type="auto"/>
          </w:tcPr>
          <w:p w14:paraId="722DEB74" w14:textId="2C621774" w:rsidR="00B76ED0" w:rsidRPr="006A5E9B" w:rsidRDefault="00B76ED0" w:rsidP="00B76ED0">
            <w:proofErr w:type="spellStart"/>
            <w:r w:rsidRPr="006A5E9B">
              <w:t>Walc</w:t>
            </w:r>
            <w:proofErr w:type="spellEnd"/>
          </w:p>
        </w:tc>
        <w:tc>
          <w:tcPr>
            <w:tcW w:w="0" w:type="auto"/>
          </w:tcPr>
          <w:p w14:paraId="66AEC709" w14:textId="4A2A8931" w:rsidR="00B76ED0" w:rsidRPr="006A5E9B" w:rsidRDefault="00B76ED0" w:rsidP="009A4AB7">
            <w:pPr>
              <w:jc w:val="center"/>
            </w:pPr>
            <w:r w:rsidRPr="006A5E9B">
              <w:t>Feature</w:t>
            </w:r>
          </w:p>
        </w:tc>
        <w:tc>
          <w:tcPr>
            <w:tcW w:w="0" w:type="auto"/>
          </w:tcPr>
          <w:p w14:paraId="5A1694E3" w14:textId="5CDE04A6" w:rsidR="00B76ED0" w:rsidRPr="006A5E9B" w:rsidRDefault="00B76ED0" w:rsidP="009A4AB7">
            <w:pPr>
              <w:jc w:val="center"/>
            </w:pPr>
            <w:r w:rsidRPr="006A5E9B">
              <w:t>Integer</w:t>
            </w:r>
          </w:p>
        </w:tc>
        <w:tc>
          <w:tcPr>
            <w:tcW w:w="0" w:type="auto"/>
          </w:tcPr>
          <w:p w14:paraId="2F5AA288" w14:textId="77777777" w:rsidR="00B76ED0" w:rsidRPr="006A5E9B" w:rsidRDefault="00B76ED0" w:rsidP="009A4AB7">
            <w:pPr>
              <w:jc w:val="center"/>
            </w:pPr>
          </w:p>
        </w:tc>
        <w:tc>
          <w:tcPr>
            <w:tcW w:w="0" w:type="auto"/>
          </w:tcPr>
          <w:p w14:paraId="4319FB9F" w14:textId="4C654B11" w:rsidR="00B76ED0" w:rsidRPr="006A5E9B" w:rsidRDefault="00B76ED0" w:rsidP="00B76ED0">
            <w:r w:rsidRPr="006A5E9B">
              <w:t>weekend alcohol consumption (numeric: from 1 - very low to 5 - very high)</w:t>
            </w:r>
          </w:p>
        </w:tc>
      </w:tr>
      <w:tr w:rsidR="00504F80" w:rsidRPr="006A5E9B" w14:paraId="573158DF" w14:textId="77777777" w:rsidTr="002A7F02">
        <w:tc>
          <w:tcPr>
            <w:tcW w:w="0" w:type="auto"/>
          </w:tcPr>
          <w:p w14:paraId="09EE47BC" w14:textId="701AED42" w:rsidR="00504F80" w:rsidRPr="006A5E9B" w:rsidRDefault="00504F80" w:rsidP="00504F80">
            <w:r w:rsidRPr="006A5E9B">
              <w:t>health</w:t>
            </w:r>
          </w:p>
        </w:tc>
        <w:tc>
          <w:tcPr>
            <w:tcW w:w="0" w:type="auto"/>
          </w:tcPr>
          <w:p w14:paraId="1542B87D" w14:textId="540CDFE2" w:rsidR="00504F80" w:rsidRPr="006A5E9B" w:rsidRDefault="00504F80" w:rsidP="009A4AB7">
            <w:pPr>
              <w:jc w:val="center"/>
            </w:pPr>
            <w:r w:rsidRPr="006A5E9B">
              <w:t>Feature</w:t>
            </w:r>
          </w:p>
        </w:tc>
        <w:tc>
          <w:tcPr>
            <w:tcW w:w="0" w:type="auto"/>
          </w:tcPr>
          <w:p w14:paraId="3BAC47EF" w14:textId="0CF5B1F4" w:rsidR="00504F80" w:rsidRPr="006A5E9B" w:rsidRDefault="00504F80" w:rsidP="009A4AB7">
            <w:pPr>
              <w:jc w:val="center"/>
            </w:pPr>
            <w:r w:rsidRPr="006A5E9B">
              <w:t>Integer</w:t>
            </w:r>
          </w:p>
        </w:tc>
        <w:tc>
          <w:tcPr>
            <w:tcW w:w="0" w:type="auto"/>
          </w:tcPr>
          <w:p w14:paraId="5B508253" w14:textId="77777777" w:rsidR="00504F80" w:rsidRPr="006A5E9B" w:rsidRDefault="00504F80" w:rsidP="009A4AB7">
            <w:pPr>
              <w:jc w:val="center"/>
            </w:pPr>
          </w:p>
        </w:tc>
        <w:tc>
          <w:tcPr>
            <w:tcW w:w="0" w:type="auto"/>
          </w:tcPr>
          <w:p w14:paraId="3AA49693" w14:textId="48B890BE" w:rsidR="00504F80" w:rsidRPr="006A5E9B" w:rsidRDefault="00504F80" w:rsidP="00504F80">
            <w:r w:rsidRPr="006A5E9B">
              <w:t>current health status (numeric: from 1 - very bad to 5 - very good)</w:t>
            </w:r>
          </w:p>
        </w:tc>
      </w:tr>
      <w:tr w:rsidR="00CF54C3" w:rsidRPr="006A5E9B" w14:paraId="525FA7E9" w14:textId="77777777" w:rsidTr="002A7F02">
        <w:tc>
          <w:tcPr>
            <w:tcW w:w="0" w:type="auto"/>
          </w:tcPr>
          <w:p w14:paraId="1B2B4A31" w14:textId="0146607A" w:rsidR="00CF54C3" w:rsidRPr="006A5E9B" w:rsidRDefault="00CF54C3" w:rsidP="00CF54C3">
            <w:r w:rsidRPr="006A5E9B">
              <w:t>absences</w:t>
            </w:r>
          </w:p>
        </w:tc>
        <w:tc>
          <w:tcPr>
            <w:tcW w:w="0" w:type="auto"/>
          </w:tcPr>
          <w:p w14:paraId="66C9F1D8" w14:textId="03EFCA44" w:rsidR="00CF54C3" w:rsidRPr="006A5E9B" w:rsidRDefault="00CF54C3" w:rsidP="009A4AB7">
            <w:pPr>
              <w:jc w:val="center"/>
            </w:pPr>
            <w:r w:rsidRPr="006A5E9B">
              <w:t>Feature</w:t>
            </w:r>
          </w:p>
        </w:tc>
        <w:tc>
          <w:tcPr>
            <w:tcW w:w="0" w:type="auto"/>
          </w:tcPr>
          <w:p w14:paraId="6C4FE693" w14:textId="212F510C" w:rsidR="00CF54C3" w:rsidRPr="006A5E9B" w:rsidRDefault="00CF54C3" w:rsidP="009A4AB7">
            <w:pPr>
              <w:jc w:val="center"/>
            </w:pPr>
            <w:r w:rsidRPr="006A5E9B">
              <w:t>Integer</w:t>
            </w:r>
          </w:p>
        </w:tc>
        <w:tc>
          <w:tcPr>
            <w:tcW w:w="0" w:type="auto"/>
          </w:tcPr>
          <w:p w14:paraId="504D7FF3" w14:textId="77777777" w:rsidR="00CF54C3" w:rsidRPr="006A5E9B" w:rsidRDefault="00CF54C3" w:rsidP="009A4AB7">
            <w:pPr>
              <w:jc w:val="center"/>
            </w:pPr>
          </w:p>
        </w:tc>
        <w:tc>
          <w:tcPr>
            <w:tcW w:w="0" w:type="auto"/>
          </w:tcPr>
          <w:p w14:paraId="48327281" w14:textId="2F44FD21" w:rsidR="00CF54C3" w:rsidRPr="006A5E9B" w:rsidRDefault="00CF54C3" w:rsidP="00CF54C3">
            <w:r w:rsidRPr="006A5E9B">
              <w:t>number of school absences (numeric: from 0 to 93)</w:t>
            </w:r>
          </w:p>
        </w:tc>
      </w:tr>
      <w:tr w:rsidR="009A4AB7" w:rsidRPr="006A5E9B" w14:paraId="3079FB12" w14:textId="77777777" w:rsidTr="002A7F02">
        <w:tc>
          <w:tcPr>
            <w:tcW w:w="0" w:type="auto"/>
          </w:tcPr>
          <w:p w14:paraId="3AB988CF" w14:textId="0BA65C65" w:rsidR="009A4AB7" w:rsidRPr="006A5E9B" w:rsidRDefault="009A4AB7" w:rsidP="009A4AB7">
            <w:r w:rsidRPr="006A5E9B">
              <w:t>G3</w:t>
            </w:r>
          </w:p>
        </w:tc>
        <w:tc>
          <w:tcPr>
            <w:tcW w:w="0" w:type="auto"/>
          </w:tcPr>
          <w:p w14:paraId="7AC24E01" w14:textId="08334E62" w:rsidR="009A4AB7" w:rsidRPr="006A5E9B" w:rsidRDefault="009A4AB7" w:rsidP="009A4AB7">
            <w:pPr>
              <w:jc w:val="center"/>
            </w:pPr>
            <w:r w:rsidRPr="006A5E9B">
              <w:t>Target</w:t>
            </w:r>
          </w:p>
        </w:tc>
        <w:tc>
          <w:tcPr>
            <w:tcW w:w="0" w:type="auto"/>
          </w:tcPr>
          <w:p w14:paraId="0B377048" w14:textId="3352C837" w:rsidR="009A4AB7" w:rsidRPr="006A5E9B" w:rsidRDefault="009A4AB7" w:rsidP="009A4AB7">
            <w:pPr>
              <w:jc w:val="center"/>
            </w:pPr>
            <w:r w:rsidRPr="006A5E9B">
              <w:t>Integer</w:t>
            </w:r>
          </w:p>
        </w:tc>
        <w:tc>
          <w:tcPr>
            <w:tcW w:w="0" w:type="auto"/>
          </w:tcPr>
          <w:p w14:paraId="68DB2DA1" w14:textId="77777777" w:rsidR="009A4AB7" w:rsidRPr="006A5E9B" w:rsidRDefault="009A4AB7" w:rsidP="009A4AB7">
            <w:pPr>
              <w:jc w:val="center"/>
            </w:pPr>
          </w:p>
        </w:tc>
        <w:tc>
          <w:tcPr>
            <w:tcW w:w="0" w:type="auto"/>
          </w:tcPr>
          <w:p w14:paraId="3B727186" w14:textId="09D7ABD1" w:rsidR="009A4AB7" w:rsidRPr="006A5E9B" w:rsidRDefault="009A4AB7" w:rsidP="009A4AB7">
            <w:r w:rsidRPr="006A5E9B">
              <w:t>final grade (numeric: from 0 to 20, output target)</w:t>
            </w:r>
          </w:p>
        </w:tc>
      </w:tr>
    </w:tbl>
    <w:p w14:paraId="02E9E845" w14:textId="77777777" w:rsidR="00C13340" w:rsidRPr="006A5E9B" w:rsidRDefault="00C13340" w:rsidP="00C13340"/>
    <w:p w14:paraId="63610C0A" w14:textId="77777777" w:rsidR="002A7F02" w:rsidRPr="006A5E9B" w:rsidRDefault="002A7F02" w:rsidP="00742504">
      <w:pPr>
        <w:pStyle w:val="09bLevel02"/>
        <w:rPr>
          <w:lang w:val="en-MY"/>
        </w:rPr>
        <w:sectPr w:rsidR="002A7F02" w:rsidRPr="006A5E9B" w:rsidSect="004A7376">
          <w:footnotePr>
            <w:numRestart w:val="eachSect"/>
          </w:footnotePr>
          <w:pgSz w:w="16840" w:h="11900" w:orient="landscape" w:code="9"/>
          <w:pgMar w:top="2155" w:right="1701" w:bottom="1418" w:left="1418" w:header="851" w:footer="850" w:gutter="0"/>
          <w:cols w:space="708"/>
          <w:titlePg/>
          <w:docGrid w:linePitch="360"/>
        </w:sectPr>
      </w:pPr>
    </w:p>
    <w:p w14:paraId="2FEA503F" w14:textId="673C195B" w:rsidR="001E3E3D" w:rsidRPr="006A5E9B" w:rsidRDefault="009A4AB7" w:rsidP="00742504">
      <w:pPr>
        <w:pStyle w:val="09bLevel02"/>
        <w:rPr>
          <w:lang w:val="en-MY"/>
        </w:rPr>
      </w:pPr>
      <w:bookmarkStart w:id="26" w:name="_Toc197099609"/>
      <w:r w:rsidRPr="006A5E9B">
        <w:rPr>
          <w:lang w:val="en-MY"/>
        </w:rPr>
        <w:lastRenderedPageBreak/>
        <w:t>Assignment Objective</w:t>
      </w:r>
      <w:bookmarkEnd w:id="26"/>
    </w:p>
    <w:p w14:paraId="58B829DD" w14:textId="3CE7DB47" w:rsidR="00C13340" w:rsidRPr="006A5E9B" w:rsidRDefault="009A4AB7" w:rsidP="009A4AB7">
      <w:pPr>
        <w:pStyle w:val="10Normal01-FirstParagraph"/>
        <w:rPr>
          <w:lang w:val="en-MY"/>
        </w:rPr>
      </w:pPr>
      <w:r w:rsidRPr="006A5E9B">
        <w:rPr>
          <w:lang w:val="en-MY"/>
        </w:rPr>
        <w:t xml:space="preserve">The primary objective of this assignment is to </w:t>
      </w:r>
      <w:r w:rsidR="006F5F7F">
        <w:rPr>
          <w:lang w:val="en-MY"/>
        </w:rPr>
        <w:t>identify the best</w:t>
      </w:r>
      <w:r w:rsidRPr="006A5E9B">
        <w:rPr>
          <w:lang w:val="en-MY"/>
        </w:rPr>
        <w:t xml:space="preserve"> linear regression </w:t>
      </w:r>
      <w:r w:rsidR="006F5F7F">
        <w:rPr>
          <w:lang w:val="en-MY"/>
        </w:rPr>
        <w:t xml:space="preserve">model for </w:t>
      </w:r>
      <w:r w:rsidRPr="006A5E9B">
        <w:rPr>
          <w:lang w:val="en-MY"/>
        </w:rPr>
        <w:t xml:space="preserve">this dataset </w:t>
      </w:r>
      <w:r w:rsidR="00DB36A8">
        <w:rPr>
          <w:lang w:val="en-MY"/>
        </w:rPr>
        <w:t xml:space="preserve">using various feature selection methods </w:t>
      </w:r>
      <w:r w:rsidRPr="006A5E9B">
        <w:rPr>
          <w:lang w:val="en-MY"/>
        </w:rPr>
        <w:t xml:space="preserve">and </w:t>
      </w:r>
      <w:r w:rsidR="00DB36A8">
        <w:rPr>
          <w:lang w:val="en-MY"/>
        </w:rPr>
        <w:t>the best model to predict student performance in Portuguese. Multiple techniques, including forward selection, backwards elimination, and stepwise regression, are applied in this dataset to identify the best subset of features</w:t>
      </w:r>
      <w:r w:rsidRPr="006A5E9B">
        <w:rPr>
          <w:lang w:val="en-MY"/>
        </w:rPr>
        <w:t>. These methods are coupled with K-fold cross-validation to ensure the consistency and robustness of results.</w:t>
      </w:r>
    </w:p>
    <w:p w14:paraId="34D613C2" w14:textId="77777777" w:rsidR="00350CE8" w:rsidRPr="006A5E9B" w:rsidRDefault="00350CE8" w:rsidP="00350CE8">
      <w:pPr>
        <w:pStyle w:val="11Normal02-SecondOnwardParagraph"/>
        <w:rPr>
          <w:lang w:val="en-MY" w:eastAsia="ko-KR"/>
        </w:rPr>
      </w:pPr>
    </w:p>
    <w:p w14:paraId="13C0DBDC" w14:textId="77777777" w:rsidR="001E3E3D" w:rsidRPr="006A5E9B" w:rsidRDefault="001E3E3D" w:rsidP="00350CE8">
      <w:pPr>
        <w:pStyle w:val="11Normal02-SecondOnwardParagraph"/>
        <w:rPr>
          <w:lang w:val="en-MY" w:eastAsia="ko-KR"/>
        </w:rPr>
      </w:pPr>
    </w:p>
    <w:p w14:paraId="68BF4D5A" w14:textId="77777777" w:rsidR="001E3E3D" w:rsidRPr="006A5E9B" w:rsidRDefault="001E3E3D" w:rsidP="00350CE8">
      <w:pPr>
        <w:pStyle w:val="11Normal02-SecondOnwardParagraph"/>
        <w:rPr>
          <w:lang w:val="en-MY" w:eastAsia="ko-KR"/>
        </w:rPr>
        <w:sectPr w:rsidR="001E3E3D" w:rsidRPr="006A5E9B" w:rsidSect="004A7376">
          <w:footnotePr>
            <w:numRestart w:val="eachSect"/>
          </w:footnotePr>
          <w:pgSz w:w="11900" w:h="16840" w:code="9"/>
          <w:pgMar w:top="1701" w:right="1418" w:bottom="1418" w:left="2155" w:header="851" w:footer="850" w:gutter="0"/>
          <w:cols w:space="708"/>
          <w:titlePg/>
          <w:docGrid w:linePitch="360"/>
        </w:sectPr>
      </w:pPr>
    </w:p>
    <w:p w14:paraId="0E076C03" w14:textId="77777777" w:rsidR="001E3E3D" w:rsidRPr="006A5E9B" w:rsidRDefault="001E3E3D" w:rsidP="002F49D8">
      <w:pPr>
        <w:pStyle w:val="Heading1"/>
        <w:rPr>
          <w:lang w:val="en-MY"/>
        </w:rPr>
      </w:pPr>
      <w:r w:rsidRPr="006A5E9B">
        <w:rPr>
          <w:lang w:val="en-MY"/>
        </w:rPr>
        <w:lastRenderedPageBreak/>
        <w:t>Literature Review</w:t>
      </w:r>
    </w:p>
    <w:p w14:paraId="0855A0F3" w14:textId="77777777" w:rsidR="001E3E3D" w:rsidRPr="006A5E9B" w:rsidRDefault="001E3E3D" w:rsidP="008E3B78">
      <w:pPr>
        <w:pStyle w:val="09aLevel01"/>
        <w:rPr>
          <w:lang w:val="en-MY"/>
        </w:rPr>
      </w:pPr>
      <w:r w:rsidRPr="006A5E9B">
        <w:rPr>
          <w:lang w:val="en-MY"/>
        </w:rPr>
        <w:br/>
      </w:r>
      <w:r w:rsidR="008E3B78" w:rsidRPr="006A5E9B">
        <w:rPr>
          <w:lang w:val="en-MY"/>
        </w:rPr>
        <w:br/>
      </w:r>
      <w:r w:rsidRPr="006A5E9B">
        <w:rPr>
          <w:lang w:val="en-MY"/>
        </w:rPr>
        <w:br/>
      </w:r>
      <w:bookmarkStart w:id="27" w:name="_Toc419666891"/>
      <w:bookmarkStart w:id="28" w:name="_Toc197099610"/>
      <w:bookmarkEnd w:id="27"/>
      <w:r w:rsidRPr="006A5E9B">
        <w:rPr>
          <w:lang w:val="en-MY"/>
        </w:rPr>
        <w:t>Methodology</w:t>
      </w:r>
      <w:bookmarkEnd w:id="28"/>
    </w:p>
    <w:p w14:paraId="580C4D43" w14:textId="00EF3FAD" w:rsidR="001E3E3D" w:rsidRPr="006A5E9B" w:rsidRDefault="009A4AB7" w:rsidP="00742504">
      <w:pPr>
        <w:pStyle w:val="09bLevel02"/>
        <w:rPr>
          <w:lang w:val="en-MY"/>
        </w:rPr>
      </w:pPr>
      <w:bookmarkStart w:id="29" w:name="_Toc417154779"/>
      <w:bookmarkStart w:id="30" w:name="_Toc417155924"/>
      <w:bookmarkStart w:id="31" w:name="_Toc417155967"/>
      <w:bookmarkStart w:id="32" w:name="_Toc417156200"/>
      <w:bookmarkStart w:id="33" w:name="_Toc417158909"/>
      <w:bookmarkStart w:id="34" w:name="_Toc417160851"/>
      <w:bookmarkStart w:id="35" w:name="_Toc417160903"/>
      <w:bookmarkStart w:id="36" w:name="_Toc417244219"/>
      <w:bookmarkStart w:id="37" w:name="_Toc418016057"/>
      <w:bookmarkStart w:id="38" w:name="_Toc418108615"/>
      <w:bookmarkStart w:id="39" w:name="_Toc197099611"/>
      <w:r w:rsidRPr="006A5E9B">
        <w:rPr>
          <w:lang w:val="en-MY"/>
        </w:rPr>
        <w:t>Libraries</w:t>
      </w:r>
      <w:bookmarkEnd w:id="39"/>
    </w:p>
    <w:p w14:paraId="282D0492" w14:textId="608D9160" w:rsidR="00C15E8D" w:rsidRPr="006A5E9B" w:rsidRDefault="00DB36A8" w:rsidP="00C15E8D">
      <w:pPr>
        <w:pStyle w:val="10Normal01-FirstParagraph"/>
        <w:rPr>
          <w:lang w:val="en-MY"/>
        </w:rPr>
      </w:pPr>
      <w:r>
        <w:rPr>
          <w:lang w:val="en-MY"/>
        </w:rPr>
        <w:t>This project utilises multiple open-source libraries</w:t>
      </w:r>
      <w:r w:rsidR="0089164C" w:rsidRPr="006A5E9B">
        <w:rPr>
          <w:lang w:val="en-MY"/>
        </w:rPr>
        <w:t>, mainly</w:t>
      </w:r>
      <w:r w:rsidR="00C15E8D" w:rsidRPr="006A5E9B">
        <w:rPr>
          <w:lang w:val="en-MY"/>
        </w:rPr>
        <w:t xml:space="preserve"> for data manipulation, data visualisation, and </w:t>
      </w:r>
      <w:r>
        <w:rPr>
          <w:lang w:val="en-MY"/>
        </w:rPr>
        <w:t xml:space="preserve">data </w:t>
      </w:r>
      <w:r w:rsidR="00C15E8D" w:rsidRPr="006A5E9B">
        <w:rPr>
          <w:lang w:val="en-MY"/>
        </w:rPr>
        <w:t>modelling.</w:t>
      </w:r>
    </w:p>
    <w:p w14:paraId="132919A4" w14:textId="5F1BC803" w:rsidR="009A4AB7" w:rsidRPr="006A5E9B" w:rsidRDefault="00C15E8D" w:rsidP="00C15E8D">
      <w:pPr>
        <w:pStyle w:val="09cLevel03"/>
        <w:rPr>
          <w:lang w:val="en-MY"/>
        </w:rPr>
      </w:pPr>
      <w:bookmarkStart w:id="40" w:name="_Toc197099612"/>
      <w:r w:rsidRPr="006A5E9B">
        <w:rPr>
          <w:lang w:val="en-MY"/>
        </w:rPr>
        <w:t>Data Manipulation</w:t>
      </w:r>
      <w:bookmarkEnd w:id="40"/>
    </w:p>
    <w:p w14:paraId="366797F3" w14:textId="31C3CC8F" w:rsidR="00C15E8D" w:rsidRPr="006A5E9B" w:rsidRDefault="00F45FAC" w:rsidP="00C15E8D">
      <w:pPr>
        <w:pStyle w:val="10Normal01-FirstParagraph"/>
        <w:rPr>
          <w:lang w:val="en-MY"/>
        </w:rPr>
      </w:pPr>
      <w:r w:rsidRPr="006A5E9B">
        <w:rPr>
          <w:lang w:val="en-MY"/>
        </w:rPr>
        <w:t xml:space="preserve">Two main libraries were used to perform data manipulation: Pandas and </w:t>
      </w:r>
      <w:r w:rsidR="0089164C" w:rsidRPr="006A5E9B">
        <w:rPr>
          <w:lang w:val="en-MY"/>
        </w:rPr>
        <w:t>NumPy</w:t>
      </w:r>
      <w:r w:rsidRPr="006A5E9B">
        <w:rPr>
          <w:lang w:val="en-MY"/>
        </w:rPr>
        <w:t xml:space="preserve">. Pandas is a powerful Python library for manipulating and </w:t>
      </w:r>
      <w:r w:rsidR="006A5E9B" w:rsidRPr="006A5E9B">
        <w:rPr>
          <w:lang w:val="en-MY"/>
        </w:rPr>
        <w:t>analysing</w:t>
      </w:r>
      <w:r w:rsidRPr="006A5E9B">
        <w:rPr>
          <w:lang w:val="en-MY"/>
        </w:rPr>
        <w:t xml:space="preserve"> structured data, such as DataFrames</w:t>
      </w:r>
      <w:r w:rsidR="0089164C" w:rsidRPr="006A5E9B">
        <w:rPr>
          <w:lang w:val="en-MY"/>
        </w:rPr>
        <w:t xml:space="preserve"> </w:t>
      </w:r>
      <w:r w:rsidR="0089164C" w:rsidRPr="006A5E9B">
        <w:rPr>
          <w:lang w:val="en-MY"/>
        </w:rPr>
        <w:fldChar w:fldCharType="begin"/>
      </w:r>
      <w:r w:rsidR="0089164C" w:rsidRPr="006A5E9B">
        <w:rPr>
          <w:lang w:val="en-MY"/>
        </w:rPr>
        <w:instrText xml:space="preserve"> ADDIN EN.CITE &lt;EndNote&gt;&lt;Cite&gt;&lt;Author&gt;McKinney&lt;/Author&gt;&lt;Year&gt;2010&lt;/Year&gt;&lt;RecNum&gt;3&lt;/RecNum&gt;&lt;DisplayText&gt;(Mckinney 2010)&lt;/DisplayText&gt;&lt;record&gt;&lt;rec-number&gt;3&lt;/rec-number&gt;&lt;foreign-keys&gt;&lt;key app="EN" db-id="0trs5zxsrwvr9nev95sxa0dp0xd0e0wa5waa" timestamp="1746006812"&gt;3&lt;/key&gt;&lt;/foreign-keys&gt;&lt;ref-type name="Journal Article"&gt;17&lt;/ref-type&gt;&lt;contributors&gt;&lt;authors&gt;&lt;author&gt;McKinney, Wes&lt;/author&gt;&lt;/authors&gt;&lt;/contributors&gt;&lt;titles&gt;&lt;title&gt;Data structures for statistical computing in Python&lt;/title&gt;&lt;secondary-title&gt;SciPy&lt;/secondary-title&gt;&lt;/titles&gt;&lt;periodical&gt;&lt;full-title&gt;SciPy&lt;/full-title&gt;&lt;/periodical&gt;&lt;pages&gt;51-56&lt;/pages&gt;&lt;volume&gt;445&lt;/volume&gt;&lt;number&gt;1&lt;/number&gt;&lt;dates&gt;&lt;year&gt;2010&lt;/year&gt;&lt;/dates&gt;&lt;urls&gt;&lt;/urls&gt;&lt;/record&gt;&lt;/Cite&gt;&lt;/EndNote&gt;</w:instrText>
      </w:r>
      <w:r w:rsidR="0089164C" w:rsidRPr="006A5E9B">
        <w:rPr>
          <w:lang w:val="en-MY"/>
        </w:rPr>
        <w:fldChar w:fldCharType="separate"/>
      </w:r>
      <w:r w:rsidR="0089164C" w:rsidRPr="006A5E9B">
        <w:rPr>
          <w:lang w:val="en-MY"/>
        </w:rPr>
        <w:t>(Mckinney 2010)</w:t>
      </w:r>
      <w:r w:rsidR="0089164C" w:rsidRPr="006A5E9B">
        <w:rPr>
          <w:lang w:val="en-MY"/>
        </w:rPr>
        <w:fldChar w:fldCharType="end"/>
      </w:r>
      <w:r w:rsidRPr="006A5E9B">
        <w:rPr>
          <w:lang w:val="en-MY"/>
        </w:rPr>
        <w:t xml:space="preserve">. </w:t>
      </w:r>
      <w:r w:rsidR="0089164C" w:rsidRPr="006A5E9B">
        <w:rPr>
          <w:lang w:val="en-MY"/>
        </w:rPr>
        <w:t>NumPy</w:t>
      </w:r>
      <w:r w:rsidR="004A7376">
        <w:rPr>
          <w:lang w:val="en-MY"/>
        </w:rPr>
        <w:t>,</w:t>
      </w:r>
      <w:r w:rsidR="0089164C" w:rsidRPr="006A5E9B">
        <w:rPr>
          <w:lang w:val="en-MY"/>
        </w:rPr>
        <w:t xml:space="preserve"> o</w:t>
      </w:r>
      <w:r w:rsidRPr="006A5E9B">
        <w:rPr>
          <w:lang w:val="en-MY"/>
        </w:rPr>
        <w:t>n the other hand, is a Python library that supports large, multi-dimensional arrays and matrices</w:t>
      </w:r>
      <w:r w:rsidR="0089164C" w:rsidRPr="006A5E9B">
        <w:rPr>
          <w:lang w:val="en-MY"/>
        </w:rPr>
        <w:t xml:space="preserve"> and allows for efficient operation of mathematical functions on these arrays </w:t>
      </w:r>
      <w:r w:rsidR="0089164C" w:rsidRPr="006A5E9B">
        <w:rPr>
          <w:lang w:val="en-MY"/>
        </w:rPr>
        <w:fldChar w:fldCharType="begin"/>
      </w:r>
      <w:r w:rsidR="0089164C" w:rsidRPr="006A5E9B">
        <w:rPr>
          <w:lang w:val="en-MY"/>
        </w:rPr>
        <w:instrText xml:space="preserve"> ADDIN EN.CITE &lt;EndNote&gt;&lt;Cite&gt;&lt;Author&gt;Harris&lt;/Author&gt;&lt;Year&gt;2020&lt;/Year&gt;&lt;RecNum&gt;2&lt;/RecNum&gt;&lt;DisplayText&gt;(Harris et al. 2020)&lt;/DisplayText&gt;&lt;record&gt;&lt;rec-number&gt;2&lt;/rec-number&gt;&lt;foreign-keys&gt;&lt;key app="EN" db-id="0trs5zxsrwvr9nev95sxa0dp0xd0e0wa5waa" timestamp="1746006584"&gt;2&lt;/key&gt;&lt;/foreign-keys&gt;&lt;ref-type name="Journal Article"&gt;17&lt;/ref-type&gt;&lt;contributors&gt;&lt;authors&gt;&lt;author&gt;Harris, Charles R.&lt;/author&gt;&lt;author&gt;Millman, K. Jarrod&lt;/author&gt;&lt;author&gt;van der Walt, Stéfan J.&lt;/author&gt;&lt;author&gt;Gommers, Ralf&lt;/author&gt;&lt;author&gt;Virtanen, Pauli&lt;/author&gt;&lt;author&gt;Cournapeau, David&lt;/author&gt;&lt;author&gt;Wieser, Eric&lt;/author&gt;&lt;author&gt;Taylor, Julian&lt;/author&gt;&lt;author&gt;Berg, Sebastian&lt;/author&gt;&lt;author&gt;Smith, Nathaniel J.&lt;/author&gt;&lt;author&gt;Kern, Robert&lt;/author&gt;&lt;author&gt;Picus, Matti&lt;/author&gt;&lt;author&gt;Hoyer, Stephan&lt;/author&gt;&lt;author&gt;van Kerkwijk, Marten H.&lt;/author&gt;&lt;author&gt;Brett, Matthew&lt;/author&gt;&lt;author&gt;Haldane, Allan&lt;/author&gt;&lt;author&gt;del Río, Jaime Fernández&lt;/author&gt;&lt;author&gt;Wiebe, Mark&lt;/author&gt;&lt;author&gt;Peterson, Pearu&lt;/author&gt;&lt;author&gt;Gérard-Marchant, Pierre&lt;/author&gt;&lt;author&gt;Sheppard, Kevin&lt;/author&gt;&lt;author&gt;Reddy, Tyler&lt;/author&gt;&lt;author&gt;Weckesser, Warren&lt;/author&gt;&lt;author&gt;Abbasi, Hameer&lt;/author&gt;&lt;author&gt;Gohlke, Christoph&lt;/author&gt;&lt;author&gt;Oliphant, Travis E.&lt;/author&gt;&lt;/authors&gt;&lt;/contributors&gt;&lt;titles&gt;&lt;title&gt;Array programming with NumPy&lt;/title&gt;&lt;secondary-title&gt;Nature&lt;/secondary-title&gt;&lt;/titles&gt;&lt;periodical&gt;&lt;full-title&gt;Nature&lt;/full-title&gt;&lt;/periodical&gt;&lt;pages&gt;357-362&lt;/pages&gt;&lt;volume&gt;585&lt;/volume&gt;&lt;number&gt;7825&lt;/number&gt;&lt;dates&gt;&lt;year&gt;2020&lt;/year&gt;&lt;pub-dates&gt;&lt;date&gt;2020/09/01&lt;/date&gt;&lt;/pub-dates&gt;&lt;/dates&gt;&lt;isbn&gt;1476-4687&lt;/isbn&gt;&lt;urls&gt;&lt;related-urls&gt;&lt;url&gt;https://doi.org/10.1038/s41586-020-2649-2&lt;/url&gt;&lt;/related-urls&gt;&lt;/urls&gt;&lt;electronic-resource-num&gt;10.1038/s41586-020-2649-2&lt;/electronic-resource-num&gt;&lt;/record&gt;&lt;/Cite&gt;&lt;/EndNote&gt;</w:instrText>
      </w:r>
      <w:r w:rsidR="0089164C" w:rsidRPr="006A5E9B">
        <w:rPr>
          <w:lang w:val="en-MY"/>
        </w:rPr>
        <w:fldChar w:fldCharType="separate"/>
      </w:r>
      <w:r w:rsidR="0089164C" w:rsidRPr="006A5E9B">
        <w:rPr>
          <w:lang w:val="en-MY"/>
        </w:rPr>
        <w:t>(Harris et al. 2020)</w:t>
      </w:r>
      <w:r w:rsidR="0089164C" w:rsidRPr="006A5E9B">
        <w:rPr>
          <w:lang w:val="en-MY"/>
        </w:rPr>
        <w:fldChar w:fldCharType="end"/>
      </w:r>
      <w:r w:rsidR="0089164C" w:rsidRPr="006A5E9B">
        <w:rPr>
          <w:lang w:val="en-MY"/>
        </w:rPr>
        <w:t>.</w:t>
      </w:r>
    </w:p>
    <w:p w14:paraId="52F85B46" w14:textId="3B40673F" w:rsidR="00C15E8D" w:rsidRPr="006A5E9B" w:rsidRDefault="00C15E8D" w:rsidP="00C15E8D">
      <w:pPr>
        <w:pStyle w:val="09cLevel03"/>
        <w:rPr>
          <w:lang w:val="en-MY"/>
        </w:rPr>
      </w:pPr>
      <w:bookmarkStart w:id="41" w:name="_Toc197099613"/>
      <w:r w:rsidRPr="006A5E9B">
        <w:rPr>
          <w:lang w:val="en-MY"/>
        </w:rPr>
        <w:t xml:space="preserve">Data </w:t>
      </w:r>
      <w:r w:rsidR="004A7376">
        <w:rPr>
          <w:lang w:val="en-MY"/>
        </w:rPr>
        <w:t>Visualisation</w:t>
      </w:r>
      <w:bookmarkEnd w:id="41"/>
    </w:p>
    <w:p w14:paraId="0AEC14EB" w14:textId="493D151C" w:rsidR="0089164C" w:rsidRPr="006A5E9B" w:rsidRDefault="0089164C" w:rsidP="0089164C">
      <w:pPr>
        <w:pStyle w:val="10Normal01-FirstParagraph"/>
        <w:rPr>
          <w:lang w:val="en-MY"/>
        </w:rPr>
      </w:pPr>
      <w:r w:rsidRPr="006A5E9B">
        <w:rPr>
          <w:lang w:val="en-MY"/>
        </w:rPr>
        <w:t xml:space="preserve">The main library used for data visualization is matplotlib. It is a comprehensive 2D graphics package for creating publication-quality images and interactive scripting in Python </w:t>
      </w:r>
      <w:r w:rsidRPr="006A5E9B">
        <w:rPr>
          <w:lang w:val="en-MY"/>
        </w:rPr>
        <w:fldChar w:fldCharType="begin"/>
      </w:r>
      <w:r w:rsidRPr="006A5E9B">
        <w:rPr>
          <w:lang w:val="en-MY"/>
        </w:rPr>
        <w:instrText xml:space="preserve"> ADDIN EN.CITE &lt;EndNote&gt;&lt;Cite&gt;&lt;Author&gt;Hunter&lt;/Author&gt;&lt;Year&gt;2007&lt;/Year&gt;&lt;RecNum&gt;4&lt;/RecNum&gt;&lt;DisplayText&gt;(Hunter 2007)&lt;/DisplayText&gt;&lt;record&gt;&lt;rec-number&gt;4&lt;/rec-number&gt;&lt;foreign-keys&gt;&lt;key app="EN" db-id="0trs5zxsrwvr9nev95sxa0dp0xd0e0wa5waa" timestamp="1746007059"&gt;4&lt;/key&gt;&lt;/foreign-keys&gt;&lt;ref-type name="Magazine Article"&gt;19&lt;/ref-type&gt;&lt;contributors&gt;&lt;authors&gt;&lt;author&gt;John D. Hunter&lt;/author&gt;&lt;/authors&gt;&lt;/contributors&gt;&lt;titles&gt;&lt;title&gt;Matplotlib: A 2D Graphics Environment&lt;/title&gt;&lt;/titles&gt;&lt;pages&gt;90-95&lt;/pages&gt;&lt;volume&gt;9&lt;/volume&gt;&lt;number&gt;03&lt;/number&gt;&lt;keywords&gt;&lt;keyword&gt;Python, scripting languages, application development, scientific programming&lt;/keyword&gt;&lt;/keywords&gt;&lt;dates&gt;&lt;year&gt;2007&lt;/year&gt;&lt;/dates&gt;&lt;publisher&gt;IEEE Computer Society&lt;/publisher&gt;&lt;isbn&gt;1558-366X&lt;/isbn&gt;&lt;urls&gt;&lt;related-urls&gt;&lt;url&gt;https://doi.ieeecomputersociety.org/10.1109/MCSE.2007.55&lt;/url&gt;&lt;/related-urls&gt;&lt;/urls&gt;&lt;electronic-resource-num&gt;10.1109/mcse.2007.55&lt;/electronic-resource-num&gt;&lt;/record&gt;&lt;/Cite&gt;&lt;/EndNote&gt;</w:instrText>
      </w:r>
      <w:r w:rsidRPr="006A5E9B">
        <w:rPr>
          <w:lang w:val="en-MY"/>
        </w:rPr>
        <w:fldChar w:fldCharType="separate"/>
      </w:r>
      <w:r w:rsidRPr="006A5E9B">
        <w:rPr>
          <w:lang w:val="en-MY"/>
        </w:rPr>
        <w:t>(Hunter 2007)</w:t>
      </w:r>
      <w:r w:rsidRPr="006A5E9B">
        <w:rPr>
          <w:lang w:val="en-MY"/>
        </w:rPr>
        <w:fldChar w:fldCharType="end"/>
      </w:r>
      <w:r w:rsidRPr="006A5E9B">
        <w:rPr>
          <w:lang w:val="en-MY"/>
        </w:rPr>
        <w:t>.</w:t>
      </w:r>
    </w:p>
    <w:p w14:paraId="34C70FC6" w14:textId="02402B6F" w:rsidR="00C15E8D" w:rsidRPr="006A5E9B" w:rsidRDefault="006A5E9B" w:rsidP="00C15E8D">
      <w:pPr>
        <w:pStyle w:val="09cLevel03"/>
        <w:rPr>
          <w:lang w:val="en-MY"/>
        </w:rPr>
      </w:pPr>
      <w:bookmarkStart w:id="42" w:name="_Toc197099614"/>
      <w:r w:rsidRPr="006A5E9B">
        <w:rPr>
          <w:lang w:val="en-MY"/>
        </w:rPr>
        <w:t xml:space="preserve">Preprocessing and </w:t>
      </w:r>
      <w:r w:rsidR="00C15E8D" w:rsidRPr="006A5E9B">
        <w:rPr>
          <w:lang w:val="en-MY"/>
        </w:rPr>
        <w:t>Modelling</w:t>
      </w:r>
      <w:bookmarkEnd w:id="42"/>
    </w:p>
    <w:p w14:paraId="2F432698" w14:textId="70A6B0E6" w:rsidR="0089164C" w:rsidRDefault="006A5E9B" w:rsidP="006A5E9B">
      <w:pPr>
        <w:pStyle w:val="10Normal01-FirstParagraph"/>
      </w:pPr>
      <w:r>
        <w:t xml:space="preserve">Data preprocessing involves cleaning, scaling, and one-hot-encoding. These are all mostly done with the help of the Scikit-learn package. Scikit-learn is a machine learning toolkit that provides simple and efficient algorithms for handling medium-scale supervised and unsupervised tasks </w:t>
      </w:r>
      <w:r>
        <w:fldChar w:fldCharType="begin"/>
      </w:r>
      <w:r>
        <w:instrText xml:space="preserve"> ADDIN EN.CITE &lt;EndNote&gt;&lt;Cite&gt;&lt;Author&gt;Pedregosa&lt;/Author&gt;&lt;Year&gt;2011&lt;/Year&gt;&lt;RecNum&gt;5&lt;/RecNum&gt;&lt;DisplayText&gt;(Pedregosa et al. 2011)&lt;/DisplayText&gt;&lt;record&gt;&lt;rec-number&gt;5&lt;/rec-number&gt;&lt;foreign-keys&gt;&lt;key app="EN" db-id="0trs5zxsrwvr9nev95sxa0dp0xd0e0wa5waa" timestamp="1746007399"&gt;5&lt;/key&gt;&lt;/foreign-keys&gt;&lt;ref-type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fldChar w:fldCharType="separate"/>
      </w:r>
      <w:r>
        <w:rPr>
          <w:noProof/>
        </w:rPr>
        <w:t>(Pedregosa et al. 2011)</w:t>
      </w:r>
      <w:r>
        <w:fldChar w:fldCharType="end"/>
      </w:r>
      <w:r>
        <w:t>.</w:t>
      </w:r>
    </w:p>
    <w:p w14:paraId="361C289D" w14:textId="47A8D9DC" w:rsidR="006A5E9B" w:rsidRPr="006A5E9B" w:rsidRDefault="006A5E9B" w:rsidP="006A5E9B">
      <w:pPr>
        <w:pStyle w:val="11Normal02-SecondOnwardParagraph"/>
        <w:ind w:firstLine="0"/>
      </w:pPr>
      <w:r>
        <w:lastRenderedPageBreak/>
        <w:t xml:space="preserve">Data modelling is a tedious task if done manually. </w:t>
      </w:r>
      <w:r w:rsidR="004A7376">
        <w:t xml:space="preserve">Open-source Python libraries are often </w:t>
      </w:r>
      <w:r>
        <w:t xml:space="preserve">pre-made to handle specific problems with much more efficient resource management, such as utilising parallel processing for large dimensional datasets. </w:t>
      </w:r>
      <w:proofErr w:type="spellStart"/>
      <w:r>
        <w:t>MLxtend</w:t>
      </w:r>
      <w:proofErr w:type="spellEnd"/>
      <w:r>
        <w:t xml:space="preserve"> (Machine Learning Extensions) is a Python library that offers these services</w:t>
      </w:r>
      <w:r w:rsidR="00E93148">
        <w:t>,</w:t>
      </w:r>
      <w:r>
        <w:t xml:space="preserve"> such as sequential feature selection algorithm , model evaluation and other ensemble methods </w:t>
      </w:r>
      <w:r w:rsidR="00133A90">
        <w:fldChar w:fldCharType="begin"/>
      </w:r>
      <w:r w:rsidR="00133A90">
        <w:instrText xml:space="preserve"> ADDIN EN.CITE &lt;EndNote&gt;&lt;Cite&gt;&lt;Author&gt;Raschka&lt;/Author&gt;&lt;Year&gt;2018&lt;/Year&gt;&lt;RecNum&gt;6&lt;/RecNum&gt;&lt;DisplayText&gt;(Raschka 2018)&lt;/DisplayText&gt;&lt;record&gt;&lt;rec-number&gt;6&lt;/rec-number&gt;&lt;foreign-keys&gt;&lt;key app="EN" db-id="0trs5zxsrwvr9nev95sxa0dp0xd0e0wa5waa" timestamp="1746007799"&gt;6&lt;/key&gt;&lt;/foreign-keys&gt;&lt;ref-type name="Journal Article"&gt;17&lt;/ref-type&gt;&lt;contributors&gt;&lt;authors&gt;&lt;author&gt;Raschka, Sebastian&lt;/author&gt;&lt;/authors&gt;&lt;/contributors&gt;&lt;titles&gt;&lt;title&gt;MLxtend: Providing machine learning and data science utilities and extensions to Python’s scientific computing stack&lt;/title&gt;&lt;secondary-title&gt;Journal of open source software&lt;/secondary-title&gt;&lt;/titles&gt;&lt;periodical&gt;&lt;full-title&gt;Journal of open source software&lt;/full-title&gt;&lt;/periodical&gt;&lt;pages&gt;638&lt;/pages&gt;&lt;volume&gt;3&lt;/volume&gt;&lt;number&gt;24&lt;/number&gt;&lt;dates&gt;&lt;year&gt;2018&lt;/year&gt;&lt;/dates&gt;&lt;isbn&gt;2475-9066&lt;/isbn&gt;&lt;urls&gt;&lt;/urls&gt;&lt;/record&gt;&lt;/Cite&gt;&lt;/EndNote&gt;</w:instrText>
      </w:r>
      <w:r w:rsidR="00133A90">
        <w:fldChar w:fldCharType="separate"/>
      </w:r>
      <w:r w:rsidR="00133A90">
        <w:rPr>
          <w:noProof/>
        </w:rPr>
        <w:t>(Raschka 2018)</w:t>
      </w:r>
      <w:r w:rsidR="00133A90">
        <w:fldChar w:fldCharType="end"/>
      </w:r>
      <w:r>
        <w:t>.</w:t>
      </w:r>
    </w:p>
    <w:p w14:paraId="27E21F55" w14:textId="448ABBD7" w:rsidR="009A4AB7" w:rsidRDefault="009A4AB7" w:rsidP="00C15E8D">
      <w:pPr>
        <w:pStyle w:val="09bLevel02"/>
        <w:rPr>
          <w:lang w:val="en-MY"/>
        </w:rPr>
      </w:pPr>
      <w:bookmarkStart w:id="43" w:name="_Toc197099615"/>
      <w:r w:rsidRPr="006A5E9B">
        <w:rPr>
          <w:lang w:val="en-MY"/>
        </w:rPr>
        <w:t>Data Preprocessing</w:t>
      </w:r>
      <w:bookmarkEnd w:id="43"/>
    </w:p>
    <w:p w14:paraId="3E680C37" w14:textId="5C046F44" w:rsidR="00133A90" w:rsidRPr="00133A90" w:rsidRDefault="00133A90" w:rsidP="00133A90">
      <w:pPr>
        <w:pStyle w:val="10Normal01-FirstParagraph"/>
      </w:pPr>
      <w:r>
        <w:t xml:space="preserve">As mentioned before, the first step to model building is data preprocessing. Once data has been uploaded into the notebook, the first step is to remove duplicate values, address missing values, and assign the correct data type to each corresponding feature. Once the data has been thoroughly cleaned, it is split between numerical and categorical features. The numerical data is scaled with a standard scaler, and the categorical data is one-hot-encoded to ensure cohesive data. </w:t>
      </w:r>
    </w:p>
    <w:p w14:paraId="71D5DED4" w14:textId="25FC5731" w:rsidR="00C15E8D" w:rsidRDefault="00C15E8D" w:rsidP="00C15E8D">
      <w:pPr>
        <w:pStyle w:val="09bLevel02"/>
        <w:rPr>
          <w:lang w:val="en-MY"/>
        </w:rPr>
      </w:pPr>
      <w:bookmarkStart w:id="44" w:name="_Toc197099616"/>
      <w:r w:rsidRPr="006A5E9B">
        <w:rPr>
          <w:lang w:val="en-MY"/>
        </w:rPr>
        <w:t>Data Modelling</w:t>
      </w:r>
      <w:bookmarkEnd w:id="44"/>
    </w:p>
    <w:p w14:paraId="600C0111" w14:textId="1AEC83CA" w:rsidR="00FF4C3F" w:rsidRPr="00FF4C3F" w:rsidRDefault="00FF4C3F" w:rsidP="00FF4C3F">
      <w:pPr>
        <w:pStyle w:val="10Normal01-FirstParagraph"/>
        <w:rPr>
          <w:lang w:val="en-MY"/>
        </w:rPr>
      </w:pPr>
      <w:r>
        <w:rPr>
          <w:lang w:val="en-MY"/>
        </w:rPr>
        <w:t xml:space="preserve">Aligning with the objective of this project, </w:t>
      </w:r>
      <w:r w:rsidR="003E5B30">
        <w:rPr>
          <w:lang w:val="en-MY"/>
        </w:rPr>
        <w:t>three</w:t>
      </w:r>
      <w:r>
        <w:rPr>
          <w:lang w:val="en-MY"/>
        </w:rPr>
        <w:t xml:space="preserve"> methods of feature selection will be used to identify the best regression model. </w:t>
      </w:r>
    </w:p>
    <w:p w14:paraId="3411532E" w14:textId="37C894F6" w:rsidR="00133A90" w:rsidRDefault="004C3E0A" w:rsidP="00133A90">
      <w:pPr>
        <w:pStyle w:val="09cLevel03"/>
      </w:pPr>
      <w:bookmarkStart w:id="45" w:name="_Toc197099617"/>
      <w:r>
        <w:t>Forward</w:t>
      </w:r>
      <w:r w:rsidR="00133A90">
        <w:t xml:space="preserve"> </w:t>
      </w:r>
      <w:r w:rsidR="003E5B30">
        <w:t>Selection</w:t>
      </w:r>
      <w:bookmarkEnd w:id="45"/>
    </w:p>
    <w:p w14:paraId="3BF72C60" w14:textId="0447ADC2" w:rsidR="004A40EA" w:rsidRPr="004A40EA" w:rsidRDefault="004A40EA" w:rsidP="004A40EA">
      <w:pPr>
        <w:pStyle w:val="10Normal01-FirstParagraph"/>
      </w:pPr>
      <w:r>
        <w:t>Forward selection is a variable selection method in regression analysis that begins with an empty model and iteratively adds features, selecting only those that most significantly improve the model fit according to a set criterion</w:t>
      </w:r>
      <w:r w:rsidR="008D4516">
        <w:t xml:space="preserve">, as done by </w:t>
      </w:r>
      <w:r w:rsidR="008D4516">
        <w:fldChar w:fldCharType="begin"/>
      </w:r>
      <w:r w:rsidR="008D4516">
        <w:instrText xml:space="preserve"> ADDIN EN.CITE &lt;EndNote&gt;&lt;Cite AuthorYear="1"&gt;&lt;Author&gt;Hamaker&lt;/Author&gt;&lt;Year&gt;1962&lt;/Year&gt;&lt;RecNum&gt;7&lt;/RecNum&gt;&lt;DisplayText&gt;Hamaker (1962)&lt;/DisplayText&gt;&lt;record&gt;&lt;rec-number&gt;7&lt;/rec-number&gt;&lt;foreign-keys&gt;&lt;key app="EN" db-id="0trs5zxsrwvr9nev95sxa0dp0xd0e0wa5waa" timestamp="1746009185"&gt;7&lt;/key&gt;&lt;/foreign-keys&gt;&lt;ref-type name="Journal Article"&gt;17&lt;/ref-type&gt;&lt;contributors&gt;&lt;authors&gt;&lt;author&gt;Hamaker, HC&lt;/author&gt;&lt;/authors&gt;&lt;/contributors&gt;&lt;titles&gt;&lt;title&gt;On multiple regression analysis&lt;/title&gt;&lt;secondary-title&gt;Statistica Neerlandica&lt;/secondary-title&gt;&lt;/titles&gt;&lt;periodical&gt;&lt;full-title&gt;Statistica Neerlandica&lt;/full-title&gt;&lt;/periodical&gt;&lt;pages&gt;31-56&lt;/pages&gt;&lt;volume&gt;16&lt;/volume&gt;&lt;number&gt;1&lt;/number&gt;&lt;dates&gt;&lt;year&gt;1962&lt;/year&gt;&lt;/dates&gt;&lt;isbn&gt;0039-0402&lt;/isbn&gt;&lt;urls&gt;&lt;/urls&gt;&lt;/record&gt;&lt;/Cite&gt;&lt;/EndNote&gt;</w:instrText>
      </w:r>
      <w:r w:rsidR="008D4516">
        <w:fldChar w:fldCharType="separate"/>
      </w:r>
      <w:r w:rsidR="008D4516">
        <w:rPr>
          <w:noProof/>
        </w:rPr>
        <w:t>Hamaker (1962)</w:t>
      </w:r>
      <w:r w:rsidR="008D4516">
        <w:fldChar w:fldCharType="end"/>
      </w:r>
      <w:r w:rsidR="008D4516">
        <w:t xml:space="preserve">, where a variable which produces the highest reduction in the residual sum of squares is taken. </w:t>
      </w:r>
      <w:r w:rsidR="004C3E0A">
        <w:t xml:space="preserve">However, </w:t>
      </w:r>
      <w:r w:rsidR="004C3E0A">
        <w:fldChar w:fldCharType="begin"/>
      </w:r>
      <w:r w:rsidR="004C3E0A">
        <w:instrText xml:space="preserve"> ADDIN EN.CITE &lt;EndNote&gt;&lt;Cite AuthorYear="1"&gt;&lt;Author&gt;Austin&lt;/Author&gt;&lt;Year&gt;2008&lt;/Year&gt;&lt;RecNum&gt;8&lt;/RecNum&gt;&lt;DisplayText&gt;Austin (2008)&lt;/DisplayText&gt;&lt;record&gt;&lt;rec-number&gt;8&lt;/rec-number&gt;&lt;foreign-keys&gt;&lt;key app="EN" db-id="0trs5zxsrwvr9nev95sxa0dp0xd0e0wa5waa" timestamp="1746020044"&gt;8&lt;/key&gt;&lt;/foreign-keys&gt;&lt;ref-type name="Journal Article"&gt;17&lt;/ref-type&gt;&lt;contributors&gt;&lt;authors&gt;&lt;author&gt;Austin, Peter C&lt;/author&gt;&lt;/authors&gt;&lt;/contributors&gt;&lt;titles&gt;&lt;title&gt;Using the bootstrap to improve estimation and confidence intervals for regression coefficients selected using backwards variable elimination&lt;/title&gt;&lt;secondary-title&gt;Statistics in medicine&lt;/secondary-title&gt;&lt;/titles&gt;&lt;periodical&gt;&lt;full-title&gt;Statistics in medicine&lt;/full-title&gt;&lt;/periodical&gt;&lt;pages&gt;3286-3300&lt;/pages&gt;&lt;volume&gt;27&lt;/volume&gt;&lt;number&gt;17&lt;/number&gt;&lt;dates&gt;&lt;year&gt;2008&lt;/year&gt;&lt;/dates&gt;&lt;isbn&gt;0277-6715&lt;/isbn&gt;&lt;urls&gt;&lt;/urls&gt;&lt;/record&gt;&lt;/Cite&gt;&lt;/EndNote&gt;</w:instrText>
      </w:r>
      <w:r w:rsidR="004C3E0A">
        <w:fldChar w:fldCharType="separate"/>
      </w:r>
      <w:r w:rsidR="004C3E0A">
        <w:rPr>
          <w:noProof/>
        </w:rPr>
        <w:t>Austin (2008)</w:t>
      </w:r>
      <w:r w:rsidR="004C3E0A">
        <w:fldChar w:fldCharType="end"/>
      </w:r>
      <w:r w:rsidR="004C3E0A">
        <w:t xml:space="preserve"> criticised that coefficients from regression models are biased and demonstrated that methods such as bootstrapping help mitigate this issue, and have superior confidence interval coverage.</w:t>
      </w:r>
    </w:p>
    <w:p w14:paraId="1FE00241" w14:textId="583104C1" w:rsidR="00FF4C3F" w:rsidRDefault="00FF4C3F" w:rsidP="00FF4C3F">
      <w:pPr>
        <w:pStyle w:val="09cLevel03"/>
      </w:pPr>
      <w:bookmarkStart w:id="46" w:name="_Toc197099618"/>
      <w:r>
        <w:t xml:space="preserve">Backwards </w:t>
      </w:r>
      <w:r w:rsidR="003E5B30">
        <w:t>Elimination</w:t>
      </w:r>
      <w:bookmarkEnd w:id="46"/>
    </w:p>
    <w:p w14:paraId="03B9098E" w14:textId="09D65438" w:rsidR="004C3E0A" w:rsidRPr="004C3E0A" w:rsidRDefault="00E93148" w:rsidP="004C3E0A">
      <w:pPr>
        <w:pStyle w:val="10Normal01-FirstParagraph"/>
      </w:pPr>
      <w:r>
        <w:t xml:space="preserve">Backwards regression, also known as backwards elimination, starts with a complete model containing all possible features and sequentially removes the least contributing </w:t>
      </w:r>
      <w:r>
        <w:lastRenderedPageBreak/>
        <w:t xml:space="preserve">features based on a set </w:t>
      </w:r>
      <w:r w:rsidR="007A31B9">
        <w:t xml:space="preserve">of </w:t>
      </w:r>
      <w:r>
        <w:t>statistical criteria</w:t>
      </w:r>
      <w:r w:rsidR="004C3E0A">
        <w:t>.</w:t>
      </w:r>
      <w:r>
        <w:t xml:space="preserve"> Backwards regression may be computationally more expensive</w:t>
      </w:r>
      <w:r w:rsidR="007A31B9">
        <w:t>,</w:t>
      </w:r>
      <w:r>
        <w:t xml:space="preserve"> but forward selection has a tendency to </w:t>
      </w:r>
      <w:r w:rsidR="007A31B9">
        <w:t xml:space="preserve">miss out on a pair of essential variables that are not significant marginally but are jointly significant </w:t>
      </w:r>
      <w:r w:rsidR="007A31B9">
        <w:fldChar w:fldCharType="begin"/>
      </w:r>
      <w:r w:rsidR="007A31B9">
        <w:instrText xml:space="preserve"> ADDIN EN.CITE &lt;EndNote&gt;&lt;Cite&gt;&lt;Author&gt;Rao&lt;/Author&gt;&lt;Year&gt;2012&lt;/Year&gt;&lt;RecNum&gt;9&lt;/RecNum&gt;&lt;DisplayText&gt;(Rao &amp;amp; Rao 2012)&lt;/DisplayText&gt;&lt;record&gt;&lt;rec-number&gt;9&lt;/rec-number&gt;&lt;foreign-keys&gt;&lt;key app="EN" db-id="0trs5zxsrwvr9nev95sxa0dp0xd0e0wa5waa" timestamp="1746021085"&gt;9&lt;/key&gt;&lt;/foreign-keys&gt;&lt;ref-type name="Book"&gt;6&lt;/ref-type&gt;&lt;contributors&gt;&lt;authors&gt;&lt;author&gt;Rao, Calyampudi Radhakrishna&lt;/author&gt;&lt;author&gt;Rao, Tata Subba&lt;/author&gt;&lt;/authors&gt;&lt;/contributors&gt;&lt;titles&gt;&lt;title&gt;Handbook of statistics&lt;/title&gt;&lt;/titles&gt;&lt;dates&gt;&lt;year&gt;2012&lt;/year&gt;&lt;/dates&gt;&lt;publisher&gt;Elsevier Science &amp;amp; Technology&lt;/publisher&gt;&lt;isbn&gt;1280581603&lt;/isbn&gt;&lt;urls&gt;&lt;/urls&gt;&lt;/record&gt;&lt;/Cite&gt;&lt;/EndNote&gt;</w:instrText>
      </w:r>
      <w:r w:rsidR="007A31B9">
        <w:fldChar w:fldCharType="separate"/>
      </w:r>
      <w:r w:rsidR="007A31B9">
        <w:rPr>
          <w:noProof/>
        </w:rPr>
        <w:t>(Rao &amp; Rao 2012)</w:t>
      </w:r>
      <w:r w:rsidR="007A31B9">
        <w:fldChar w:fldCharType="end"/>
      </w:r>
      <w:r w:rsidR="007A31B9">
        <w:t>.</w:t>
      </w:r>
    </w:p>
    <w:p w14:paraId="10EC55D9" w14:textId="5FA0BB1B" w:rsidR="00FF4C3F" w:rsidRDefault="00224078" w:rsidP="00FF4C3F">
      <w:pPr>
        <w:pStyle w:val="09cLevel03"/>
      </w:pPr>
      <w:bookmarkStart w:id="47" w:name="_Toc197099619"/>
      <w:r>
        <w:t xml:space="preserve">Stepwise </w:t>
      </w:r>
      <w:r w:rsidR="00FF4C3F">
        <w:t>Regression</w:t>
      </w:r>
      <w:bookmarkEnd w:id="47"/>
    </w:p>
    <w:p w14:paraId="1C51EC32" w14:textId="6B8C4CD8" w:rsidR="007A31B9" w:rsidRPr="007A31B9" w:rsidRDefault="007A31B9" w:rsidP="007A31B9">
      <w:pPr>
        <w:pStyle w:val="10Normal01-FirstParagraph"/>
      </w:pPr>
      <w:r>
        <w:t xml:space="preserve">A more general algorithm compared to backwards elimination and forward selection is to consider the possibility of both adding and deleting a variable at each step. This is also known as the forward-backwards regression or the stepwise regression. However, this model demands far more computational power than the previous two. Stepwise approach implements a stopping criterion typically based on </w:t>
      </w:r>
      <w:r w:rsidRPr="007A31B9">
        <w:rPr>
          <w:i/>
          <w:iCs/>
        </w:rPr>
        <w:t>p</w:t>
      </w:r>
      <w:r>
        <w:t xml:space="preserve">-values or </w:t>
      </w:r>
      <w:r w:rsidRPr="007A31B9">
        <w:rPr>
          <w:i/>
          <w:iCs/>
        </w:rPr>
        <w:t>F</w:t>
      </w:r>
      <w:r>
        <w:t xml:space="preserve">-test statistics </w:t>
      </w:r>
      <w:r>
        <w:fldChar w:fldCharType="begin"/>
      </w:r>
      <w:r>
        <w:instrText xml:space="preserve"> ADDIN EN.CITE &lt;EndNote&gt;&lt;Cite&gt;&lt;Author&gt;Bendel&lt;/Author&gt;&lt;Year&gt;1977&lt;/Year&gt;&lt;RecNum&gt;10&lt;/RecNum&gt;&lt;DisplayText&gt;(Bendel &amp;amp; Afifi 1977; Finos et al. 2010)&lt;/DisplayText&gt;&lt;record&gt;&lt;rec-number&gt;10&lt;/rec-number&gt;&lt;foreign-keys&gt;&lt;key app="EN" db-id="0trs5zxsrwvr9nev95sxa0dp0xd0e0wa5waa" timestamp="1746021409"&gt;10&lt;/key&gt;&lt;/foreign-keys&gt;&lt;ref-type name="Journal Article"&gt;17&lt;/ref-type&gt;&lt;contributors&gt;&lt;authors&gt;&lt;author&gt;Bendel, Robert B&lt;/author&gt;&lt;author&gt;Afifi, Abdelmonem A&lt;/author&gt;&lt;/authors&gt;&lt;/contributors&gt;&lt;titles&gt;&lt;title&gt;Comparison of stopping rules in forward “stepwise” regression&lt;/title&gt;&lt;secondary-title&gt;Journal of the American Statistical association&lt;/secondary-title&gt;&lt;/titles&gt;&lt;periodical&gt;&lt;full-title&gt;Journal of the American Statistical association&lt;/full-title&gt;&lt;/periodical&gt;&lt;pages&gt;46-53&lt;/pages&gt;&lt;volume&gt;72&lt;/volume&gt;&lt;number&gt;357&lt;/number&gt;&lt;dates&gt;&lt;year&gt;1977&lt;/year&gt;&lt;/dates&gt;&lt;isbn&gt;0162-1459&lt;/isbn&gt;&lt;urls&gt;&lt;/urls&gt;&lt;/record&gt;&lt;/Cite&gt;&lt;Cite&gt;&lt;Author&gt;Finos&lt;/Author&gt;&lt;Year&gt;2010&lt;/Year&gt;&lt;RecNum&gt;11&lt;/RecNum&gt;&lt;record&gt;&lt;rec-number&gt;11&lt;/rec-number&gt;&lt;foreign-keys&gt;&lt;key app="EN" db-id="0trs5zxsrwvr9nev95sxa0dp0xd0e0wa5waa" timestamp="1746021422"&gt;11&lt;/key&gt;&lt;/foreign-keys&gt;&lt;ref-type name="Journal Article"&gt;17&lt;/ref-type&gt;&lt;contributors&gt;&lt;authors&gt;&lt;author&gt;Finos, Livio&lt;/author&gt;&lt;author&gt;Brombin, Chiara&lt;/author&gt;&lt;author&gt;Salmaso, Luigi&lt;/author&gt;&lt;/authors&gt;&lt;/contributors&gt;&lt;titles&gt;&lt;title&gt;Adjusting stepwise p-values in generalized linear models&lt;/title&gt;&lt;secondary-title&gt;Communications in Statistics—Theory and Methods&lt;/secondary-title&gt;&lt;/titles&gt;&lt;periodical&gt;&lt;full-title&gt;Communications in Statistics—Theory and Methods&lt;/full-title&gt;&lt;/periodical&gt;&lt;pages&gt;1832-1846&lt;/pages&gt;&lt;volume&gt;39&lt;/volume&gt;&lt;number&gt;10&lt;/number&gt;&lt;dates&gt;&lt;year&gt;2010&lt;/year&gt;&lt;/dates&gt;&lt;isbn&gt;0361-0926&lt;/isbn&gt;&lt;urls&gt;&lt;/urls&gt;&lt;/record&gt;&lt;/Cite&gt;&lt;/EndNote&gt;</w:instrText>
      </w:r>
      <w:r>
        <w:fldChar w:fldCharType="separate"/>
      </w:r>
      <w:r>
        <w:rPr>
          <w:noProof/>
        </w:rPr>
        <w:t>(Bendel &amp; Afifi 1977; Finos et al. 2010)</w:t>
      </w:r>
      <w:r>
        <w:fldChar w:fldCharType="end"/>
      </w:r>
      <w:r>
        <w:t>.</w:t>
      </w:r>
    </w:p>
    <w:p w14:paraId="624302BB" w14:textId="287E95D0" w:rsidR="00C15E8D" w:rsidRDefault="00C15E8D" w:rsidP="00C15E8D">
      <w:pPr>
        <w:pStyle w:val="09bLevel02"/>
        <w:rPr>
          <w:lang w:val="en-MY"/>
        </w:rPr>
      </w:pPr>
      <w:bookmarkStart w:id="48" w:name="_Toc197099620"/>
      <w:r w:rsidRPr="006A5E9B">
        <w:rPr>
          <w:lang w:val="en-MY"/>
        </w:rPr>
        <w:t>Evaluation Metrics</w:t>
      </w:r>
      <w:bookmarkEnd w:id="48"/>
    </w:p>
    <w:p w14:paraId="67F54D32" w14:textId="6F329092" w:rsidR="00224078" w:rsidRPr="00224078" w:rsidRDefault="00224078" w:rsidP="00224078">
      <w:pPr>
        <w:pStyle w:val="10Normal01-FirstParagraph"/>
        <w:rPr>
          <w:lang w:val="en-MY"/>
        </w:rPr>
      </w:pPr>
      <w:r>
        <w:rPr>
          <w:lang w:val="en-MY"/>
        </w:rPr>
        <w:t>In obtaining the best model for our project, multiple methods can be used to assess the model. One of the methods presented in this project is the k-fold cross-validation to make the assessment more robust, and the metric used to evaluate the model is the Negative Mean Squared Error (NMSE)</w:t>
      </w:r>
    </w:p>
    <w:p w14:paraId="10B8E585" w14:textId="60B3EF5F" w:rsidR="00E93148" w:rsidRDefault="00E93148" w:rsidP="00E93148">
      <w:pPr>
        <w:pStyle w:val="09cLevel03"/>
      </w:pPr>
      <w:bookmarkStart w:id="49" w:name="_Toc197099621"/>
      <w:r>
        <w:t>K-fold Cross Validation</w:t>
      </w:r>
      <w:bookmarkEnd w:id="49"/>
    </w:p>
    <w:p w14:paraId="6F974D21" w14:textId="79C57CC9" w:rsidR="007A31B9" w:rsidRPr="00617E86" w:rsidRDefault="00617E86" w:rsidP="007A31B9">
      <w:pPr>
        <w:pStyle w:val="10Normal01-FirstParagraph"/>
      </w:pPr>
      <w:r>
        <w:t xml:space="preserve">K-fold cross-validation is a widely used resampling technique in machine learning. It partitions the dataset into </w:t>
      </w:r>
      <w:r>
        <w:rPr>
          <w:i/>
          <w:iCs/>
        </w:rPr>
        <w:t xml:space="preserve">k </w:t>
      </w:r>
      <w:r>
        <w:t xml:space="preserve">equally sized folds, iteratively using one of the folds for validation and the remaining folds for training. This minimises overfitting and provides a more reliable estimate of model generalisation by averaging results across multiple iterations. </w:t>
      </w:r>
      <w:r>
        <w:rPr>
          <w:i/>
          <w:iCs/>
        </w:rPr>
        <w:t xml:space="preserve">K </w:t>
      </w:r>
      <w:r>
        <w:t xml:space="preserve">is usually set to 5 or 10 </w:t>
      </w:r>
      <w:r>
        <w:fldChar w:fldCharType="begin"/>
      </w:r>
      <w:r>
        <w:instrText xml:space="preserve"> ADDIN EN.CITE &lt;EndNote&gt;&lt;Cite&gt;&lt;Author&gt;Uzer&lt;/Author&gt;&lt;Year&gt;2025&lt;/Year&gt;&lt;RecNum&gt;12&lt;/RecNum&gt;&lt;DisplayText&gt;(Uzer 2025)&lt;/DisplayText&gt;&lt;record&gt;&lt;rec-number&gt;12&lt;/rec-number&gt;&lt;foreign-keys&gt;&lt;key app="EN" db-id="0trs5zxsrwvr9nev95sxa0dp0xd0e0wa5waa" timestamp="1746025450"&gt;12&lt;/key&gt;&lt;/foreign-keys&gt;&lt;ref-type name="Journal Article"&gt;17&lt;/ref-type&gt;&lt;contributors&gt;&lt;authors&gt;&lt;author&gt;Uzer, Mustafa Serter&lt;/author&gt;&lt;/authors&gt;&lt;/contributors&gt;&lt;titles&gt;&lt;title&gt;Deep Learning-Based Classification Consisting of Pre-Trained Models and Proposed Model Using K-Fold Cross-Validation for Pistachio Species&lt;/title&gt;&lt;secondary-title&gt;Applied Sciences&lt;/secondary-title&gt;&lt;/titles&gt;&lt;periodical&gt;&lt;full-title&gt;Applied Sciences&lt;/full-title&gt;&lt;/periodical&gt;&lt;pages&gt;4516&lt;/pages&gt;&lt;volume&gt;15&lt;/volume&gt;&lt;number&gt;8&lt;/number&gt;&lt;dates&gt;&lt;year&gt;2025&lt;/year&gt;&lt;/dates&gt;&lt;isbn&gt;2076-3417&lt;/isbn&gt;&lt;accession-num&gt;doi:10.3390/app15084516&lt;/accession-num&gt;&lt;urls&gt;&lt;related-urls&gt;&lt;url&gt;https://www.mdpi.com/2076-3417/15/8/4516&lt;/url&gt;&lt;/related-urls&gt;&lt;/urls&gt;&lt;/record&gt;&lt;/Cite&gt;&lt;/EndNote&gt;</w:instrText>
      </w:r>
      <w:r>
        <w:fldChar w:fldCharType="separate"/>
      </w:r>
      <w:r>
        <w:rPr>
          <w:noProof/>
        </w:rPr>
        <w:t>(Uzer 2025)</w:t>
      </w:r>
      <w:r>
        <w:fldChar w:fldCharType="end"/>
      </w:r>
      <w:r>
        <w:t>. In this study, 5-fold cross-validation is applied. Thus, the dataset was divided into five parts for each model. To evaluate the model, the average Negative Mean Squared Error was calculated by averaging the results across all iterations, thus providing more generalisation, preventing overfitting, and improving performance reliability.</w:t>
      </w:r>
    </w:p>
    <w:p w14:paraId="10B51EF0" w14:textId="4E81CB44" w:rsidR="00E93148" w:rsidRPr="00E93148" w:rsidRDefault="00E93148" w:rsidP="00E93148">
      <w:pPr>
        <w:pStyle w:val="09cLevel03"/>
      </w:pPr>
      <w:bookmarkStart w:id="50" w:name="_Toc197099622"/>
      <w:r>
        <w:lastRenderedPageBreak/>
        <w:t>Negative Mean Squared Error</w:t>
      </w:r>
      <w:bookmarkEnd w:id="50"/>
    </w:p>
    <w:p w14:paraId="1C9B749D" w14:textId="280DE9F8" w:rsidR="001E3E3D" w:rsidRPr="006A5E9B" w:rsidRDefault="00617E86" w:rsidP="00617E86">
      <w:pPr>
        <w:pStyle w:val="11Normal02-SecondOnwardParagraph"/>
        <w:ind w:firstLine="0"/>
        <w:rPr>
          <w:lang w:val="en-MY"/>
        </w:rPr>
      </w:pPr>
      <w:r>
        <w:rPr>
          <w:lang w:val="en-MY"/>
        </w:rPr>
        <w:t>Negative Mean Squared Error</w:t>
      </w:r>
      <w:r w:rsidR="00B00372">
        <w:rPr>
          <w:lang w:val="en-MY"/>
        </w:rPr>
        <w:t xml:space="preserve"> is a performance metric used in regression analysis. It transforms the conventional mean squared error (MSE) by taking its negative, thus allowing the metric to be maximised instead of minimised. If an MSE is 5, then the NMSE would be -5. This matches the goal of cross-validation in maximising the score </w:t>
      </w:r>
      <w:r w:rsidR="00B00372">
        <w:rPr>
          <w:lang w:val="en-MY"/>
        </w:rPr>
        <w:fldChar w:fldCharType="begin"/>
      </w:r>
      <w:r w:rsidR="00B00372">
        <w:rPr>
          <w:lang w:val="en-MY"/>
        </w:rPr>
        <w:instrText xml:space="preserve"> ADDIN EN.CITE &lt;EndNote&gt;&lt;Cite&gt;&lt;Author&gt;Verma&lt;/Author&gt;&lt;Year&gt;2024&lt;/Year&gt;&lt;RecNum&gt;13&lt;/RecNum&gt;&lt;DisplayText&gt;(Verma &amp;amp; Yadav 2024)&lt;/DisplayText&gt;&lt;record&gt;&lt;rec-number&gt;13&lt;/rec-number&gt;&lt;foreign-keys&gt;&lt;key app="EN" db-id="0trs5zxsrwvr9nev95sxa0dp0xd0e0wa5waa" timestamp="1746026719"&gt;13&lt;/key&gt;&lt;/foreign-keys&gt;&lt;ref-type name="Journal Article"&gt;17&lt;/ref-type&gt;&lt;contributors&gt;&lt;authors&gt;&lt;author&gt;Verma, Birendra Kumar&lt;/author&gt;&lt;author&gt;Yadav, Ajay Kumar&lt;/author&gt;&lt;/authors&gt;&lt;/contributors&gt;&lt;titles&gt;&lt;title&gt;Advancing Software Vulnerability Scoring: A Statistical Approach with Machine Learning Techniques and GridSearchCV Parameter Tuning&lt;/title&gt;&lt;secondary-title&gt;SN Computer Science&lt;/secondary-title&gt;&lt;/titles&gt;&lt;periodical&gt;&lt;full-title&gt;SN Computer Science&lt;/full-title&gt;&lt;/periodical&gt;&lt;pages&gt;595&lt;/pages&gt;&lt;volume&gt;5&lt;/volume&gt;&lt;number&gt;5&lt;/number&gt;&lt;dates&gt;&lt;year&gt;2024&lt;/year&gt;&lt;/dates&gt;&lt;isbn&gt;2661-8907&lt;/isbn&gt;&lt;urls&gt;&lt;/urls&gt;&lt;/record&gt;&lt;/Cite&gt;&lt;/EndNote&gt;</w:instrText>
      </w:r>
      <w:r w:rsidR="00B00372">
        <w:rPr>
          <w:lang w:val="en-MY"/>
        </w:rPr>
        <w:fldChar w:fldCharType="separate"/>
      </w:r>
      <w:r w:rsidR="00B00372">
        <w:rPr>
          <w:noProof/>
          <w:lang w:val="en-MY"/>
        </w:rPr>
        <w:t>(Verma &amp; Yadav 2024)</w:t>
      </w:r>
      <w:r w:rsidR="00B00372">
        <w:rPr>
          <w:lang w:val="en-MY"/>
        </w:rPr>
        <w:fldChar w:fldCharType="end"/>
      </w:r>
      <w:r w:rsidR="00B00372">
        <w:rPr>
          <w:lang w:val="en-MY"/>
        </w:rPr>
        <w:t>.</w:t>
      </w:r>
    </w:p>
    <w:p w14:paraId="1FA8ACFA" w14:textId="77777777" w:rsidR="001E3E3D" w:rsidRPr="006A5E9B" w:rsidRDefault="001E3E3D" w:rsidP="002F49D8">
      <w:pPr>
        <w:pStyle w:val="Heading1"/>
        <w:rPr>
          <w:lang w:val="en-MY"/>
        </w:rPr>
      </w:pPr>
      <w:r w:rsidRPr="006A5E9B">
        <w:rPr>
          <w:lang w:val="en-MY"/>
        </w:rPr>
        <w:t>Result and Discussion</w:t>
      </w:r>
      <w:bookmarkEnd w:id="29"/>
      <w:bookmarkEnd w:id="30"/>
      <w:bookmarkEnd w:id="31"/>
      <w:bookmarkEnd w:id="32"/>
      <w:bookmarkEnd w:id="33"/>
      <w:bookmarkEnd w:id="34"/>
      <w:bookmarkEnd w:id="35"/>
      <w:bookmarkEnd w:id="36"/>
      <w:bookmarkEnd w:id="37"/>
      <w:bookmarkEnd w:id="38"/>
    </w:p>
    <w:p w14:paraId="757FC45C" w14:textId="77777777" w:rsidR="00224078" w:rsidRDefault="00224078">
      <w:pPr>
        <w:spacing w:before="0" w:after="200" w:line="276" w:lineRule="auto"/>
        <w:jc w:val="left"/>
        <w:rPr>
          <w:rFonts w:eastAsia="Calibri" w:cs="Times New Roman"/>
          <w:b/>
          <w:caps/>
          <w:sz w:val="22"/>
          <w:szCs w:val="20"/>
          <w:highlight w:val="lightGray"/>
        </w:rPr>
      </w:pPr>
      <w:r>
        <w:rPr>
          <w:rFonts w:cs="Times New Roman"/>
          <w:highlight w:val="lightGray"/>
        </w:rPr>
        <w:br w:type="page"/>
      </w:r>
    </w:p>
    <w:p w14:paraId="2500C458" w14:textId="14CDFE17" w:rsidR="001E3E3D" w:rsidRPr="006A5E9B" w:rsidRDefault="00224078" w:rsidP="00224078">
      <w:pPr>
        <w:pStyle w:val="09aLevel01"/>
        <w:numPr>
          <w:ilvl w:val="0"/>
          <w:numId w:val="0"/>
        </w:numPr>
        <w:rPr>
          <w:lang w:val="en-MY"/>
        </w:rPr>
      </w:pPr>
      <w:bookmarkStart w:id="51" w:name="_Toc197099623"/>
      <w:r>
        <w:rPr>
          <w:lang w:val="en-MY"/>
        </w:rPr>
        <w:lastRenderedPageBreak/>
        <w:t>CHAPTER I</w:t>
      </w:r>
      <w:r w:rsidR="00776BBF">
        <w:rPr>
          <w:lang w:val="en-MY"/>
        </w:rPr>
        <w:t>II</w:t>
      </w:r>
      <w:r w:rsidR="001E3E3D" w:rsidRPr="006A5E9B">
        <w:rPr>
          <w:lang w:val="en-MY"/>
        </w:rPr>
        <w:br/>
      </w:r>
      <w:r w:rsidR="008E3B78" w:rsidRPr="006A5E9B">
        <w:rPr>
          <w:lang w:val="en-MY"/>
        </w:rPr>
        <w:br/>
      </w:r>
      <w:r w:rsidR="001E3E3D" w:rsidRPr="006A5E9B">
        <w:rPr>
          <w:lang w:val="en-MY"/>
        </w:rPr>
        <w:br/>
      </w:r>
      <w:bookmarkStart w:id="52" w:name="_Toc419666896"/>
      <w:bookmarkEnd w:id="52"/>
      <w:r w:rsidR="001E3E3D" w:rsidRPr="006A5E9B">
        <w:rPr>
          <w:lang w:val="en-MY"/>
        </w:rPr>
        <w:t>Results and Discussion</w:t>
      </w:r>
      <w:bookmarkEnd w:id="51"/>
    </w:p>
    <w:p w14:paraId="29792F6C" w14:textId="641733B9" w:rsidR="001E3E3D" w:rsidRDefault="00C15E8D" w:rsidP="00742504">
      <w:pPr>
        <w:pStyle w:val="09bLevel02"/>
        <w:rPr>
          <w:lang w:val="en-MY"/>
        </w:rPr>
      </w:pPr>
      <w:bookmarkStart w:id="53" w:name="_Toc417154786"/>
      <w:bookmarkStart w:id="54" w:name="_Toc417155931"/>
      <w:bookmarkStart w:id="55" w:name="_Toc417155974"/>
      <w:bookmarkStart w:id="56" w:name="_Toc417156207"/>
      <w:bookmarkStart w:id="57" w:name="_Toc417158916"/>
      <w:bookmarkStart w:id="58" w:name="_Toc417160858"/>
      <w:bookmarkStart w:id="59" w:name="_Toc417160910"/>
      <w:bookmarkStart w:id="60" w:name="_Toc417244226"/>
      <w:bookmarkStart w:id="61" w:name="_Toc418016064"/>
      <w:bookmarkStart w:id="62" w:name="_Toc418108622"/>
      <w:bookmarkStart w:id="63" w:name="_Toc197099624"/>
      <w:r w:rsidRPr="006A5E9B">
        <w:rPr>
          <w:lang w:val="en-MY"/>
        </w:rPr>
        <w:t>Model Performance</w:t>
      </w:r>
      <w:bookmarkEnd w:id="63"/>
    </w:p>
    <w:p w14:paraId="1912EC6A" w14:textId="76FA2508" w:rsidR="00224078" w:rsidRPr="00224078" w:rsidRDefault="00224078" w:rsidP="00224078">
      <w:pPr>
        <w:pStyle w:val="10Normal01-FirstParagraph"/>
        <w:rPr>
          <w:lang w:val="en-MY"/>
        </w:rPr>
      </w:pPr>
      <w:r>
        <w:rPr>
          <w:lang w:val="en-MY"/>
        </w:rPr>
        <w:t xml:space="preserve">Based on the </w:t>
      </w:r>
      <w:r w:rsidR="00575CEB">
        <w:rPr>
          <w:lang w:val="en-MY"/>
        </w:rPr>
        <w:t>abovementioned methods</w:t>
      </w:r>
      <w:r>
        <w:rPr>
          <w:lang w:val="en-MY"/>
        </w:rPr>
        <w:t>, this study will further detail each model's performance based on the NMSE and observe the best possible model from these three methods.  The features contributing to each model will be further discussed into the paper.</w:t>
      </w:r>
    </w:p>
    <w:p w14:paraId="593C928A" w14:textId="71A1BB21" w:rsidR="00E01F89" w:rsidRDefault="00E01F89" w:rsidP="00E01F89">
      <w:pPr>
        <w:pStyle w:val="09cLevel03"/>
      </w:pPr>
      <w:bookmarkStart w:id="64" w:name="_Toc197099625"/>
      <w:r>
        <w:t xml:space="preserve">Forward </w:t>
      </w:r>
      <w:r w:rsidR="003E5B30">
        <w:t>Selection</w:t>
      </w:r>
      <w:bookmarkEnd w:id="64"/>
    </w:p>
    <w:p w14:paraId="09EE88B5" w14:textId="204CA44B" w:rsidR="00E01F89" w:rsidRDefault="00E01F89" w:rsidP="00224078">
      <w:pPr>
        <w:pStyle w:val="10Normal01-FirstParagraph"/>
        <w:spacing w:after="0"/>
      </w:pPr>
      <w:r w:rsidRPr="00E01F89">
        <w:rPr>
          <w:noProof/>
        </w:rPr>
        <w:drawing>
          <wp:inline distT="0" distB="0" distL="0" distR="0" wp14:anchorId="67CBB3EC" wp14:editId="7828BE1D">
            <wp:extent cx="5287645" cy="4109720"/>
            <wp:effectExtent l="0" t="0" r="8255" b="5080"/>
            <wp:docPr id="1689651589"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51589" name="Picture 1" descr="A graph with a red line&#10;&#10;AI-generated content may be incorrect."/>
                    <pic:cNvPicPr/>
                  </pic:nvPicPr>
                  <pic:blipFill>
                    <a:blip r:embed="rId12"/>
                    <a:stretch>
                      <a:fillRect/>
                    </a:stretch>
                  </pic:blipFill>
                  <pic:spPr>
                    <a:xfrm>
                      <a:off x="0" y="0"/>
                      <a:ext cx="5287645" cy="4109720"/>
                    </a:xfrm>
                    <a:prstGeom prst="rect">
                      <a:avLst/>
                    </a:prstGeom>
                  </pic:spPr>
                </pic:pic>
              </a:graphicData>
            </a:graphic>
          </wp:inline>
        </w:drawing>
      </w:r>
    </w:p>
    <w:p w14:paraId="74F7E12D" w14:textId="5CB34A63" w:rsidR="00B00372" w:rsidRDefault="00B00372" w:rsidP="00224078">
      <w:pPr>
        <w:pStyle w:val="15dCaption-Figure-Center"/>
        <w:spacing w:before="0"/>
      </w:pPr>
      <w:bookmarkStart w:id="65" w:name="_Ref196948129"/>
      <w:bookmarkStart w:id="66" w:name="_Toc197099590"/>
      <w:r>
        <w:t xml:space="preserve">Figure </w:t>
      </w:r>
      <w:r>
        <w:fldChar w:fldCharType="begin"/>
      </w:r>
      <w:r>
        <w:instrText xml:space="preserve"> SEQ Figure \* ARABIC </w:instrText>
      </w:r>
      <w:r>
        <w:fldChar w:fldCharType="separate"/>
      </w:r>
      <w:r w:rsidR="003E5B30">
        <w:rPr>
          <w:noProof/>
        </w:rPr>
        <w:t>1</w:t>
      </w:r>
      <w:r>
        <w:fldChar w:fldCharType="end"/>
      </w:r>
      <w:bookmarkEnd w:id="65"/>
      <w:r>
        <w:t xml:space="preserve"> </w:t>
      </w:r>
      <w:r w:rsidR="00224078">
        <w:tab/>
      </w:r>
      <w:r>
        <w:t>Graph of Forward Feature Selection with Cross Validation</w:t>
      </w:r>
      <w:bookmarkEnd w:id="66"/>
    </w:p>
    <w:p w14:paraId="45791DAC" w14:textId="0FFB5124" w:rsidR="00B00372" w:rsidRPr="00B00372" w:rsidRDefault="00224078" w:rsidP="00B00372">
      <w:pPr>
        <w:pStyle w:val="10Normal01-FirstParagraph"/>
      </w:pPr>
      <w:r>
        <w:t xml:space="preserve">Based on Figure 1, the best number of features for the forward </w:t>
      </w:r>
      <w:r w:rsidR="003E5B30">
        <w:t xml:space="preserve">selection </w:t>
      </w:r>
      <w:r>
        <w:t xml:space="preserve">regression model selection </w:t>
      </w:r>
      <w:r w:rsidR="00B00372">
        <w:t xml:space="preserve">is 11, </w:t>
      </w:r>
      <w:r>
        <w:t>and</w:t>
      </w:r>
      <w:r w:rsidR="00B00372">
        <w:t xml:space="preserve"> the negative mean squared error is highest at -7.2349. The </w:t>
      </w:r>
      <w:r>
        <w:lastRenderedPageBreak/>
        <w:t xml:space="preserve">features obtained from this model are </w:t>
      </w:r>
      <w:proofErr w:type="spellStart"/>
      <w:r>
        <w:t>studytime</w:t>
      </w:r>
      <w:proofErr w:type="spellEnd"/>
      <w:r>
        <w:t xml:space="preserve">, failures, </w:t>
      </w:r>
      <w:proofErr w:type="spellStart"/>
      <w:r>
        <w:t>Dalc</w:t>
      </w:r>
      <w:proofErr w:type="spellEnd"/>
      <w:r>
        <w:t xml:space="preserve">, </w:t>
      </w:r>
      <w:proofErr w:type="spellStart"/>
      <w:r>
        <w:t>Walc</w:t>
      </w:r>
      <w:proofErr w:type="spellEnd"/>
      <w:r>
        <w:t xml:space="preserve">, health, </w:t>
      </w:r>
      <w:proofErr w:type="spellStart"/>
      <w:r>
        <w:t>school_MS</w:t>
      </w:r>
      <w:proofErr w:type="spellEnd"/>
      <w:r>
        <w:t xml:space="preserve">, </w:t>
      </w:r>
      <w:proofErr w:type="spellStart"/>
      <w:r>
        <w:t>sex_M</w:t>
      </w:r>
      <w:proofErr w:type="spellEnd"/>
      <w:r>
        <w:t xml:space="preserve">, </w:t>
      </w:r>
      <w:proofErr w:type="spellStart"/>
      <w:r>
        <w:t>Fjob_teacher</w:t>
      </w:r>
      <w:proofErr w:type="spellEnd"/>
      <w:r>
        <w:t xml:space="preserve">, </w:t>
      </w:r>
      <w:proofErr w:type="spellStart"/>
      <w:r>
        <w:t>reason_reputation</w:t>
      </w:r>
      <w:proofErr w:type="spellEnd"/>
      <w:r>
        <w:t xml:space="preserve">, </w:t>
      </w:r>
      <w:proofErr w:type="spellStart"/>
      <w:r>
        <w:t>schoolsup_yes</w:t>
      </w:r>
      <w:proofErr w:type="spellEnd"/>
      <w:r>
        <w:t xml:space="preserve">, and </w:t>
      </w:r>
      <w:proofErr w:type="spellStart"/>
      <w:r>
        <w:t>higher_yes</w:t>
      </w:r>
      <w:proofErr w:type="spellEnd"/>
      <w:r>
        <w:t>.</w:t>
      </w:r>
    </w:p>
    <w:p w14:paraId="3884D424" w14:textId="5F555E1A" w:rsidR="00E01F89" w:rsidRDefault="00E01F89" w:rsidP="00E01F89">
      <w:pPr>
        <w:pStyle w:val="09cLevel03"/>
      </w:pPr>
      <w:bookmarkStart w:id="67" w:name="_Toc197099626"/>
      <w:r>
        <w:t xml:space="preserve">Backwards </w:t>
      </w:r>
      <w:proofErr w:type="spellStart"/>
      <w:r w:rsidR="003E5B30">
        <w:t>Elimintaion</w:t>
      </w:r>
      <w:bookmarkEnd w:id="67"/>
      <w:proofErr w:type="spellEnd"/>
    </w:p>
    <w:p w14:paraId="4FEDFDA7" w14:textId="186213AD" w:rsidR="00E01F89" w:rsidRDefault="00575CEB" w:rsidP="00224078">
      <w:pPr>
        <w:pStyle w:val="10Normal01-FirstParagraph"/>
        <w:spacing w:after="0"/>
      </w:pPr>
      <w:r w:rsidRPr="00575CEB">
        <w:rPr>
          <w:noProof/>
        </w:rPr>
        <w:drawing>
          <wp:inline distT="0" distB="0" distL="0" distR="0" wp14:anchorId="05999CAF" wp14:editId="7422067A">
            <wp:extent cx="5287645" cy="4109720"/>
            <wp:effectExtent l="0" t="0" r="8255" b="5080"/>
            <wp:docPr id="368788573" name="Picture 1" descr="A graph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88573" name="Picture 1" descr="A graph with red lines&#10;&#10;AI-generated content may be incorrect."/>
                    <pic:cNvPicPr/>
                  </pic:nvPicPr>
                  <pic:blipFill>
                    <a:blip r:embed="rId13"/>
                    <a:stretch>
                      <a:fillRect/>
                    </a:stretch>
                  </pic:blipFill>
                  <pic:spPr>
                    <a:xfrm>
                      <a:off x="0" y="0"/>
                      <a:ext cx="5287645" cy="4109720"/>
                    </a:xfrm>
                    <a:prstGeom prst="rect">
                      <a:avLst/>
                    </a:prstGeom>
                  </pic:spPr>
                </pic:pic>
              </a:graphicData>
            </a:graphic>
          </wp:inline>
        </w:drawing>
      </w:r>
    </w:p>
    <w:p w14:paraId="08AD6736" w14:textId="5AFDE054" w:rsidR="00224078" w:rsidRDefault="00224078" w:rsidP="00224078">
      <w:pPr>
        <w:pStyle w:val="15dCaption-Figure-Center"/>
        <w:spacing w:before="0"/>
      </w:pPr>
      <w:bookmarkStart w:id="68" w:name="_Toc197099591"/>
      <w:r>
        <w:t xml:space="preserve">Figure </w:t>
      </w:r>
      <w:r>
        <w:fldChar w:fldCharType="begin"/>
      </w:r>
      <w:r>
        <w:instrText xml:space="preserve"> SEQ Figure \* ARABIC </w:instrText>
      </w:r>
      <w:r>
        <w:fldChar w:fldCharType="separate"/>
      </w:r>
      <w:r w:rsidR="003E5B30">
        <w:rPr>
          <w:noProof/>
        </w:rPr>
        <w:t>2</w:t>
      </w:r>
      <w:r>
        <w:fldChar w:fldCharType="end"/>
      </w:r>
      <w:r>
        <w:tab/>
        <w:t xml:space="preserve"> </w:t>
      </w:r>
      <w:r w:rsidRPr="00204BAE">
        <w:t xml:space="preserve">Graph of </w:t>
      </w:r>
      <w:r w:rsidR="00575CEB">
        <w:t>Backwards</w:t>
      </w:r>
      <w:r w:rsidRPr="00204BAE">
        <w:t xml:space="preserve"> Feature Selection with Cross Validation</w:t>
      </w:r>
      <w:bookmarkEnd w:id="68"/>
    </w:p>
    <w:p w14:paraId="2A21005A" w14:textId="01C437E3" w:rsidR="00224078" w:rsidRPr="00B00372" w:rsidRDefault="00224078" w:rsidP="00224078">
      <w:pPr>
        <w:pStyle w:val="10Normal01-FirstParagraph"/>
      </w:pPr>
      <w:r>
        <w:t xml:space="preserve">On the other hand, backwards </w:t>
      </w:r>
      <w:r w:rsidR="003E5B30">
        <w:t xml:space="preserve">elimination </w:t>
      </w:r>
      <w:r>
        <w:t xml:space="preserve">regression selected </w:t>
      </w:r>
      <w:r w:rsidR="00575CEB">
        <w:t>seven</w:t>
      </w:r>
      <w:r>
        <w:t xml:space="preserve"> features for </w:t>
      </w:r>
      <w:r w:rsidR="00575CEB">
        <w:t>its</w:t>
      </w:r>
      <w:r>
        <w:t xml:space="preserve"> best model, and the negative mean squared error is highest at -7.3033. The features obtained from this model are </w:t>
      </w:r>
      <w:proofErr w:type="spellStart"/>
      <w:r>
        <w:t>Fedu</w:t>
      </w:r>
      <w:proofErr w:type="spellEnd"/>
      <w:r>
        <w:t xml:space="preserve">, </w:t>
      </w:r>
      <w:proofErr w:type="spellStart"/>
      <w:r>
        <w:t>studytime</w:t>
      </w:r>
      <w:proofErr w:type="spellEnd"/>
      <w:r>
        <w:t xml:space="preserve">, failures, </w:t>
      </w:r>
      <w:proofErr w:type="spellStart"/>
      <w:r>
        <w:t>Walc</w:t>
      </w:r>
      <w:proofErr w:type="spellEnd"/>
      <w:r>
        <w:t xml:space="preserve">, </w:t>
      </w:r>
      <w:proofErr w:type="spellStart"/>
      <w:r>
        <w:t>school_MS</w:t>
      </w:r>
      <w:proofErr w:type="spellEnd"/>
      <w:r>
        <w:t xml:space="preserve">, </w:t>
      </w:r>
      <w:proofErr w:type="spellStart"/>
      <w:r>
        <w:t>schoolsup_yes</w:t>
      </w:r>
      <w:proofErr w:type="spellEnd"/>
      <w:r>
        <w:t xml:space="preserve">, </w:t>
      </w:r>
      <w:proofErr w:type="spellStart"/>
      <w:r>
        <w:t>higher_yes</w:t>
      </w:r>
      <w:proofErr w:type="spellEnd"/>
      <w:r>
        <w:t>.</w:t>
      </w:r>
    </w:p>
    <w:p w14:paraId="273603EF" w14:textId="177978EE" w:rsidR="00224078" w:rsidRPr="00224078" w:rsidRDefault="00224078" w:rsidP="00224078">
      <w:pPr>
        <w:pStyle w:val="15dCaption-Figure-Center"/>
        <w:spacing w:before="0"/>
      </w:pPr>
    </w:p>
    <w:p w14:paraId="74FC1395" w14:textId="2D429444" w:rsidR="00E01F89" w:rsidRDefault="00575CEB" w:rsidP="00E01F89">
      <w:pPr>
        <w:pStyle w:val="09cLevel03"/>
      </w:pPr>
      <w:bookmarkStart w:id="69" w:name="_Toc197099627"/>
      <w:r>
        <w:lastRenderedPageBreak/>
        <w:t xml:space="preserve">Stepwise </w:t>
      </w:r>
      <w:r w:rsidR="00E01F89">
        <w:t>Regression</w:t>
      </w:r>
      <w:bookmarkEnd w:id="69"/>
    </w:p>
    <w:p w14:paraId="6B6FEFF4" w14:textId="139A2698" w:rsidR="00E01F89" w:rsidRDefault="00E01F89" w:rsidP="00575CEB">
      <w:pPr>
        <w:pStyle w:val="10Normal01-FirstParagraph"/>
        <w:spacing w:after="0"/>
      </w:pPr>
      <w:r w:rsidRPr="00E01F89">
        <w:rPr>
          <w:noProof/>
        </w:rPr>
        <w:drawing>
          <wp:inline distT="0" distB="0" distL="0" distR="0" wp14:anchorId="1BC74BFE" wp14:editId="0F954FCC">
            <wp:extent cx="5287645" cy="4109720"/>
            <wp:effectExtent l="0" t="0" r="8255" b="5080"/>
            <wp:docPr id="297569672"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69672" name="Picture 1" descr="A graph with a red line&#10;&#10;AI-generated content may be incorrect."/>
                    <pic:cNvPicPr/>
                  </pic:nvPicPr>
                  <pic:blipFill>
                    <a:blip r:embed="rId14"/>
                    <a:stretch>
                      <a:fillRect/>
                    </a:stretch>
                  </pic:blipFill>
                  <pic:spPr>
                    <a:xfrm>
                      <a:off x="0" y="0"/>
                      <a:ext cx="5287645" cy="4109720"/>
                    </a:xfrm>
                    <a:prstGeom prst="rect">
                      <a:avLst/>
                    </a:prstGeom>
                  </pic:spPr>
                </pic:pic>
              </a:graphicData>
            </a:graphic>
          </wp:inline>
        </w:drawing>
      </w:r>
    </w:p>
    <w:p w14:paraId="3EEA4D9E" w14:textId="1466E4AA" w:rsidR="00224078" w:rsidRDefault="00224078" w:rsidP="00224078">
      <w:pPr>
        <w:pStyle w:val="15dCaption-Figure-Center"/>
        <w:spacing w:before="0"/>
      </w:pPr>
      <w:bookmarkStart w:id="70" w:name="_Ref196949034"/>
      <w:bookmarkStart w:id="71" w:name="_Toc197099592"/>
      <w:r>
        <w:t xml:space="preserve">Figure </w:t>
      </w:r>
      <w:r>
        <w:fldChar w:fldCharType="begin"/>
      </w:r>
      <w:r>
        <w:instrText xml:space="preserve"> SEQ Figure \* ARABIC </w:instrText>
      </w:r>
      <w:r>
        <w:fldChar w:fldCharType="separate"/>
      </w:r>
      <w:r w:rsidR="003E5B30">
        <w:rPr>
          <w:noProof/>
        </w:rPr>
        <w:t>3</w:t>
      </w:r>
      <w:r>
        <w:fldChar w:fldCharType="end"/>
      </w:r>
      <w:bookmarkEnd w:id="70"/>
      <w:r>
        <w:t xml:space="preserve"> </w:t>
      </w:r>
      <w:r>
        <w:tab/>
      </w:r>
      <w:r w:rsidRPr="00FC6089">
        <w:t xml:space="preserve">Graph of </w:t>
      </w:r>
      <w:r>
        <w:t xml:space="preserve">Stepwise </w:t>
      </w:r>
      <w:r w:rsidRPr="00FC6089">
        <w:t>Feature Selection with Cross Validation</w:t>
      </w:r>
      <w:bookmarkEnd w:id="71"/>
    </w:p>
    <w:p w14:paraId="3A5F9A35" w14:textId="61C33339" w:rsidR="00575CEB" w:rsidRPr="00575CEB" w:rsidRDefault="00575CEB" w:rsidP="00575CEB">
      <w:pPr>
        <w:pStyle w:val="10Normal01-FirstParagraph"/>
      </w:pPr>
      <w:r>
        <w:t>Stepwise regression selected 15 features with a</w:t>
      </w:r>
      <w:r w:rsidRPr="00575CEB">
        <w:t xml:space="preserve"> negative mean squared error highest at -7.</w:t>
      </w:r>
      <w:r>
        <w:t xml:space="preserve">1850 as in </w:t>
      </w:r>
      <w:r>
        <w:fldChar w:fldCharType="begin"/>
      </w:r>
      <w:r>
        <w:instrText xml:space="preserve"> REF _Ref196949034 \h </w:instrText>
      </w:r>
      <w:r>
        <w:fldChar w:fldCharType="separate"/>
      </w:r>
      <w:r>
        <w:t xml:space="preserve">Figure </w:t>
      </w:r>
      <w:r>
        <w:rPr>
          <w:noProof/>
        </w:rPr>
        <w:t>3</w:t>
      </w:r>
      <w:r>
        <w:fldChar w:fldCharType="end"/>
      </w:r>
      <w:r w:rsidRPr="00575CEB">
        <w:t xml:space="preserve">. The features obtained from this model are </w:t>
      </w:r>
      <w:proofErr w:type="spellStart"/>
      <w:r w:rsidR="00EE7338">
        <w:t>Medu</w:t>
      </w:r>
      <w:proofErr w:type="spellEnd"/>
      <w:r w:rsidR="00EE7338">
        <w:t xml:space="preserve">, </w:t>
      </w:r>
      <w:proofErr w:type="spellStart"/>
      <w:r w:rsidR="00EE7338">
        <w:t>traveltime</w:t>
      </w:r>
      <w:proofErr w:type="spellEnd"/>
      <w:r w:rsidR="00EE7338">
        <w:t xml:space="preserve">, </w:t>
      </w:r>
      <w:proofErr w:type="spellStart"/>
      <w:r w:rsidR="00EE7338">
        <w:t>studytime</w:t>
      </w:r>
      <w:proofErr w:type="spellEnd"/>
      <w:r w:rsidR="00EE7338">
        <w:t xml:space="preserve">, failures, </w:t>
      </w:r>
      <w:proofErr w:type="spellStart"/>
      <w:r w:rsidR="00EE7338">
        <w:t>freetime</w:t>
      </w:r>
      <w:proofErr w:type="spellEnd"/>
      <w:r w:rsidR="00EE7338">
        <w:t xml:space="preserve">, </w:t>
      </w:r>
      <w:proofErr w:type="spellStart"/>
      <w:r w:rsidR="00EE7338">
        <w:t>Dalc</w:t>
      </w:r>
      <w:proofErr w:type="spellEnd"/>
      <w:r w:rsidR="00EE7338">
        <w:t xml:space="preserve">, </w:t>
      </w:r>
      <w:proofErr w:type="spellStart"/>
      <w:r w:rsidR="00EE7338">
        <w:t>Walc</w:t>
      </w:r>
      <w:proofErr w:type="spellEnd"/>
      <w:r w:rsidR="00EE7338">
        <w:t xml:space="preserve">, health, </w:t>
      </w:r>
      <w:proofErr w:type="spellStart"/>
      <w:r w:rsidR="00EE7338">
        <w:t>school_MS</w:t>
      </w:r>
      <w:proofErr w:type="spellEnd"/>
      <w:r w:rsidR="00EE7338">
        <w:t xml:space="preserve">, </w:t>
      </w:r>
      <w:proofErr w:type="spellStart"/>
      <w:r w:rsidR="00EE7338">
        <w:t>sex_M</w:t>
      </w:r>
      <w:proofErr w:type="spellEnd"/>
      <w:r w:rsidR="00EE7338">
        <w:t xml:space="preserve">, </w:t>
      </w:r>
      <w:proofErr w:type="spellStart"/>
      <w:r w:rsidR="00EE7338">
        <w:t>Fjob_teacher</w:t>
      </w:r>
      <w:proofErr w:type="spellEnd"/>
      <w:r w:rsidR="00EE7338">
        <w:t xml:space="preserve">, </w:t>
      </w:r>
      <w:proofErr w:type="spellStart"/>
      <w:r w:rsidR="00EE7338">
        <w:t>schoolsup_yes</w:t>
      </w:r>
      <w:proofErr w:type="spellEnd"/>
      <w:r w:rsidR="00EE7338">
        <w:t xml:space="preserve">, </w:t>
      </w:r>
      <w:proofErr w:type="spellStart"/>
      <w:r w:rsidR="00EE7338">
        <w:t>activities_yes</w:t>
      </w:r>
      <w:proofErr w:type="spellEnd"/>
      <w:r w:rsidR="00EE7338">
        <w:t xml:space="preserve">, </w:t>
      </w:r>
      <w:proofErr w:type="spellStart"/>
      <w:r w:rsidR="00EE7338">
        <w:t>higher_yes</w:t>
      </w:r>
      <w:proofErr w:type="spellEnd"/>
      <w:r w:rsidR="00EE7338">
        <w:t xml:space="preserve">, </w:t>
      </w:r>
      <w:proofErr w:type="spellStart"/>
      <w:r w:rsidR="00EE7338">
        <w:t>romantic_yes</w:t>
      </w:r>
      <w:proofErr w:type="spellEnd"/>
      <w:r w:rsidR="00EE7338">
        <w:t>.</w:t>
      </w:r>
    </w:p>
    <w:p w14:paraId="0DC01BF8" w14:textId="77777777" w:rsidR="00575CEB" w:rsidRPr="00224078" w:rsidRDefault="00575CEB" w:rsidP="00575CEB">
      <w:pPr>
        <w:pStyle w:val="10Normal01-FirstParagraph"/>
      </w:pPr>
    </w:p>
    <w:p w14:paraId="45D36C5A" w14:textId="77777777" w:rsidR="0067668E" w:rsidRDefault="0067668E">
      <w:pPr>
        <w:spacing w:before="0" w:after="200" w:line="276" w:lineRule="auto"/>
        <w:jc w:val="left"/>
        <w:rPr>
          <w:rFonts w:eastAsia="Calibri"/>
          <w:b/>
          <w:caps/>
          <w:sz w:val="22"/>
          <w:szCs w:val="22"/>
          <w:lang w:val="en-MY"/>
        </w:rPr>
      </w:pPr>
      <w:r>
        <w:rPr>
          <w:lang w:val="en-MY"/>
        </w:rPr>
        <w:br w:type="page"/>
      </w:r>
    </w:p>
    <w:p w14:paraId="0A3601B7" w14:textId="7866C092" w:rsidR="001E3E3D" w:rsidRDefault="00C15E8D" w:rsidP="00742504">
      <w:pPr>
        <w:pStyle w:val="09bLevel02"/>
        <w:rPr>
          <w:lang w:val="en-MY"/>
        </w:rPr>
      </w:pPr>
      <w:bookmarkStart w:id="72" w:name="_Toc197099628"/>
      <w:r w:rsidRPr="006A5E9B">
        <w:rPr>
          <w:lang w:val="en-MY"/>
        </w:rPr>
        <w:lastRenderedPageBreak/>
        <w:t>Comparison</w:t>
      </w:r>
      <w:r w:rsidR="006F5F7F">
        <w:rPr>
          <w:lang w:val="en-MY"/>
        </w:rPr>
        <w:t xml:space="preserve"> Between Models</w:t>
      </w:r>
      <w:bookmarkEnd w:id="72"/>
    </w:p>
    <w:p w14:paraId="50CDB392" w14:textId="2412EA8E" w:rsidR="00E01F89" w:rsidRDefault="00E01F89" w:rsidP="003E5B30">
      <w:pPr>
        <w:pStyle w:val="10Normal01-FirstParagraph"/>
        <w:spacing w:after="0"/>
        <w:rPr>
          <w:lang w:val="en-MY"/>
        </w:rPr>
      </w:pPr>
      <w:r w:rsidRPr="00E01F89">
        <w:rPr>
          <w:noProof/>
          <w:lang w:val="en-MY"/>
        </w:rPr>
        <w:drawing>
          <wp:inline distT="0" distB="0" distL="0" distR="0" wp14:anchorId="04BD04DC" wp14:editId="56379F1C">
            <wp:extent cx="5287645" cy="4223385"/>
            <wp:effectExtent l="0" t="0" r="8255" b="5715"/>
            <wp:docPr id="2012278365"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78365" name="Picture 1" descr="A graph with different colored lines&#10;&#10;AI-generated content may be incorrect."/>
                    <pic:cNvPicPr/>
                  </pic:nvPicPr>
                  <pic:blipFill>
                    <a:blip r:embed="rId15"/>
                    <a:stretch>
                      <a:fillRect/>
                    </a:stretch>
                  </pic:blipFill>
                  <pic:spPr>
                    <a:xfrm>
                      <a:off x="0" y="0"/>
                      <a:ext cx="5287645" cy="4223385"/>
                    </a:xfrm>
                    <a:prstGeom prst="rect">
                      <a:avLst/>
                    </a:prstGeom>
                  </pic:spPr>
                </pic:pic>
              </a:graphicData>
            </a:graphic>
          </wp:inline>
        </w:drawing>
      </w:r>
    </w:p>
    <w:p w14:paraId="65486EF6" w14:textId="47ECA2BB" w:rsidR="003E5B30" w:rsidRDefault="003E5B30" w:rsidP="003E5B30">
      <w:pPr>
        <w:pStyle w:val="15dCaption-Figure-Center"/>
        <w:spacing w:before="0"/>
      </w:pPr>
      <w:bookmarkStart w:id="73" w:name="_Ref197066354"/>
      <w:bookmarkStart w:id="74" w:name="_Ref197066349"/>
      <w:bookmarkStart w:id="75" w:name="_Toc197099593"/>
      <w:r>
        <w:t xml:space="preserve">Figure </w:t>
      </w:r>
      <w:r>
        <w:fldChar w:fldCharType="begin"/>
      </w:r>
      <w:r>
        <w:instrText xml:space="preserve"> SEQ Figure \* ARABIC </w:instrText>
      </w:r>
      <w:r>
        <w:fldChar w:fldCharType="separate"/>
      </w:r>
      <w:r>
        <w:rPr>
          <w:noProof/>
        </w:rPr>
        <w:t>4</w:t>
      </w:r>
      <w:r>
        <w:fldChar w:fldCharType="end"/>
      </w:r>
      <w:bookmarkEnd w:id="73"/>
      <w:r>
        <w:tab/>
        <w:t>Comparison of Feature Selection with Cross Validation</w:t>
      </w:r>
      <w:bookmarkEnd w:id="74"/>
      <w:bookmarkEnd w:id="75"/>
    </w:p>
    <w:p w14:paraId="47F2A830" w14:textId="205B3CE6" w:rsidR="003E5B30" w:rsidRPr="003E5B30" w:rsidRDefault="003E5B30" w:rsidP="003E5B30">
      <w:pPr>
        <w:pStyle w:val="10Normal01-FirstParagraph"/>
        <w:rPr>
          <w:lang w:val="en-MY"/>
        </w:rPr>
      </w:pPr>
      <w:r>
        <w:rPr>
          <w:lang w:val="en-MY"/>
        </w:rPr>
        <w:fldChar w:fldCharType="begin"/>
      </w:r>
      <w:r>
        <w:rPr>
          <w:lang w:val="en-MY"/>
        </w:rPr>
        <w:instrText xml:space="preserve"> REF _Ref197066354 \h </w:instrText>
      </w:r>
      <w:r>
        <w:rPr>
          <w:lang w:val="en-MY"/>
        </w:rPr>
      </w:r>
      <w:r>
        <w:rPr>
          <w:lang w:val="en-MY"/>
        </w:rPr>
        <w:fldChar w:fldCharType="separate"/>
      </w:r>
      <w:r>
        <w:t xml:space="preserve">Figure </w:t>
      </w:r>
      <w:r>
        <w:rPr>
          <w:noProof/>
        </w:rPr>
        <w:t>4</w:t>
      </w:r>
      <w:r>
        <w:rPr>
          <w:lang w:val="en-MY"/>
        </w:rPr>
        <w:fldChar w:fldCharType="end"/>
      </w:r>
      <w:r>
        <w:rPr>
          <w:lang w:val="en-MY"/>
        </w:rPr>
        <w:t xml:space="preserve"> shows the comparison between Forward, Backwards, and Stepwise feature selection methods based on the respective cross-validated negative mean squared error (CV-NMSE) across different numbers of selected features. All three methods show a rapid improvement in performance between 1 and 10 features. Thereafter, performance plateaus and declines slightly, which may indicate overfitting or diminishing returns from additional features. Stepwise regression shows a generally better CV-NMSE across a </w:t>
      </w:r>
      <w:r w:rsidR="0067668E">
        <w:rPr>
          <w:lang w:val="en-MY"/>
        </w:rPr>
        <w:t>broader</w:t>
      </w:r>
      <w:r>
        <w:rPr>
          <w:lang w:val="en-MY"/>
        </w:rPr>
        <w:t xml:space="preserve"> range of feature counts, peaking at 12-15 features. Forward and Backwards selection perform similarly, but Forward selection shows more stability in a higher-dimensional feature set.</w:t>
      </w:r>
    </w:p>
    <w:p w14:paraId="3CE07DCB" w14:textId="77777777" w:rsidR="00055293" w:rsidRDefault="00055293">
      <w:pPr>
        <w:spacing w:before="0" w:after="200" w:line="276" w:lineRule="auto"/>
        <w:jc w:val="left"/>
        <w:rPr>
          <w:rFonts w:eastAsia="Calibri"/>
          <w:b/>
          <w:caps/>
          <w:sz w:val="22"/>
          <w:szCs w:val="22"/>
          <w:lang w:val="en-MY"/>
        </w:rPr>
      </w:pPr>
      <w:r>
        <w:rPr>
          <w:lang w:val="en-MY"/>
        </w:rPr>
        <w:br w:type="page"/>
      </w:r>
    </w:p>
    <w:p w14:paraId="10FE039C" w14:textId="450902E3" w:rsidR="001E3E3D" w:rsidRDefault="00C74DB4" w:rsidP="00742504">
      <w:pPr>
        <w:pStyle w:val="09bLevel02"/>
        <w:rPr>
          <w:lang w:val="en-MY"/>
        </w:rPr>
      </w:pPr>
      <w:bookmarkStart w:id="76" w:name="_Toc197099629"/>
      <w:r>
        <w:rPr>
          <w:lang w:val="en-MY"/>
        </w:rPr>
        <w:lastRenderedPageBreak/>
        <w:t>Selecting Best Model</w:t>
      </w:r>
      <w:bookmarkEnd w:id="76"/>
    </w:p>
    <w:p w14:paraId="095CA21B" w14:textId="38C4A13A" w:rsidR="00055293" w:rsidRDefault="00055293" w:rsidP="00055293">
      <w:pPr>
        <w:pStyle w:val="17Table-Title-Center"/>
        <w:rPr>
          <w:highlight w:val="lightGray"/>
        </w:rPr>
      </w:pPr>
      <w:bookmarkStart w:id="77" w:name="_Ref197067217"/>
      <w:bookmarkStart w:id="78" w:name="_Toc197099587"/>
      <w:r>
        <w:t xml:space="preserve">Table </w:t>
      </w:r>
      <w:r>
        <w:fldChar w:fldCharType="begin"/>
      </w:r>
      <w:r>
        <w:instrText xml:space="preserve"> SEQ Table \* ARABIC </w:instrText>
      </w:r>
      <w:r>
        <w:fldChar w:fldCharType="separate"/>
      </w:r>
      <w:r w:rsidR="00C87D45">
        <w:rPr>
          <w:noProof/>
        </w:rPr>
        <w:t>2</w:t>
      </w:r>
      <w:r>
        <w:fldChar w:fldCharType="end"/>
      </w:r>
      <w:bookmarkEnd w:id="77"/>
      <w:r>
        <w:tab/>
        <w:t>Comparison of Model Performance</w:t>
      </w:r>
      <w:bookmarkEnd w:id="53"/>
      <w:bookmarkEnd w:id="54"/>
      <w:bookmarkEnd w:id="55"/>
      <w:bookmarkEnd w:id="56"/>
      <w:bookmarkEnd w:id="57"/>
      <w:bookmarkEnd w:id="58"/>
      <w:bookmarkEnd w:id="59"/>
      <w:bookmarkEnd w:id="60"/>
      <w:bookmarkEnd w:id="61"/>
      <w:bookmarkEnd w:id="62"/>
      <w:bookmarkEnd w:id="78"/>
    </w:p>
    <w:tbl>
      <w:tblPr>
        <w:tblStyle w:val="GayaUKM-Mazleha"/>
        <w:tblpPr w:leftFromText="180" w:rightFromText="180" w:vertAnchor="text" w:horzAnchor="margin" w:tblpY="208"/>
        <w:tblW w:w="0" w:type="auto"/>
        <w:jc w:val="left"/>
        <w:tblLook w:val="04A0" w:firstRow="1" w:lastRow="0" w:firstColumn="1" w:lastColumn="0" w:noHBand="0" w:noVBand="1"/>
      </w:tblPr>
      <w:tblGrid>
        <w:gridCol w:w="1545"/>
        <w:gridCol w:w="1453"/>
        <w:gridCol w:w="1115"/>
        <w:gridCol w:w="1469"/>
        <w:gridCol w:w="1413"/>
        <w:gridCol w:w="1332"/>
      </w:tblGrid>
      <w:tr w:rsidR="00055293" w14:paraId="73C15D86" w14:textId="77777777" w:rsidTr="00055293">
        <w:trPr>
          <w:cnfStyle w:val="100000000000" w:firstRow="1" w:lastRow="0" w:firstColumn="0" w:lastColumn="0" w:oddVBand="0" w:evenVBand="0" w:oddHBand="0" w:evenHBand="0" w:firstRowFirstColumn="0" w:firstRowLastColumn="0" w:lastRowFirstColumn="0" w:lastRowLastColumn="0"/>
          <w:jc w:val="left"/>
        </w:trPr>
        <w:tc>
          <w:tcPr>
            <w:tcW w:w="1545" w:type="dxa"/>
          </w:tcPr>
          <w:p w14:paraId="45C40BE1" w14:textId="77777777" w:rsidR="00055293" w:rsidRPr="002E7266" w:rsidRDefault="00055293" w:rsidP="00055293">
            <w:pPr>
              <w:spacing w:before="0" w:after="200" w:line="276" w:lineRule="auto"/>
              <w:jc w:val="center"/>
              <w:rPr>
                <w:rFonts w:cs="Times New Roman"/>
              </w:rPr>
            </w:pPr>
            <w:r w:rsidRPr="002E7266">
              <w:rPr>
                <w:rFonts w:cs="Times New Roman"/>
              </w:rPr>
              <w:t>Model</w:t>
            </w:r>
          </w:p>
        </w:tc>
        <w:tc>
          <w:tcPr>
            <w:tcW w:w="1453" w:type="dxa"/>
          </w:tcPr>
          <w:p w14:paraId="0D089E98" w14:textId="77777777" w:rsidR="00055293" w:rsidRPr="002E7266" w:rsidRDefault="00055293" w:rsidP="00055293">
            <w:pPr>
              <w:spacing w:before="0" w:after="200" w:line="276" w:lineRule="auto"/>
              <w:jc w:val="center"/>
              <w:rPr>
                <w:rFonts w:cs="Times New Roman"/>
              </w:rPr>
            </w:pPr>
            <w:r w:rsidRPr="002E7266">
              <w:rPr>
                <w:rFonts w:cs="Times New Roman"/>
              </w:rPr>
              <w:t>Number of Features</w:t>
            </w:r>
          </w:p>
        </w:tc>
        <w:tc>
          <w:tcPr>
            <w:tcW w:w="1115" w:type="dxa"/>
          </w:tcPr>
          <w:p w14:paraId="1EB8D742" w14:textId="77777777" w:rsidR="00055293" w:rsidRPr="002E7266" w:rsidRDefault="00055293" w:rsidP="00055293">
            <w:pPr>
              <w:spacing w:before="0" w:after="200" w:line="276" w:lineRule="auto"/>
              <w:jc w:val="center"/>
              <w:rPr>
                <w:rFonts w:cs="Times New Roman"/>
              </w:rPr>
            </w:pPr>
            <w:r>
              <w:rPr>
                <w:rFonts w:cs="Times New Roman"/>
              </w:rPr>
              <w:t>RSS</w:t>
            </w:r>
          </w:p>
        </w:tc>
        <w:tc>
          <w:tcPr>
            <w:tcW w:w="1469" w:type="dxa"/>
          </w:tcPr>
          <w:p w14:paraId="3426AEA2" w14:textId="77777777" w:rsidR="00055293" w:rsidRPr="002E7266" w:rsidRDefault="00055293" w:rsidP="00055293">
            <w:pPr>
              <w:spacing w:before="0" w:after="200" w:line="276" w:lineRule="auto"/>
              <w:jc w:val="center"/>
              <w:rPr>
                <w:rFonts w:cs="Times New Roman"/>
                <w:vertAlign w:val="superscript"/>
              </w:rPr>
            </w:pPr>
            <w:r w:rsidRPr="002E7266">
              <w:rPr>
                <w:rFonts w:cs="Times New Roman"/>
              </w:rPr>
              <w:t>Adjusted R</w:t>
            </w:r>
            <w:r w:rsidRPr="002E7266">
              <w:rPr>
                <w:rFonts w:cs="Times New Roman"/>
                <w:vertAlign w:val="superscript"/>
              </w:rPr>
              <w:t>2</w:t>
            </w:r>
          </w:p>
        </w:tc>
        <w:tc>
          <w:tcPr>
            <w:tcW w:w="1413" w:type="dxa"/>
          </w:tcPr>
          <w:p w14:paraId="4B064468" w14:textId="77777777" w:rsidR="00055293" w:rsidRPr="002E7266" w:rsidRDefault="00055293" w:rsidP="00055293">
            <w:pPr>
              <w:spacing w:before="0" w:after="200" w:line="276" w:lineRule="auto"/>
              <w:jc w:val="center"/>
              <w:rPr>
                <w:rFonts w:cs="Times New Roman"/>
              </w:rPr>
            </w:pPr>
            <w:r w:rsidRPr="002E7266">
              <w:rPr>
                <w:rFonts w:cs="Times New Roman"/>
              </w:rPr>
              <w:t>F-statistic</w:t>
            </w:r>
          </w:p>
        </w:tc>
        <w:tc>
          <w:tcPr>
            <w:tcW w:w="1332" w:type="dxa"/>
          </w:tcPr>
          <w:p w14:paraId="4A7B3587" w14:textId="77777777" w:rsidR="00055293" w:rsidRPr="002E7266" w:rsidRDefault="00055293" w:rsidP="00055293">
            <w:pPr>
              <w:spacing w:before="0" w:after="200" w:line="276" w:lineRule="auto"/>
              <w:jc w:val="center"/>
              <w:rPr>
                <w:rFonts w:cs="Times New Roman"/>
              </w:rPr>
            </w:pPr>
            <w:r w:rsidRPr="002E7266">
              <w:rPr>
                <w:rFonts w:cs="Times New Roman"/>
              </w:rPr>
              <w:t>AIC Score</w:t>
            </w:r>
          </w:p>
        </w:tc>
      </w:tr>
      <w:tr w:rsidR="00055293" w14:paraId="0D8BDD1B" w14:textId="77777777" w:rsidTr="00055293">
        <w:trPr>
          <w:jc w:val="left"/>
        </w:trPr>
        <w:tc>
          <w:tcPr>
            <w:tcW w:w="1545" w:type="dxa"/>
          </w:tcPr>
          <w:p w14:paraId="5C2DC395" w14:textId="77777777" w:rsidR="00055293" w:rsidRPr="002E7266" w:rsidRDefault="00055293" w:rsidP="00055293">
            <w:pPr>
              <w:spacing w:before="0" w:after="200" w:line="276" w:lineRule="auto"/>
              <w:jc w:val="left"/>
              <w:rPr>
                <w:rFonts w:cs="Times New Roman"/>
              </w:rPr>
            </w:pPr>
            <w:r w:rsidRPr="002E7266">
              <w:rPr>
                <w:rFonts w:cs="Times New Roman"/>
              </w:rPr>
              <w:t>Forward S</w:t>
            </w:r>
            <w:r>
              <w:rPr>
                <w:rFonts w:cs="Times New Roman"/>
              </w:rPr>
              <w:t>election</w:t>
            </w:r>
          </w:p>
        </w:tc>
        <w:tc>
          <w:tcPr>
            <w:tcW w:w="1453" w:type="dxa"/>
          </w:tcPr>
          <w:p w14:paraId="62B5062A" w14:textId="77777777" w:rsidR="00055293" w:rsidRPr="002E7266" w:rsidRDefault="00055293" w:rsidP="00055293">
            <w:pPr>
              <w:spacing w:before="0" w:after="200" w:line="276" w:lineRule="auto"/>
              <w:jc w:val="center"/>
              <w:rPr>
                <w:rFonts w:cs="Times New Roman"/>
              </w:rPr>
            </w:pPr>
            <w:r>
              <w:rPr>
                <w:rFonts w:cs="Times New Roman"/>
              </w:rPr>
              <w:t>11</w:t>
            </w:r>
          </w:p>
        </w:tc>
        <w:tc>
          <w:tcPr>
            <w:tcW w:w="1115" w:type="dxa"/>
          </w:tcPr>
          <w:p w14:paraId="55BA6DB2" w14:textId="77777777" w:rsidR="00055293" w:rsidRPr="002E7266" w:rsidRDefault="00055293" w:rsidP="00055293">
            <w:pPr>
              <w:spacing w:before="0" w:after="200" w:line="276" w:lineRule="auto"/>
              <w:jc w:val="center"/>
              <w:rPr>
                <w:rFonts w:cs="Times New Roman"/>
              </w:rPr>
            </w:pPr>
            <w:r>
              <w:rPr>
                <w:rFonts w:cs="Times New Roman"/>
              </w:rPr>
              <w:t>3320.72</w:t>
            </w:r>
          </w:p>
        </w:tc>
        <w:tc>
          <w:tcPr>
            <w:tcW w:w="1469" w:type="dxa"/>
          </w:tcPr>
          <w:p w14:paraId="6C0F29D7" w14:textId="77777777" w:rsidR="00055293" w:rsidRPr="002E7266" w:rsidRDefault="00055293" w:rsidP="00055293">
            <w:pPr>
              <w:spacing w:before="0" w:after="200" w:line="276" w:lineRule="auto"/>
              <w:jc w:val="center"/>
              <w:rPr>
                <w:rFonts w:cs="Times New Roman"/>
              </w:rPr>
            </w:pPr>
            <w:r>
              <w:rPr>
                <w:rFonts w:cs="Times New Roman"/>
              </w:rPr>
              <w:t>0.891</w:t>
            </w:r>
          </w:p>
        </w:tc>
        <w:tc>
          <w:tcPr>
            <w:tcW w:w="1413" w:type="dxa"/>
          </w:tcPr>
          <w:p w14:paraId="1CC517B1" w14:textId="77777777" w:rsidR="00055293" w:rsidRPr="002E7266" w:rsidRDefault="00055293" w:rsidP="00055293">
            <w:pPr>
              <w:spacing w:before="0" w:after="200" w:line="276" w:lineRule="auto"/>
              <w:jc w:val="center"/>
              <w:rPr>
                <w:rFonts w:cs="Times New Roman"/>
              </w:rPr>
            </w:pPr>
            <w:r>
              <w:rPr>
                <w:rFonts w:cs="Times New Roman"/>
              </w:rPr>
              <w:t>339.3</w:t>
            </w:r>
          </w:p>
        </w:tc>
        <w:tc>
          <w:tcPr>
            <w:tcW w:w="1332" w:type="dxa"/>
          </w:tcPr>
          <w:p w14:paraId="502A9B12" w14:textId="77777777" w:rsidR="00055293" w:rsidRPr="002E7266" w:rsidRDefault="00055293" w:rsidP="00055293">
            <w:pPr>
              <w:spacing w:before="0" w:after="200" w:line="276" w:lineRule="auto"/>
              <w:jc w:val="center"/>
              <w:rPr>
                <w:rFonts w:cs="Times New Roman"/>
              </w:rPr>
            </w:pPr>
            <w:r>
              <w:rPr>
                <w:rFonts w:cs="Times New Roman"/>
              </w:rPr>
              <w:t>2567</w:t>
            </w:r>
          </w:p>
        </w:tc>
      </w:tr>
      <w:tr w:rsidR="00055293" w14:paraId="1704A499" w14:textId="77777777" w:rsidTr="00055293">
        <w:trPr>
          <w:jc w:val="left"/>
        </w:trPr>
        <w:tc>
          <w:tcPr>
            <w:tcW w:w="1545" w:type="dxa"/>
          </w:tcPr>
          <w:p w14:paraId="49AE06EF" w14:textId="77777777" w:rsidR="00055293" w:rsidRPr="002E7266" w:rsidRDefault="00055293" w:rsidP="00055293">
            <w:pPr>
              <w:spacing w:before="0" w:after="200" w:line="276" w:lineRule="auto"/>
              <w:jc w:val="left"/>
              <w:rPr>
                <w:rFonts w:cs="Times New Roman"/>
              </w:rPr>
            </w:pPr>
            <w:r>
              <w:rPr>
                <w:rFonts w:cs="Times New Roman"/>
              </w:rPr>
              <w:t>Backwards Elimination</w:t>
            </w:r>
          </w:p>
        </w:tc>
        <w:tc>
          <w:tcPr>
            <w:tcW w:w="1453" w:type="dxa"/>
          </w:tcPr>
          <w:p w14:paraId="344CEC85" w14:textId="77777777" w:rsidR="00055293" w:rsidRPr="002E7266" w:rsidRDefault="00055293" w:rsidP="00055293">
            <w:pPr>
              <w:spacing w:before="0" w:after="200" w:line="276" w:lineRule="auto"/>
              <w:jc w:val="center"/>
              <w:rPr>
                <w:rFonts w:cs="Times New Roman"/>
              </w:rPr>
            </w:pPr>
            <w:r>
              <w:rPr>
                <w:rFonts w:cs="Times New Roman"/>
              </w:rPr>
              <w:t>7</w:t>
            </w:r>
          </w:p>
        </w:tc>
        <w:tc>
          <w:tcPr>
            <w:tcW w:w="1115" w:type="dxa"/>
          </w:tcPr>
          <w:p w14:paraId="061A812A" w14:textId="77777777" w:rsidR="00055293" w:rsidRPr="002E7266" w:rsidRDefault="00055293" w:rsidP="00055293">
            <w:pPr>
              <w:spacing w:before="0" w:after="200" w:line="276" w:lineRule="auto"/>
              <w:jc w:val="center"/>
              <w:rPr>
                <w:rFonts w:cs="Times New Roman"/>
              </w:rPr>
            </w:pPr>
            <w:r>
              <w:rPr>
                <w:rFonts w:cs="Times New Roman"/>
              </w:rPr>
              <w:t>3216.53</w:t>
            </w:r>
          </w:p>
        </w:tc>
        <w:tc>
          <w:tcPr>
            <w:tcW w:w="1469" w:type="dxa"/>
          </w:tcPr>
          <w:p w14:paraId="41D9C960" w14:textId="77777777" w:rsidR="00055293" w:rsidRPr="002E7266" w:rsidRDefault="00055293" w:rsidP="00055293">
            <w:pPr>
              <w:spacing w:before="0" w:after="200" w:line="276" w:lineRule="auto"/>
              <w:jc w:val="center"/>
              <w:rPr>
                <w:rFonts w:cs="Times New Roman"/>
              </w:rPr>
            </w:pPr>
            <w:r>
              <w:rPr>
                <w:rFonts w:cs="Times New Roman"/>
              </w:rPr>
              <w:t>0.880</w:t>
            </w:r>
          </w:p>
        </w:tc>
        <w:tc>
          <w:tcPr>
            <w:tcW w:w="1413" w:type="dxa"/>
          </w:tcPr>
          <w:p w14:paraId="5B0F4CA7" w14:textId="77777777" w:rsidR="00055293" w:rsidRPr="002E7266" w:rsidRDefault="00055293" w:rsidP="00055293">
            <w:pPr>
              <w:spacing w:before="0" w:after="200" w:line="276" w:lineRule="auto"/>
              <w:jc w:val="center"/>
              <w:rPr>
                <w:rFonts w:cs="Times New Roman"/>
              </w:rPr>
            </w:pPr>
            <w:r>
              <w:rPr>
                <w:rFonts w:cs="Times New Roman"/>
              </w:rPr>
              <w:t>447.9</w:t>
            </w:r>
          </w:p>
        </w:tc>
        <w:tc>
          <w:tcPr>
            <w:tcW w:w="1332" w:type="dxa"/>
          </w:tcPr>
          <w:p w14:paraId="74FC8845" w14:textId="77777777" w:rsidR="00055293" w:rsidRPr="002E7266" w:rsidRDefault="00055293" w:rsidP="00055293">
            <w:pPr>
              <w:spacing w:before="0" w:after="200" w:line="276" w:lineRule="auto"/>
              <w:jc w:val="center"/>
              <w:rPr>
                <w:rFonts w:cs="Times New Roman"/>
              </w:rPr>
            </w:pPr>
            <w:r>
              <w:rPr>
                <w:rFonts w:cs="Times New Roman"/>
              </w:rPr>
              <w:t>2606</w:t>
            </w:r>
          </w:p>
        </w:tc>
      </w:tr>
      <w:tr w:rsidR="00055293" w14:paraId="7D227098" w14:textId="77777777" w:rsidTr="00055293">
        <w:trPr>
          <w:jc w:val="left"/>
        </w:trPr>
        <w:tc>
          <w:tcPr>
            <w:tcW w:w="1545" w:type="dxa"/>
          </w:tcPr>
          <w:p w14:paraId="282B39DB" w14:textId="0430C444" w:rsidR="00055293" w:rsidRPr="002E7266" w:rsidRDefault="00055293" w:rsidP="00055293">
            <w:pPr>
              <w:spacing w:before="0" w:after="200" w:line="276" w:lineRule="auto"/>
              <w:jc w:val="left"/>
              <w:rPr>
                <w:rFonts w:cs="Times New Roman"/>
              </w:rPr>
            </w:pPr>
            <w:r>
              <w:rPr>
                <w:rFonts w:cs="Times New Roman"/>
              </w:rPr>
              <w:t>Stepwise Regression</w:t>
            </w:r>
          </w:p>
        </w:tc>
        <w:tc>
          <w:tcPr>
            <w:tcW w:w="1453" w:type="dxa"/>
          </w:tcPr>
          <w:p w14:paraId="1D5749D9" w14:textId="77777777" w:rsidR="00055293" w:rsidRPr="002E7266" w:rsidRDefault="00055293" w:rsidP="00055293">
            <w:pPr>
              <w:spacing w:before="0" w:after="200" w:line="276" w:lineRule="auto"/>
              <w:jc w:val="center"/>
              <w:rPr>
                <w:rFonts w:cs="Times New Roman"/>
              </w:rPr>
            </w:pPr>
            <w:r>
              <w:rPr>
                <w:rFonts w:cs="Times New Roman"/>
              </w:rPr>
              <w:t>15</w:t>
            </w:r>
          </w:p>
        </w:tc>
        <w:tc>
          <w:tcPr>
            <w:tcW w:w="1115" w:type="dxa"/>
          </w:tcPr>
          <w:p w14:paraId="38B8C1A8" w14:textId="77777777" w:rsidR="00055293" w:rsidRPr="002E7266" w:rsidRDefault="00055293" w:rsidP="00055293">
            <w:pPr>
              <w:spacing w:before="0" w:after="200" w:line="276" w:lineRule="auto"/>
              <w:jc w:val="center"/>
              <w:rPr>
                <w:rFonts w:cs="Times New Roman"/>
              </w:rPr>
            </w:pPr>
            <w:r>
              <w:rPr>
                <w:rFonts w:cs="Times New Roman"/>
              </w:rPr>
              <w:t>3266.55</w:t>
            </w:r>
          </w:p>
        </w:tc>
        <w:tc>
          <w:tcPr>
            <w:tcW w:w="1469" w:type="dxa"/>
          </w:tcPr>
          <w:p w14:paraId="22EA09DF" w14:textId="77777777" w:rsidR="00055293" w:rsidRPr="002E7266" w:rsidRDefault="00055293" w:rsidP="00055293">
            <w:pPr>
              <w:spacing w:before="0" w:after="200" w:line="276" w:lineRule="auto"/>
              <w:jc w:val="center"/>
              <w:rPr>
                <w:rFonts w:cs="Times New Roman"/>
              </w:rPr>
            </w:pPr>
            <w:r>
              <w:rPr>
                <w:rFonts w:cs="Times New Roman"/>
              </w:rPr>
              <w:t>0.896</w:t>
            </w:r>
          </w:p>
        </w:tc>
        <w:tc>
          <w:tcPr>
            <w:tcW w:w="1413" w:type="dxa"/>
          </w:tcPr>
          <w:p w14:paraId="07898090" w14:textId="77777777" w:rsidR="00055293" w:rsidRPr="002E7266" w:rsidRDefault="00055293" w:rsidP="00055293">
            <w:pPr>
              <w:spacing w:before="0" w:after="200" w:line="276" w:lineRule="auto"/>
              <w:jc w:val="center"/>
              <w:rPr>
                <w:rFonts w:cs="Times New Roman"/>
              </w:rPr>
            </w:pPr>
            <w:r>
              <w:rPr>
                <w:rFonts w:cs="Times New Roman"/>
              </w:rPr>
              <w:t>261.5</w:t>
            </w:r>
          </w:p>
        </w:tc>
        <w:tc>
          <w:tcPr>
            <w:tcW w:w="1332" w:type="dxa"/>
          </w:tcPr>
          <w:p w14:paraId="4115D1E7" w14:textId="77777777" w:rsidR="00055293" w:rsidRPr="002E7266" w:rsidRDefault="00055293" w:rsidP="00055293">
            <w:pPr>
              <w:spacing w:before="0" w:after="200" w:line="276" w:lineRule="auto"/>
              <w:jc w:val="center"/>
              <w:rPr>
                <w:rFonts w:cs="Times New Roman"/>
              </w:rPr>
            </w:pPr>
            <w:r>
              <w:rPr>
                <w:rFonts w:cs="Times New Roman"/>
              </w:rPr>
              <w:t>2551</w:t>
            </w:r>
          </w:p>
        </w:tc>
      </w:tr>
    </w:tbl>
    <w:p w14:paraId="7D0D24E9" w14:textId="565A0C62" w:rsidR="007A31B9" w:rsidRDefault="00055293" w:rsidP="00055293">
      <w:pPr>
        <w:pStyle w:val="10Normal01-FirstParagraph"/>
        <w:rPr>
          <w:rFonts w:eastAsia="Calibri"/>
          <w:sz w:val="22"/>
          <w:szCs w:val="20"/>
          <w:highlight w:val="lightGray"/>
        </w:rPr>
      </w:pPr>
      <w:r w:rsidRPr="00055293">
        <w:t>In evaluating the best predictive model</w:t>
      </w:r>
      <w:r>
        <w:t xml:space="preserve"> of</w:t>
      </w:r>
      <w:r w:rsidRPr="00055293">
        <w:t xml:space="preserve"> three feature selection techniques; Forward Selection, Backwards Elimination, and Stepwise Regression</w:t>
      </w:r>
      <w:r>
        <w:t>, key performance metrics such as Residual Sum of Squares (RSS), Adjusted R</w:t>
      </w:r>
      <w:r>
        <w:rPr>
          <w:vertAlign w:val="superscript"/>
        </w:rPr>
        <w:t>2</w:t>
      </w:r>
      <w:r>
        <w:t xml:space="preserve">, F-Statistic, and Akaike Information Criterion (AIC) is used. A summary of the evaluation can be seen as in </w:t>
      </w:r>
      <w:r>
        <w:fldChar w:fldCharType="begin"/>
      </w:r>
      <w:r>
        <w:instrText xml:space="preserve"> REF _Ref197067217 \h </w:instrText>
      </w:r>
      <w:r>
        <w:fldChar w:fldCharType="separate"/>
      </w:r>
      <w:r>
        <w:t xml:space="preserve">Table </w:t>
      </w:r>
      <w:r>
        <w:rPr>
          <w:noProof/>
        </w:rPr>
        <w:t>2</w:t>
      </w:r>
      <w:r>
        <w:fldChar w:fldCharType="end"/>
      </w:r>
      <w:r>
        <w:t xml:space="preserve">. Stepwise Regression emerged the most optimal model, achieving the highest Adjusted </w:t>
      </w:r>
      <w:r>
        <w:rPr>
          <w:vertAlign w:val="superscript"/>
        </w:rPr>
        <w:t>2</w:t>
      </w:r>
      <w:r>
        <w:t xml:space="preserve"> value of 0.896, indicating best explain of variance in the response variable after accounting for number of predictors. It also has the lowest AIC score of 2551. </w:t>
      </w:r>
      <w:r w:rsidRPr="00055293">
        <w:t xml:space="preserve">While Backward Elimination had the lowest RSS </w:t>
      </w:r>
      <w:r w:rsidR="00082D0A">
        <w:t>of 3216.53,</w:t>
      </w:r>
      <w:r w:rsidRPr="00055293">
        <w:t xml:space="preserve"> and the highest F-statistic </w:t>
      </w:r>
      <w:r>
        <w:t xml:space="preserve">of </w:t>
      </w:r>
      <w:r w:rsidRPr="00055293">
        <w:t>447.9</w:t>
      </w:r>
      <w:r w:rsidR="00082D0A">
        <w:t>.</w:t>
      </w:r>
      <w:r w:rsidRPr="00055293">
        <w:t xml:space="preserve"> </w:t>
      </w:r>
      <w:r w:rsidR="00082D0A">
        <w:t>T</w:t>
      </w:r>
      <w:r w:rsidRPr="00055293">
        <w:t>hese came at the cost of a lower Adjusted R² and a higher AIC score, suggesting potential overfitting or loss of valuable predictors. Forward Selection performed moderately across all metrics but did not outperform the other approaches. Therefore, Stepwise Regression is justified as the best model for its overall balance between fit and simplicity.</w:t>
      </w:r>
      <w:r>
        <w:t xml:space="preserve"> </w:t>
      </w:r>
      <w:r w:rsidR="007A31B9">
        <w:rPr>
          <w:highlight w:val="lightGray"/>
        </w:rPr>
        <w:br w:type="page"/>
      </w:r>
    </w:p>
    <w:p w14:paraId="5650FD9D" w14:textId="2D095DD5" w:rsidR="00C74DB4" w:rsidRDefault="00C74DB4" w:rsidP="00C74DB4">
      <w:pPr>
        <w:pStyle w:val="09bLevel02"/>
        <w:rPr>
          <w:lang w:val="en-MY"/>
        </w:rPr>
      </w:pPr>
      <w:bookmarkStart w:id="79" w:name="_Toc197099630"/>
      <w:r>
        <w:rPr>
          <w:lang w:val="en-MY"/>
        </w:rPr>
        <w:lastRenderedPageBreak/>
        <w:t>Evaluating Best Model</w:t>
      </w:r>
      <w:bookmarkEnd w:id="79"/>
    </w:p>
    <w:p w14:paraId="4868EE37" w14:textId="16BBCF0B" w:rsidR="00C74DB4" w:rsidRPr="00C74DB4" w:rsidRDefault="00C74DB4" w:rsidP="00C74DB4">
      <w:pPr>
        <w:pStyle w:val="09cLevel03"/>
        <w:rPr>
          <w:lang w:val="en-MY"/>
        </w:rPr>
      </w:pPr>
      <w:bookmarkStart w:id="80" w:name="_Toc197099631"/>
      <w:r>
        <w:rPr>
          <w:lang w:val="en-MY"/>
        </w:rPr>
        <w:t>Features Selected</w:t>
      </w:r>
      <w:bookmarkEnd w:id="80"/>
    </w:p>
    <w:p w14:paraId="1D9CC278" w14:textId="1DAE89F0" w:rsidR="00C74DB4" w:rsidRPr="00C74DB4" w:rsidRDefault="00C74DB4" w:rsidP="00C74DB4">
      <w:pPr>
        <w:pStyle w:val="17Table-Title-Center"/>
        <w:spacing w:line="480" w:lineRule="auto"/>
        <w:rPr>
          <w:lang w:val="en-MY"/>
        </w:rPr>
      </w:pPr>
      <w:bookmarkStart w:id="81" w:name="_Toc197099588"/>
      <w:r>
        <w:t xml:space="preserve">Table </w:t>
      </w:r>
      <w:r>
        <w:fldChar w:fldCharType="begin"/>
      </w:r>
      <w:r>
        <w:instrText xml:space="preserve"> SEQ Table \* ARABIC </w:instrText>
      </w:r>
      <w:r>
        <w:fldChar w:fldCharType="separate"/>
      </w:r>
      <w:r w:rsidR="00C87D45">
        <w:rPr>
          <w:noProof/>
        </w:rPr>
        <w:t>3</w:t>
      </w:r>
      <w:r>
        <w:fldChar w:fldCharType="end"/>
      </w:r>
      <w:r>
        <w:tab/>
        <w:t>Table of Selected Features</w:t>
      </w:r>
      <w:bookmarkEnd w:id="81"/>
    </w:p>
    <w:tbl>
      <w:tblPr>
        <w:tblStyle w:val="GayaUKM-Mazleha"/>
        <w:tblW w:w="0" w:type="auto"/>
        <w:tblLook w:val="04A0" w:firstRow="1" w:lastRow="0" w:firstColumn="1" w:lastColumn="0" w:noHBand="0" w:noVBand="1"/>
      </w:tblPr>
      <w:tblGrid>
        <w:gridCol w:w="2067"/>
        <w:gridCol w:w="2508"/>
        <w:gridCol w:w="1876"/>
        <w:gridCol w:w="1876"/>
      </w:tblGrid>
      <w:tr w:rsidR="00C74DB4" w14:paraId="35D395D9" w14:textId="77777777" w:rsidTr="00C10EE4">
        <w:trPr>
          <w:cnfStyle w:val="100000000000" w:firstRow="1" w:lastRow="0" w:firstColumn="0" w:lastColumn="0" w:oddVBand="0" w:evenVBand="0" w:oddHBand="0" w:evenHBand="0" w:firstRowFirstColumn="0" w:firstRowLastColumn="0" w:lastRowFirstColumn="0" w:lastRowLastColumn="0"/>
          <w:trHeight w:val="113"/>
        </w:trPr>
        <w:tc>
          <w:tcPr>
            <w:tcW w:w="2067" w:type="dxa"/>
          </w:tcPr>
          <w:p w14:paraId="7C1E453A" w14:textId="77777777" w:rsidR="00C74DB4" w:rsidRDefault="00C74DB4" w:rsidP="00C10EE4">
            <w:pPr>
              <w:pStyle w:val="10Normal01-FirstParagraph"/>
              <w:spacing w:before="0" w:after="0" w:line="240" w:lineRule="auto"/>
              <w:jc w:val="center"/>
              <w:rPr>
                <w:lang w:val="en-MY"/>
              </w:rPr>
            </w:pPr>
            <w:r>
              <w:rPr>
                <w:lang w:val="en-MY"/>
              </w:rPr>
              <w:t>X</w:t>
            </w:r>
          </w:p>
        </w:tc>
        <w:tc>
          <w:tcPr>
            <w:tcW w:w="2508" w:type="dxa"/>
          </w:tcPr>
          <w:p w14:paraId="3052B011" w14:textId="77777777" w:rsidR="00C74DB4" w:rsidRDefault="00C74DB4" w:rsidP="00C10EE4">
            <w:pPr>
              <w:pStyle w:val="10Normal01-FirstParagraph"/>
              <w:spacing w:before="0" w:after="0" w:line="240" w:lineRule="auto"/>
              <w:jc w:val="center"/>
              <w:rPr>
                <w:lang w:val="en-MY"/>
              </w:rPr>
            </w:pPr>
            <w:r>
              <w:rPr>
                <w:lang w:val="en-MY"/>
              </w:rPr>
              <w:t>Forward Selection</w:t>
            </w:r>
          </w:p>
        </w:tc>
        <w:tc>
          <w:tcPr>
            <w:tcW w:w="1876" w:type="dxa"/>
          </w:tcPr>
          <w:p w14:paraId="6F394886" w14:textId="77777777" w:rsidR="00C74DB4" w:rsidRDefault="00C74DB4" w:rsidP="00C10EE4">
            <w:pPr>
              <w:pStyle w:val="10Normal01-FirstParagraph"/>
              <w:spacing w:before="0" w:after="0" w:line="240" w:lineRule="auto"/>
              <w:jc w:val="center"/>
              <w:rPr>
                <w:lang w:val="en-MY"/>
              </w:rPr>
            </w:pPr>
            <w:r>
              <w:rPr>
                <w:lang w:val="en-MY"/>
              </w:rPr>
              <w:t>Backwards Elimination</w:t>
            </w:r>
          </w:p>
        </w:tc>
        <w:tc>
          <w:tcPr>
            <w:tcW w:w="1876" w:type="dxa"/>
          </w:tcPr>
          <w:p w14:paraId="03A04068" w14:textId="77777777" w:rsidR="00C74DB4" w:rsidRDefault="00C74DB4" w:rsidP="00C10EE4">
            <w:pPr>
              <w:pStyle w:val="10Normal01-FirstParagraph"/>
              <w:spacing w:before="0" w:after="0" w:line="240" w:lineRule="auto"/>
              <w:jc w:val="center"/>
              <w:rPr>
                <w:lang w:val="en-MY"/>
              </w:rPr>
            </w:pPr>
            <w:r>
              <w:rPr>
                <w:lang w:val="en-MY"/>
              </w:rPr>
              <w:t>Stepwise Regression</w:t>
            </w:r>
          </w:p>
        </w:tc>
      </w:tr>
      <w:tr w:rsidR="00C74DB4" w14:paraId="1AF66764" w14:textId="77777777" w:rsidTr="00C10EE4">
        <w:trPr>
          <w:trHeight w:val="113"/>
        </w:trPr>
        <w:tc>
          <w:tcPr>
            <w:tcW w:w="2067" w:type="dxa"/>
          </w:tcPr>
          <w:p w14:paraId="112864ED"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w:t>
            </w:r>
          </w:p>
        </w:tc>
        <w:tc>
          <w:tcPr>
            <w:tcW w:w="2508" w:type="dxa"/>
          </w:tcPr>
          <w:p w14:paraId="55B48953" w14:textId="77777777" w:rsidR="00C74DB4" w:rsidRDefault="00C74DB4" w:rsidP="00C10EE4">
            <w:pPr>
              <w:pStyle w:val="10Normal01-FirstParagraph"/>
              <w:spacing w:before="0" w:after="0" w:line="240" w:lineRule="auto"/>
              <w:jc w:val="center"/>
              <w:rPr>
                <w:lang w:val="en-MY"/>
              </w:rPr>
            </w:pPr>
            <w:proofErr w:type="spellStart"/>
            <w:r>
              <w:rPr>
                <w:lang w:val="en-MY"/>
              </w:rPr>
              <w:t>studytime</w:t>
            </w:r>
            <w:proofErr w:type="spellEnd"/>
          </w:p>
        </w:tc>
        <w:tc>
          <w:tcPr>
            <w:tcW w:w="1876" w:type="dxa"/>
          </w:tcPr>
          <w:p w14:paraId="0A051BF5" w14:textId="77777777" w:rsidR="00C74DB4" w:rsidRDefault="00C74DB4" w:rsidP="00C10EE4">
            <w:pPr>
              <w:pStyle w:val="10Normal01-FirstParagraph"/>
              <w:spacing w:before="0" w:after="0" w:line="240" w:lineRule="auto"/>
              <w:jc w:val="center"/>
              <w:rPr>
                <w:lang w:val="en-MY"/>
              </w:rPr>
            </w:pPr>
            <w:proofErr w:type="spellStart"/>
            <w:r>
              <w:rPr>
                <w:lang w:val="en-MY"/>
              </w:rPr>
              <w:t>Fedu</w:t>
            </w:r>
            <w:proofErr w:type="spellEnd"/>
          </w:p>
        </w:tc>
        <w:tc>
          <w:tcPr>
            <w:tcW w:w="1876" w:type="dxa"/>
          </w:tcPr>
          <w:p w14:paraId="010E4193" w14:textId="77777777" w:rsidR="00C74DB4" w:rsidRDefault="00C74DB4" w:rsidP="00C10EE4">
            <w:pPr>
              <w:pStyle w:val="10Normal01-FirstParagraph"/>
              <w:spacing w:before="0" w:after="0" w:line="240" w:lineRule="auto"/>
              <w:jc w:val="center"/>
              <w:rPr>
                <w:lang w:val="en-MY"/>
              </w:rPr>
            </w:pPr>
            <w:proofErr w:type="spellStart"/>
            <w:r>
              <w:rPr>
                <w:lang w:val="en-MY"/>
              </w:rPr>
              <w:t>Medu</w:t>
            </w:r>
            <w:proofErr w:type="spellEnd"/>
          </w:p>
        </w:tc>
      </w:tr>
      <w:tr w:rsidR="00C74DB4" w14:paraId="13F7FD8D" w14:textId="77777777" w:rsidTr="00C10EE4">
        <w:trPr>
          <w:trHeight w:val="113"/>
        </w:trPr>
        <w:tc>
          <w:tcPr>
            <w:tcW w:w="2067" w:type="dxa"/>
          </w:tcPr>
          <w:p w14:paraId="79E929A3"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2</w:t>
            </w:r>
          </w:p>
        </w:tc>
        <w:tc>
          <w:tcPr>
            <w:tcW w:w="2508" w:type="dxa"/>
          </w:tcPr>
          <w:p w14:paraId="00EF5468" w14:textId="77777777" w:rsidR="00C74DB4" w:rsidRDefault="00C74DB4" w:rsidP="00C10EE4">
            <w:pPr>
              <w:pStyle w:val="10Normal01-FirstParagraph"/>
              <w:spacing w:before="0" w:after="0" w:line="240" w:lineRule="auto"/>
              <w:jc w:val="center"/>
              <w:rPr>
                <w:lang w:val="en-MY"/>
              </w:rPr>
            </w:pPr>
            <w:r>
              <w:rPr>
                <w:lang w:val="en-MY"/>
              </w:rPr>
              <w:t>Failures</w:t>
            </w:r>
          </w:p>
        </w:tc>
        <w:tc>
          <w:tcPr>
            <w:tcW w:w="1876" w:type="dxa"/>
          </w:tcPr>
          <w:p w14:paraId="7885D126" w14:textId="77777777" w:rsidR="00C74DB4" w:rsidRDefault="00C74DB4" w:rsidP="00C10EE4">
            <w:pPr>
              <w:pStyle w:val="10Normal01-FirstParagraph"/>
              <w:spacing w:before="0" w:after="0" w:line="240" w:lineRule="auto"/>
              <w:jc w:val="center"/>
              <w:rPr>
                <w:lang w:val="en-MY"/>
              </w:rPr>
            </w:pPr>
            <w:proofErr w:type="spellStart"/>
            <w:r>
              <w:rPr>
                <w:lang w:val="en-MY"/>
              </w:rPr>
              <w:t>studytime</w:t>
            </w:r>
            <w:proofErr w:type="spellEnd"/>
          </w:p>
        </w:tc>
        <w:tc>
          <w:tcPr>
            <w:tcW w:w="1876" w:type="dxa"/>
          </w:tcPr>
          <w:p w14:paraId="40B5A7ED" w14:textId="77777777" w:rsidR="00C74DB4" w:rsidRDefault="00C74DB4" w:rsidP="00C10EE4">
            <w:pPr>
              <w:pStyle w:val="10Normal01-FirstParagraph"/>
              <w:spacing w:before="0" w:after="0" w:line="240" w:lineRule="auto"/>
              <w:jc w:val="center"/>
              <w:rPr>
                <w:lang w:val="en-MY"/>
              </w:rPr>
            </w:pPr>
            <w:proofErr w:type="spellStart"/>
            <w:r>
              <w:rPr>
                <w:lang w:val="en-MY"/>
              </w:rPr>
              <w:t>traveltime</w:t>
            </w:r>
            <w:proofErr w:type="spellEnd"/>
          </w:p>
        </w:tc>
      </w:tr>
      <w:tr w:rsidR="00C74DB4" w14:paraId="06F4C16B" w14:textId="77777777" w:rsidTr="00C10EE4">
        <w:trPr>
          <w:trHeight w:val="113"/>
        </w:trPr>
        <w:tc>
          <w:tcPr>
            <w:tcW w:w="2067" w:type="dxa"/>
          </w:tcPr>
          <w:p w14:paraId="2BC6C485"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3</w:t>
            </w:r>
          </w:p>
        </w:tc>
        <w:tc>
          <w:tcPr>
            <w:tcW w:w="2508" w:type="dxa"/>
          </w:tcPr>
          <w:p w14:paraId="036DE1EF" w14:textId="77777777" w:rsidR="00C74DB4" w:rsidRDefault="00C74DB4" w:rsidP="00C10EE4">
            <w:pPr>
              <w:pStyle w:val="10Normal01-FirstParagraph"/>
              <w:spacing w:before="0" w:after="0" w:line="240" w:lineRule="auto"/>
              <w:jc w:val="center"/>
              <w:rPr>
                <w:lang w:val="en-MY"/>
              </w:rPr>
            </w:pPr>
            <w:proofErr w:type="spellStart"/>
            <w:r>
              <w:rPr>
                <w:lang w:val="en-MY"/>
              </w:rPr>
              <w:t>Dalc</w:t>
            </w:r>
            <w:proofErr w:type="spellEnd"/>
          </w:p>
        </w:tc>
        <w:tc>
          <w:tcPr>
            <w:tcW w:w="1876" w:type="dxa"/>
          </w:tcPr>
          <w:p w14:paraId="29814978" w14:textId="77777777" w:rsidR="00C74DB4" w:rsidRDefault="00C74DB4" w:rsidP="00C10EE4">
            <w:pPr>
              <w:pStyle w:val="10Normal01-FirstParagraph"/>
              <w:spacing w:before="0" w:after="0" w:line="240" w:lineRule="auto"/>
              <w:jc w:val="center"/>
              <w:rPr>
                <w:lang w:val="en-MY"/>
              </w:rPr>
            </w:pPr>
            <w:r>
              <w:rPr>
                <w:lang w:val="en-MY"/>
              </w:rPr>
              <w:t>failures</w:t>
            </w:r>
          </w:p>
        </w:tc>
        <w:tc>
          <w:tcPr>
            <w:tcW w:w="1876" w:type="dxa"/>
          </w:tcPr>
          <w:p w14:paraId="5FEC4A8C" w14:textId="77777777" w:rsidR="00C74DB4" w:rsidRDefault="00C74DB4" w:rsidP="00C10EE4">
            <w:pPr>
              <w:pStyle w:val="10Normal01-FirstParagraph"/>
              <w:spacing w:before="0" w:after="0" w:line="240" w:lineRule="auto"/>
              <w:jc w:val="center"/>
              <w:rPr>
                <w:lang w:val="en-MY"/>
              </w:rPr>
            </w:pPr>
            <w:proofErr w:type="spellStart"/>
            <w:r>
              <w:rPr>
                <w:lang w:val="en-MY"/>
              </w:rPr>
              <w:t>studytime</w:t>
            </w:r>
            <w:proofErr w:type="spellEnd"/>
          </w:p>
        </w:tc>
      </w:tr>
      <w:tr w:rsidR="00C74DB4" w14:paraId="15DDEC7E" w14:textId="77777777" w:rsidTr="00C10EE4">
        <w:trPr>
          <w:trHeight w:val="113"/>
        </w:trPr>
        <w:tc>
          <w:tcPr>
            <w:tcW w:w="2067" w:type="dxa"/>
          </w:tcPr>
          <w:p w14:paraId="76ACD034"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4</w:t>
            </w:r>
          </w:p>
        </w:tc>
        <w:tc>
          <w:tcPr>
            <w:tcW w:w="2508" w:type="dxa"/>
          </w:tcPr>
          <w:p w14:paraId="5EBC4CC8" w14:textId="77777777" w:rsidR="00C74DB4" w:rsidRDefault="00C74DB4" w:rsidP="00C10EE4">
            <w:pPr>
              <w:pStyle w:val="10Normal01-FirstParagraph"/>
              <w:spacing w:before="0" w:after="0" w:line="240" w:lineRule="auto"/>
              <w:jc w:val="center"/>
              <w:rPr>
                <w:lang w:val="en-MY"/>
              </w:rPr>
            </w:pPr>
            <w:proofErr w:type="spellStart"/>
            <w:r>
              <w:rPr>
                <w:lang w:val="en-MY"/>
              </w:rPr>
              <w:t>Walc</w:t>
            </w:r>
            <w:proofErr w:type="spellEnd"/>
          </w:p>
        </w:tc>
        <w:tc>
          <w:tcPr>
            <w:tcW w:w="1876" w:type="dxa"/>
          </w:tcPr>
          <w:p w14:paraId="78DA7217" w14:textId="77777777" w:rsidR="00C74DB4" w:rsidRDefault="00C74DB4" w:rsidP="00C10EE4">
            <w:pPr>
              <w:pStyle w:val="10Normal01-FirstParagraph"/>
              <w:spacing w:before="0" w:after="0" w:line="240" w:lineRule="auto"/>
              <w:jc w:val="center"/>
              <w:rPr>
                <w:lang w:val="en-MY"/>
              </w:rPr>
            </w:pPr>
            <w:proofErr w:type="spellStart"/>
            <w:r>
              <w:rPr>
                <w:lang w:val="en-MY"/>
              </w:rPr>
              <w:t>Walc</w:t>
            </w:r>
            <w:proofErr w:type="spellEnd"/>
          </w:p>
        </w:tc>
        <w:tc>
          <w:tcPr>
            <w:tcW w:w="1876" w:type="dxa"/>
          </w:tcPr>
          <w:p w14:paraId="6F57C999" w14:textId="77777777" w:rsidR="00C74DB4" w:rsidRDefault="00C74DB4" w:rsidP="00C10EE4">
            <w:pPr>
              <w:pStyle w:val="10Normal01-FirstParagraph"/>
              <w:spacing w:before="0" w:after="0" w:line="240" w:lineRule="auto"/>
              <w:jc w:val="center"/>
              <w:rPr>
                <w:lang w:val="en-MY"/>
              </w:rPr>
            </w:pPr>
            <w:r>
              <w:rPr>
                <w:lang w:val="en-MY"/>
              </w:rPr>
              <w:t>failures</w:t>
            </w:r>
          </w:p>
        </w:tc>
      </w:tr>
      <w:tr w:rsidR="00C74DB4" w14:paraId="495F0C19" w14:textId="77777777" w:rsidTr="00C10EE4">
        <w:trPr>
          <w:trHeight w:val="113"/>
        </w:trPr>
        <w:tc>
          <w:tcPr>
            <w:tcW w:w="2067" w:type="dxa"/>
          </w:tcPr>
          <w:p w14:paraId="7DC665A0"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5</w:t>
            </w:r>
          </w:p>
        </w:tc>
        <w:tc>
          <w:tcPr>
            <w:tcW w:w="2508" w:type="dxa"/>
          </w:tcPr>
          <w:p w14:paraId="3F35B2BF" w14:textId="77777777" w:rsidR="00C74DB4" w:rsidRDefault="00C74DB4" w:rsidP="00C10EE4">
            <w:pPr>
              <w:pStyle w:val="10Normal01-FirstParagraph"/>
              <w:spacing w:before="0" w:after="0" w:line="240" w:lineRule="auto"/>
              <w:jc w:val="center"/>
              <w:rPr>
                <w:lang w:val="en-MY"/>
              </w:rPr>
            </w:pPr>
            <w:r>
              <w:rPr>
                <w:lang w:val="en-MY"/>
              </w:rPr>
              <w:t>health</w:t>
            </w:r>
          </w:p>
        </w:tc>
        <w:tc>
          <w:tcPr>
            <w:tcW w:w="1876" w:type="dxa"/>
          </w:tcPr>
          <w:p w14:paraId="0A171A8A" w14:textId="77777777" w:rsidR="00C74DB4" w:rsidRDefault="00C74DB4" w:rsidP="00C10EE4">
            <w:pPr>
              <w:pStyle w:val="10Normal01-FirstParagraph"/>
              <w:spacing w:before="0" w:after="0" w:line="240" w:lineRule="auto"/>
              <w:jc w:val="center"/>
              <w:rPr>
                <w:lang w:val="en-MY"/>
              </w:rPr>
            </w:pPr>
            <w:proofErr w:type="spellStart"/>
            <w:r>
              <w:rPr>
                <w:lang w:val="en-MY"/>
              </w:rPr>
              <w:t>school_MS</w:t>
            </w:r>
            <w:proofErr w:type="spellEnd"/>
          </w:p>
        </w:tc>
        <w:tc>
          <w:tcPr>
            <w:tcW w:w="1876" w:type="dxa"/>
          </w:tcPr>
          <w:p w14:paraId="3361C8BF" w14:textId="77777777" w:rsidR="00C74DB4" w:rsidRDefault="00C74DB4" w:rsidP="00C10EE4">
            <w:pPr>
              <w:pStyle w:val="10Normal01-FirstParagraph"/>
              <w:spacing w:before="0" w:after="0" w:line="240" w:lineRule="auto"/>
              <w:jc w:val="center"/>
              <w:rPr>
                <w:lang w:val="en-MY"/>
              </w:rPr>
            </w:pPr>
            <w:proofErr w:type="spellStart"/>
            <w:r>
              <w:rPr>
                <w:lang w:val="en-MY"/>
              </w:rPr>
              <w:t>freetime</w:t>
            </w:r>
            <w:proofErr w:type="spellEnd"/>
          </w:p>
        </w:tc>
      </w:tr>
      <w:tr w:rsidR="00C74DB4" w14:paraId="359A9C16" w14:textId="77777777" w:rsidTr="00C10EE4">
        <w:trPr>
          <w:trHeight w:val="113"/>
        </w:trPr>
        <w:tc>
          <w:tcPr>
            <w:tcW w:w="2067" w:type="dxa"/>
          </w:tcPr>
          <w:p w14:paraId="5E5FE436"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6</w:t>
            </w:r>
          </w:p>
        </w:tc>
        <w:tc>
          <w:tcPr>
            <w:tcW w:w="2508" w:type="dxa"/>
          </w:tcPr>
          <w:p w14:paraId="1FC2D040" w14:textId="77777777" w:rsidR="00C74DB4" w:rsidRDefault="00C74DB4" w:rsidP="00C10EE4">
            <w:pPr>
              <w:pStyle w:val="10Normal01-FirstParagraph"/>
              <w:spacing w:before="0" w:after="0" w:line="240" w:lineRule="auto"/>
              <w:jc w:val="center"/>
              <w:rPr>
                <w:lang w:val="en-MY"/>
              </w:rPr>
            </w:pPr>
            <w:proofErr w:type="spellStart"/>
            <w:r>
              <w:rPr>
                <w:lang w:val="en-MY"/>
              </w:rPr>
              <w:t>school_MS</w:t>
            </w:r>
            <w:proofErr w:type="spellEnd"/>
          </w:p>
        </w:tc>
        <w:tc>
          <w:tcPr>
            <w:tcW w:w="1876" w:type="dxa"/>
          </w:tcPr>
          <w:p w14:paraId="0FBBD88E" w14:textId="77777777" w:rsidR="00C74DB4" w:rsidRDefault="00C74DB4" w:rsidP="00C10EE4">
            <w:pPr>
              <w:pStyle w:val="10Normal01-FirstParagraph"/>
              <w:spacing w:before="0" w:after="0" w:line="240" w:lineRule="auto"/>
              <w:jc w:val="center"/>
              <w:rPr>
                <w:lang w:val="en-MY"/>
              </w:rPr>
            </w:pPr>
            <w:proofErr w:type="spellStart"/>
            <w:r>
              <w:rPr>
                <w:lang w:val="en-MY"/>
              </w:rPr>
              <w:t>schoolsup_yes</w:t>
            </w:r>
            <w:proofErr w:type="spellEnd"/>
          </w:p>
        </w:tc>
        <w:tc>
          <w:tcPr>
            <w:tcW w:w="1876" w:type="dxa"/>
          </w:tcPr>
          <w:p w14:paraId="346F86FE" w14:textId="77777777" w:rsidR="00C74DB4" w:rsidRDefault="00C74DB4" w:rsidP="00C10EE4">
            <w:pPr>
              <w:pStyle w:val="10Normal01-FirstParagraph"/>
              <w:spacing w:before="0" w:after="0" w:line="240" w:lineRule="auto"/>
              <w:jc w:val="center"/>
              <w:rPr>
                <w:lang w:val="en-MY"/>
              </w:rPr>
            </w:pPr>
            <w:proofErr w:type="spellStart"/>
            <w:r>
              <w:rPr>
                <w:lang w:val="en-MY"/>
              </w:rPr>
              <w:t>Dalc</w:t>
            </w:r>
            <w:proofErr w:type="spellEnd"/>
          </w:p>
        </w:tc>
      </w:tr>
      <w:tr w:rsidR="00C74DB4" w14:paraId="4314CDC4" w14:textId="77777777" w:rsidTr="00C10EE4">
        <w:trPr>
          <w:trHeight w:val="113"/>
        </w:trPr>
        <w:tc>
          <w:tcPr>
            <w:tcW w:w="2067" w:type="dxa"/>
          </w:tcPr>
          <w:p w14:paraId="0762BB5B"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7</w:t>
            </w:r>
          </w:p>
        </w:tc>
        <w:tc>
          <w:tcPr>
            <w:tcW w:w="2508" w:type="dxa"/>
          </w:tcPr>
          <w:p w14:paraId="71BA50D9" w14:textId="77777777" w:rsidR="00C74DB4" w:rsidRDefault="00C74DB4" w:rsidP="00C10EE4">
            <w:pPr>
              <w:pStyle w:val="10Normal01-FirstParagraph"/>
              <w:spacing w:before="0" w:after="0" w:line="240" w:lineRule="auto"/>
              <w:jc w:val="center"/>
              <w:rPr>
                <w:lang w:val="en-MY"/>
              </w:rPr>
            </w:pPr>
            <w:proofErr w:type="spellStart"/>
            <w:r>
              <w:rPr>
                <w:lang w:val="en-MY"/>
              </w:rPr>
              <w:t>sex_M</w:t>
            </w:r>
            <w:proofErr w:type="spellEnd"/>
          </w:p>
        </w:tc>
        <w:tc>
          <w:tcPr>
            <w:tcW w:w="1876" w:type="dxa"/>
          </w:tcPr>
          <w:p w14:paraId="13BC76EB" w14:textId="77777777" w:rsidR="00C74DB4" w:rsidRDefault="00C74DB4" w:rsidP="00C10EE4">
            <w:pPr>
              <w:pStyle w:val="10Normal01-FirstParagraph"/>
              <w:spacing w:before="0" w:after="0" w:line="240" w:lineRule="auto"/>
              <w:jc w:val="center"/>
              <w:rPr>
                <w:lang w:val="en-MY"/>
              </w:rPr>
            </w:pPr>
            <w:proofErr w:type="spellStart"/>
            <w:r>
              <w:rPr>
                <w:lang w:val="en-MY"/>
              </w:rPr>
              <w:t>higher_yes</w:t>
            </w:r>
            <w:proofErr w:type="spellEnd"/>
          </w:p>
        </w:tc>
        <w:tc>
          <w:tcPr>
            <w:tcW w:w="1876" w:type="dxa"/>
          </w:tcPr>
          <w:p w14:paraId="402AC001" w14:textId="3542DBB3" w:rsidR="00C74DB4" w:rsidRDefault="00C74DB4" w:rsidP="00C10EE4">
            <w:pPr>
              <w:pStyle w:val="10Normal01-FirstParagraph"/>
              <w:spacing w:before="0" w:after="0" w:line="240" w:lineRule="auto"/>
              <w:jc w:val="center"/>
              <w:rPr>
                <w:lang w:val="en-MY"/>
              </w:rPr>
            </w:pPr>
            <w:proofErr w:type="spellStart"/>
            <w:r>
              <w:rPr>
                <w:lang w:val="en-MY"/>
              </w:rPr>
              <w:t>Walc</w:t>
            </w:r>
            <w:proofErr w:type="spellEnd"/>
          </w:p>
        </w:tc>
      </w:tr>
      <w:tr w:rsidR="00C74DB4" w14:paraId="3C5D6336" w14:textId="77777777" w:rsidTr="00C10EE4">
        <w:trPr>
          <w:trHeight w:val="113"/>
        </w:trPr>
        <w:tc>
          <w:tcPr>
            <w:tcW w:w="2067" w:type="dxa"/>
          </w:tcPr>
          <w:p w14:paraId="1026A528"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8</w:t>
            </w:r>
          </w:p>
        </w:tc>
        <w:tc>
          <w:tcPr>
            <w:tcW w:w="2508" w:type="dxa"/>
          </w:tcPr>
          <w:p w14:paraId="359AB7EA" w14:textId="77777777" w:rsidR="00C74DB4" w:rsidRDefault="00C74DB4" w:rsidP="00C10EE4">
            <w:pPr>
              <w:pStyle w:val="10Normal01-FirstParagraph"/>
              <w:spacing w:before="0" w:after="0" w:line="240" w:lineRule="auto"/>
              <w:jc w:val="center"/>
              <w:rPr>
                <w:lang w:val="en-MY"/>
              </w:rPr>
            </w:pPr>
            <w:proofErr w:type="spellStart"/>
            <w:r>
              <w:rPr>
                <w:lang w:val="en-MY"/>
              </w:rPr>
              <w:t>Fjob_teacher</w:t>
            </w:r>
            <w:proofErr w:type="spellEnd"/>
          </w:p>
        </w:tc>
        <w:tc>
          <w:tcPr>
            <w:tcW w:w="1876" w:type="dxa"/>
          </w:tcPr>
          <w:p w14:paraId="0B8E5152"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6DD26AF0" w14:textId="77777777" w:rsidR="00C74DB4" w:rsidRDefault="00C74DB4" w:rsidP="00C10EE4">
            <w:pPr>
              <w:pStyle w:val="10Normal01-FirstParagraph"/>
              <w:spacing w:before="0" w:after="0" w:line="240" w:lineRule="auto"/>
              <w:jc w:val="center"/>
              <w:rPr>
                <w:lang w:val="en-MY"/>
              </w:rPr>
            </w:pPr>
            <w:r>
              <w:rPr>
                <w:lang w:val="en-MY"/>
              </w:rPr>
              <w:t>health</w:t>
            </w:r>
          </w:p>
        </w:tc>
      </w:tr>
      <w:tr w:rsidR="00C74DB4" w14:paraId="1B6641A6" w14:textId="77777777" w:rsidTr="00C10EE4">
        <w:trPr>
          <w:trHeight w:val="113"/>
        </w:trPr>
        <w:tc>
          <w:tcPr>
            <w:tcW w:w="2067" w:type="dxa"/>
          </w:tcPr>
          <w:p w14:paraId="65B3E95A"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9</w:t>
            </w:r>
          </w:p>
        </w:tc>
        <w:tc>
          <w:tcPr>
            <w:tcW w:w="2508" w:type="dxa"/>
          </w:tcPr>
          <w:p w14:paraId="420C20A0" w14:textId="77777777" w:rsidR="00C74DB4" w:rsidRDefault="00C74DB4" w:rsidP="00C10EE4">
            <w:pPr>
              <w:pStyle w:val="10Normal01-FirstParagraph"/>
              <w:spacing w:before="0" w:after="0" w:line="240" w:lineRule="auto"/>
              <w:jc w:val="center"/>
              <w:rPr>
                <w:lang w:val="en-MY"/>
              </w:rPr>
            </w:pPr>
            <w:proofErr w:type="spellStart"/>
            <w:r>
              <w:rPr>
                <w:lang w:val="en-MY"/>
              </w:rPr>
              <w:t>reason_reputation</w:t>
            </w:r>
            <w:proofErr w:type="spellEnd"/>
          </w:p>
        </w:tc>
        <w:tc>
          <w:tcPr>
            <w:tcW w:w="1876" w:type="dxa"/>
          </w:tcPr>
          <w:p w14:paraId="664C686C"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1C4EF052" w14:textId="77777777" w:rsidR="00C74DB4" w:rsidRDefault="00C74DB4" w:rsidP="00C10EE4">
            <w:pPr>
              <w:pStyle w:val="10Normal01-FirstParagraph"/>
              <w:spacing w:before="0" w:after="0" w:line="240" w:lineRule="auto"/>
              <w:jc w:val="center"/>
              <w:rPr>
                <w:lang w:val="en-MY"/>
              </w:rPr>
            </w:pPr>
            <w:proofErr w:type="spellStart"/>
            <w:r>
              <w:rPr>
                <w:lang w:val="en-MY"/>
              </w:rPr>
              <w:t>school_MS</w:t>
            </w:r>
            <w:proofErr w:type="spellEnd"/>
          </w:p>
        </w:tc>
      </w:tr>
      <w:tr w:rsidR="00C74DB4" w14:paraId="3910E383" w14:textId="77777777" w:rsidTr="00C10EE4">
        <w:trPr>
          <w:trHeight w:val="113"/>
        </w:trPr>
        <w:tc>
          <w:tcPr>
            <w:tcW w:w="2067" w:type="dxa"/>
          </w:tcPr>
          <w:p w14:paraId="3CF13833"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10</w:t>
            </w:r>
          </w:p>
        </w:tc>
        <w:tc>
          <w:tcPr>
            <w:tcW w:w="2508" w:type="dxa"/>
          </w:tcPr>
          <w:p w14:paraId="0D05CD87" w14:textId="77777777" w:rsidR="00C74DB4" w:rsidRDefault="00C74DB4" w:rsidP="00C10EE4">
            <w:pPr>
              <w:pStyle w:val="10Normal01-FirstParagraph"/>
              <w:spacing w:before="0" w:after="0" w:line="240" w:lineRule="auto"/>
              <w:jc w:val="center"/>
              <w:rPr>
                <w:lang w:val="en-MY"/>
              </w:rPr>
            </w:pPr>
            <w:proofErr w:type="spellStart"/>
            <w:r>
              <w:rPr>
                <w:lang w:val="en-MY"/>
              </w:rPr>
              <w:t>schoolsup_yes</w:t>
            </w:r>
            <w:proofErr w:type="spellEnd"/>
          </w:p>
        </w:tc>
        <w:tc>
          <w:tcPr>
            <w:tcW w:w="1876" w:type="dxa"/>
          </w:tcPr>
          <w:p w14:paraId="32AA7515"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505A7394" w14:textId="77777777" w:rsidR="00C74DB4" w:rsidRDefault="00C74DB4" w:rsidP="00C10EE4">
            <w:pPr>
              <w:pStyle w:val="10Normal01-FirstParagraph"/>
              <w:spacing w:before="0" w:after="0" w:line="240" w:lineRule="auto"/>
              <w:jc w:val="center"/>
              <w:rPr>
                <w:lang w:val="en-MY"/>
              </w:rPr>
            </w:pPr>
            <w:proofErr w:type="spellStart"/>
            <w:r>
              <w:rPr>
                <w:lang w:val="en-MY"/>
              </w:rPr>
              <w:t>sex_M</w:t>
            </w:r>
            <w:proofErr w:type="spellEnd"/>
          </w:p>
        </w:tc>
      </w:tr>
      <w:tr w:rsidR="00C74DB4" w14:paraId="3971F966" w14:textId="77777777" w:rsidTr="00C10EE4">
        <w:trPr>
          <w:trHeight w:val="113"/>
        </w:trPr>
        <w:tc>
          <w:tcPr>
            <w:tcW w:w="2067" w:type="dxa"/>
          </w:tcPr>
          <w:p w14:paraId="57F4DDE6"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11</w:t>
            </w:r>
          </w:p>
        </w:tc>
        <w:tc>
          <w:tcPr>
            <w:tcW w:w="2508" w:type="dxa"/>
          </w:tcPr>
          <w:p w14:paraId="67F19B11" w14:textId="77777777" w:rsidR="00C74DB4" w:rsidRDefault="00C74DB4" w:rsidP="00C10EE4">
            <w:pPr>
              <w:pStyle w:val="10Normal01-FirstParagraph"/>
              <w:spacing w:before="0" w:after="0" w:line="240" w:lineRule="auto"/>
              <w:jc w:val="center"/>
              <w:rPr>
                <w:lang w:val="en-MY"/>
              </w:rPr>
            </w:pPr>
            <w:proofErr w:type="spellStart"/>
            <w:r>
              <w:rPr>
                <w:lang w:val="en-MY"/>
              </w:rPr>
              <w:t>higher_yes</w:t>
            </w:r>
            <w:proofErr w:type="spellEnd"/>
          </w:p>
        </w:tc>
        <w:tc>
          <w:tcPr>
            <w:tcW w:w="1876" w:type="dxa"/>
          </w:tcPr>
          <w:p w14:paraId="3AD6C533"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5C581030" w14:textId="77777777" w:rsidR="00C74DB4" w:rsidRDefault="00C74DB4" w:rsidP="00C10EE4">
            <w:pPr>
              <w:pStyle w:val="10Normal01-FirstParagraph"/>
              <w:spacing w:before="0" w:after="0" w:line="240" w:lineRule="auto"/>
              <w:jc w:val="center"/>
              <w:rPr>
                <w:lang w:val="en-MY"/>
              </w:rPr>
            </w:pPr>
            <w:proofErr w:type="spellStart"/>
            <w:r>
              <w:rPr>
                <w:lang w:val="en-MY"/>
              </w:rPr>
              <w:t>Fjob_teacher</w:t>
            </w:r>
            <w:proofErr w:type="spellEnd"/>
          </w:p>
        </w:tc>
      </w:tr>
      <w:tr w:rsidR="00C74DB4" w14:paraId="6AA32A1F" w14:textId="77777777" w:rsidTr="00C10EE4">
        <w:trPr>
          <w:trHeight w:val="113"/>
        </w:trPr>
        <w:tc>
          <w:tcPr>
            <w:tcW w:w="2067" w:type="dxa"/>
          </w:tcPr>
          <w:p w14:paraId="64799079"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12</w:t>
            </w:r>
          </w:p>
        </w:tc>
        <w:tc>
          <w:tcPr>
            <w:tcW w:w="2508" w:type="dxa"/>
          </w:tcPr>
          <w:p w14:paraId="26A86AAB"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2610ED80"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727416FF" w14:textId="77777777" w:rsidR="00C74DB4" w:rsidRDefault="00C74DB4" w:rsidP="00C10EE4">
            <w:pPr>
              <w:pStyle w:val="10Normal01-FirstParagraph"/>
              <w:spacing w:before="0" w:after="0" w:line="240" w:lineRule="auto"/>
              <w:jc w:val="center"/>
              <w:rPr>
                <w:lang w:val="en-MY"/>
              </w:rPr>
            </w:pPr>
            <w:proofErr w:type="spellStart"/>
            <w:r>
              <w:rPr>
                <w:lang w:val="en-MY"/>
              </w:rPr>
              <w:t>schoosup_ye</w:t>
            </w:r>
            <w:proofErr w:type="spellEnd"/>
          </w:p>
        </w:tc>
      </w:tr>
      <w:tr w:rsidR="00C74DB4" w14:paraId="0144646E" w14:textId="77777777" w:rsidTr="00C10EE4">
        <w:trPr>
          <w:trHeight w:val="113"/>
        </w:trPr>
        <w:tc>
          <w:tcPr>
            <w:tcW w:w="2067" w:type="dxa"/>
          </w:tcPr>
          <w:p w14:paraId="1093E046"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13</w:t>
            </w:r>
          </w:p>
        </w:tc>
        <w:tc>
          <w:tcPr>
            <w:tcW w:w="2508" w:type="dxa"/>
          </w:tcPr>
          <w:p w14:paraId="140F9E52"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36396ECE"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545CA575" w14:textId="77777777" w:rsidR="00C74DB4" w:rsidRDefault="00C74DB4" w:rsidP="00C10EE4">
            <w:pPr>
              <w:pStyle w:val="10Normal01-FirstParagraph"/>
              <w:spacing w:before="0" w:after="0" w:line="240" w:lineRule="auto"/>
              <w:jc w:val="center"/>
              <w:rPr>
                <w:lang w:val="en-MY"/>
              </w:rPr>
            </w:pPr>
            <w:proofErr w:type="spellStart"/>
            <w:r>
              <w:rPr>
                <w:lang w:val="en-MY"/>
              </w:rPr>
              <w:t>activities_yes</w:t>
            </w:r>
            <w:proofErr w:type="spellEnd"/>
          </w:p>
        </w:tc>
      </w:tr>
      <w:tr w:rsidR="00C74DB4" w14:paraId="17CA9D6B" w14:textId="77777777" w:rsidTr="00C10EE4">
        <w:trPr>
          <w:trHeight w:val="113"/>
        </w:trPr>
        <w:tc>
          <w:tcPr>
            <w:tcW w:w="2067" w:type="dxa"/>
          </w:tcPr>
          <w:p w14:paraId="37CD8B28"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14</w:t>
            </w:r>
          </w:p>
        </w:tc>
        <w:tc>
          <w:tcPr>
            <w:tcW w:w="2508" w:type="dxa"/>
          </w:tcPr>
          <w:p w14:paraId="6360440A"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7F1F1603"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669C5DE2" w14:textId="77777777" w:rsidR="00C74DB4" w:rsidRDefault="00C74DB4" w:rsidP="00C10EE4">
            <w:pPr>
              <w:pStyle w:val="10Normal01-FirstParagraph"/>
              <w:spacing w:before="0" w:after="0" w:line="240" w:lineRule="auto"/>
              <w:jc w:val="center"/>
              <w:rPr>
                <w:lang w:val="en-MY"/>
              </w:rPr>
            </w:pPr>
            <w:proofErr w:type="spellStart"/>
            <w:r>
              <w:rPr>
                <w:lang w:val="en-MY"/>
              </w:rPr>
              <w:t>higher_yes</w:t>
            </w:r>
            <w:proofErr w:type="spellEnd"/>
          </w:p>
        </w:tc>
      </w:tr>
      <w:tr w:rsidR="00C74DB4" w14:paraId="671FA0A3" w14:textId="77777777" w:rsidTr="00C10EE4">
        <w:trPr>
          <w:trHeight w:val="113"/>
        </w:trPr>
        <w:tc>
          <w:tcPr>
            <w:tcW w:w="2067" w:type="dxa"/>
          </w:tcPr>
          <w:p w14:paraId="5305BE14" w14:textId="77777777" w:rsidR="00C74DB4" w:rsidRPr="0067668E" w:rsidRDefault="00C74DB4" w:rsidP="00C10EE4">
            <w:pPr>
              <w:pStyle w:val="10Normal01-FirstParagraph"/>
              <w:spacing w:before="0" w:after="0" w:line="240" w:lineRule="auto"/>
              <w:jc w:val="center"/>
              <w:rPr>
                <w:vertAlign w:val="subscript"/>
                <w:lang w:val="en-MY"/>
              </w:rPr>
            </w:pPr>
            <w:r>
              <w:rPr>
                <w:lang w:val="en-MY"/>
              </w:rPr>
              <w:t>X</w:t>
            </w:r>
            <w:r>
              <w:rPr>
                <w:vertAlign w:val="subscript"/>
                <w:lang w:val="en-MY"/>
              </w:rPr>
              <w:t>15</w:t>
            </w:r>
          </w:p>
        </w:tc>
        <w:tc>
          <w:tcPr>
            <w:tcW w:w="2508" w:type="dxa"/>
          </w:tcPr>
          <w:p w14:paraId="1E59E58D"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79C8155B" w14:textId="77777777" w:rsidR="00C74DB4" w:rsidRDefault="00C74DB4" w:rsidP="00C10EE4">
            <w:pPr>
              <w:pStyle w:val="10Normal01-FirstParagraph"/>
              <w:spacing w:before="0" w:after="0" w:line="240" w:lineRule="auto"/>
              <w:jc w:val="center"/>
              <w:rPr>
                <w:lang w:val="en-MY"/>
              </w:rPr>
            </w:pPr>
            <w:r>
              <w:rPr>
                <w:lang w:val="en-MY"/>
              </w:rPr>
              <w:t>-</w:t>
            </w:r>
          </w:p>
        </w:tc>
        <w:tc>
          <w:tcPr>
            <w:tcW w:w="1876" w:type="dxa"/>
          </w:tcPr>
          <w:p w14:paraId="0BE83AAC" w14:textId="77777777" w:rsidR="00C74DB4" w:rsidRDefault="00C74DB4" w:rsidP="00C10EE4">
            <w:pPr>
              <w:pStyle w:val="10Normal01-FirstParagraph"/>
              <w:spacing w:before="0" w:after="0" w:line="240" w:lineRule="auto"/>
              <w:jc w:val="center"/>
              <w:rPr>
                <w:lang w:val="en-MY"/>
              </w:rPr>
            </w:pPr>
            <w:proofErr w:type="spellStart"/>
            <w:r>
              <w:rPr>
                <w:lang w:val="en-MY"/>
              </w:rPr>
              <w:t>romantic_yes</w:t>
            </w:r>
            <w:proofErr w:type="spellEnd"/>
          </w:p>
        </w:tc>
      </w:tr>
    </w:tbl>
    <w:p w14:paraId="43628A58" w14:textId="10E949C8" w:rsidR="00C74DB4" w:rsidRDefault="00C74DB4" w:rsidP="00C74DB4">
      <w:pPr>
        <w:pStyle w:val="10Normal01-FirstParagraph"/>
        <w:rPr>
          <w:lang w:val="en-MY"/>
        </w:rPr>
      </w:pPr>
      <w:r>
        <w:rPr>
          <w:lang w:val="en-MY"/>
        </w:rPr>
        <w:t xml:space="preserve">Stepwise regression selected a comprehensive set of 15 features that most significantly contributed to predicting student academic performance. The chosen features span multiple domains, including academic behaviour (weekly study time and number of past class failures), demographic and institutional factors (student gender and school), and family background (mother's education level and father’s occupation as a teacher). Lifestyle and well-being indicators also played a role with </w:t>
      </w:r>
      <w:r w:rsidR="000E0008">
        <w:rPr>
          <w:lang w:val="en-MY"/>
        </w:rPr>
        <w:t>workday</w:t>
      </w:r>
      <w:r>
        <w:rPr>
          <w:lang w:val="en-MY"/>
        </w:rPr>
        <w:t xml:space="preserve"> and weekend alcohol consumption, free time after school, and overall health status, which were also included in the modelling. Additionally, motivational factors such as students’ desire to </w:t>
      </w:r>
      <w:r w:rsidRPr="00C74DB4">
        <w:rPr>
          <w:lang w:val="en-MY"/>
        </w:rPr>
        <w:t xml:space="preserve">pursue higher education and the presence of extra educational support were identified as </w:t>
      </w:r>
      <w:r w:rsidR="00C87D45">
        <w:rPr>
          <w:lang w:val="en-MY"/>
        </w:rPr>
        <w:t>significant</w:t>
      </w:r>
      <w:r w:rsidRPr="00C74DB4">
        <w:rPr>
          <w:lang w:val="en-MY"/>
        </w:rPr>
        <w:t xml:space="preserve"> predictors. Involvement in extracurricular activities and </w:t>
      </w:r>
      <w:r w:rsidR="00C87D45">
        <w:rPr>
          <w:lang w:val="en-MY"/>
        </w:rPr>
        <w:t>romantic relationships</w:t>
      </w:r>
      <w:r w:rsidRPr="00C74DB4">
        <w:rPr>
          <w:lang w:val="en-MY"/>
        </w:rPr>
        <w:t xml:space="preserve"> also appeared to influence performance. This diverse selection of features suggests that student achievement is multifactorial, influenced by academic input and </w:t>
      </w:r>
      <w:r w:rsidRPr="00C74DB4">
        <w:rPr>
          <w:lang w:val="en-MY"/>
        </w:rPr>
        <w:lastRenderedPageBreak/>
        <w:t>personal, familial, and social contexts. Stepwise regression thus provided a balanced and interpretable model by iteratively including variables that improved predictive performance while excluding those with limited or redundant contribution.</w:t>
      </w:r>
    </w:p>
    <w:p w14:paraId="49B1ECF6" w14:textId="70828F00" w:rsidR="00C87D45" w:rsidRDefault="00C87D45" w:rsidP="00C87D45">
      <w:pPr>
        <w:pStyle w:val="09cLevel03"/>
        <w:rPr>
          <w:lang w:val="en-MY"/>
        </w:rPr>
      </w:pPr>
      <w:bookmarkStart w:id="82" w:name="_Toc197099632"/>
      <w:r>
        <w:rPr>
          <w:lang w:val="en-MY"/>
        </w:rPr>
        <w:t>Final Model</w:t>
      </w:r>
      <w:bookmarkEnd w:id="82"/>
    </w:p>
    <w:p w14:paraId="473C2B23" w14:textId="0A76542C" w:rsidR="00C87D45" w:rsidRDefault="00C87D45" w:rsidP="00C87D45">
      <w:pPr>
        <w:pStyle w:val="17Table-Title-Center"/>
        <w:spacing w:line="480" w:lineRule="auto"/>
      </w:pPr>
      <w:bookmarkStart w:id="83" w:name="_Ref197070123"/>
      <w:bookmarkStart w:id="84" w:name="_Toc197099589"/>
      <w:r>
        <w:t xml:space="preserve">Table </w:t>
      </w:r>
      <w:r>
        <w:fldChar w:fldCharType="begin"/>
      </w:r>
      <w:r>
        <w:instrText xml:space="preserve"> SEQ Table \* ARABIC </w:instrText>
      </w:r>
      <w:r>
        <w:fldChar w:fldCharType="separate"/>
      </w:r>
      <w:r>
        <w:rPr>
          <w:noProof/>
        </w:rPr>
        <w:t>4</w:t>
      </w:r>
      <w:r>
        <w:fldChar w:fldCharType="end"/>
      </w:r>
      <w:bookmarkEnd w:id="83"/>
      <w:r>
        <w:tab/>
        <w:t>Model Coefficients</w:t>
      </w:r>
      <w:bookmarkEnd w:id="84"/>
    </w:p>
    <w:tbl>
      <w:tblPr>
        <w:tblStyle w:val="GayaUKM-Mazleha"/>
        <w:tblW w:w="7083" w:type="dxa"/>
        <w:tblLook w:val="04A0" w:firstRow="1" w:lastRow="0" w:firstColumn="1" w:lastColumn="0" w:noHBand="0" w:noVBand="1"/>
      </w:tblPr>
      <w:tblGrid>
        <w:gridCol w:w="2067"/>
        <w:gridCol w:w="2508"/>
        <w:gridCol w:w="2508"/>
      </w:tblGrid>
      <w:tr w:rsidR="004560E4" w14:paraId="33D4DFD9" w14:textId="77777777" w:rsidTr="004560E4">
        <w:trPr>
          <w:cnfStyle w:val="100000000000" w:firstRow="1" w:lastRow="0" w:firstColumn="0" w:lastColumn="0" w:oddVBand="0" w:evenVBand="0" w:oddHBand="0" w:evenHBand="0" w:firstRowFirstColumn="0" w:firstRowLastColumn="0" w:lastRowFirstColumn="0" w:lastRowLastColumn="0"/>
          <w:trHeight w:val="113"/>
        </w:trPr>
        <w:tc>
          <w:tcPr>
            <w:tcW w:w="2067" w:type="dxa"/>
          </w:tcPr>
          <w:p w14:paraId="57BFA1E0" w14:textId="77777777" w:rsidR="004560E4" w:rsidRDefault="004560E4" w:rsidP="004560E4">
            <w:pPr>
              <w:pStyle w:val="10Normal01-FirstParagraph"/>
              <w:spacing w:before="0" w:after="0" w:line="240" w:lineRule="auto"/>
              <w:jc w:val="center"/>
              <w:rPr>
                <w:lang w:val="en-MY"/>
              </w:rPr>
            </w:pPr>
            <w:r>
              <w:rPr>
                <w:lang w:val="en-MY"/>
              </w:rPr>
              <w:t>X</w:t>
            </w:r>
          </w:p>
        </w:tc>
        <w:tc>
          <w:tcPr>
            <w:tcW w:w="2508" w:type="dxa"/>
          </w:tcPr>
          <w:p w14:paraId="2C795B8C" w14:textId="5D524C96" w:rsidR="004560E4" w:rsidRDefault="004560E4" w:rsidP="004560E4">
            <w:pPr>
              <w:pStyle w:val="10Normal01-FirstParagraph"/>
              <w:spacing w:before="0" w:after="0" w:line="240" w:lineRule="auto"/>
              <w:jc w:val="center"/>
              <w:rPr>
                <w:lang w:val="en-MY"/>
              </w:rPr>
            </w:pPr>
            <w:r>
              <w:rPr>
                <w:lang w:val="en-MY"/>
              </w:rPr>
              <w:t>Variables</w:t>
            </w:r>
          </w:p>
        </w:tc>
        <w:tc>
          <w:tcPr>
            <w:tcW w:w="2508" w:type="dxa"/>
          </w:tcPr>
          <w:p w14:paraId="6DB1FB2B" w14:textId="03121141" w:rsidR="004560E4" w:rsidRDefault="004560E4" w:rsidP="004560E4">
            <w:pPr>
              <w:pStyle w:val="10Normal01-FirstParagraph"/>
              <w:spacing w:before="0" w:after="0" w:line="240" w:lineRule="auto"/>
              <w:jc w:val="center"/>
              <w:rPr>
                <w:lang w:val="en-MY"/>
              </w:rPr>
            </w:pPr>
            <w:r>
              <w:rPr>
                <w:lang w:val="en-MY"/>
              </w:rPr>
              <w:t>Coefficients</w:t>
            </w:r>
          </w:p>
        </w:tc>
      </w:tr>
      <w:tr w:rsidR="004560E4" w14:paraId="79E1F1E3" w14:textId="77777777" w:rsidTr="004560E4">
        <w:trPr>
          <w:trHeight w:val="113"/>
        </w:trPr>
        <w:tc>
          <w:tcPr>
            <w:tcW w:w="2067" w:type="dxa"/>
          </w:tcPr>
          <w:p w14:paraId="089C46DA"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w:t>
            </w:r>
          </w:p>
        </w:tc>
        <w:tc>
          <w:tcPr>
            <w:tcW w:w="2508" w:type="dxa"/>
          </w:tcPr>
          <w:p w14:paraId="628F70A6" w14:textId="4E44658C" w:rsidR="004560E4" w:rsidRDefault="004560E4" w:rsidP="004560E4">
            <w:pPr>
              <w:pStyle w:val="10Normal01-FirstParagraph"/>
              <w:spacing w:before="0" w:after="0" w:line="240" w:lineRule="auto"/>
              <w:jc w:val="center"/>
              <w:rPr>
                <w:lang w:val="en-MY"/>
              </w:rPr>
            </w:pPr>
            <w:proofErr w:type="spellStart"/>
            <w:r>
              <w:rPr>
                <w:lang w:val="en-MY"/>
              </w:rPr>
              <w:t>Medu</w:t>
            </w:r>
            <w:proofErr w:type="spellEnd"/>
          </w:p>
        </w:tc>
        <w:tc>
          <w:tcPr>
            <w:tcW w:w="2508" w:type="dxa"/>
          </w:tcPr>
          <w:p w14:paraId="6E56C374" w14:textId="32AEAD14" w:rsidR="004560E4" w:rsidRDefault="004560E4" w:rsidP="004560E4">
            <w:pPr>
              <w:pStyle w:val="10Normal01-FirstParagraph"/>
              <w:spacing w:before="0" w:after="0" w:line="240" w:lineRule="auto"/>
              <w:jc w:val="center"/>
              <w:rPr>
                <w:lang w:val="en-MY"/>
              </w:rPr>
            </w:pPr>
            <w:r>
              <w:rPr>
                <w:lang w:val="en-MY"/>
              </w:rPr>
              <w:t>-3.8050</w:t>
            </w:r>
          </w:p>
        </w:tc>
      </w:tr>
      <w:tr w:rsidR="004560E4" w14:paraId="4323ADB6" w14:textId="77777777" w:rsidTr="004560E4">
        <w:trPr>
          <w:trHeight w:val="113"/>
        </w:trPr>
        <w:tc>
          <w:tcPr>
            <w:tcW w:w="2067" w:type="dxa"/>
          </w:tcPr>
          <w:p w14:paraId="6C098A9F"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2</w:t>
            </w:r>
          </w:p>
        </w:tc>
        <w:tc>
          <w:tcPr>
            <w:tcW w:w="2508" w:type="dxa"/>
          </w:tcPr>
          <w:p w14:paraId="6BF0C53F" w14:textId="30F88912" w:rsidR="004560E4" w:rsidRDefault="004560E4" w:rsidP="004560E4">
            <w:pPr>
              <w:pStyle w:val="10Normal01-FirstParagraph"/>
              <w:spacing w:before="0" w:after="0" w:line="240" w:lineRule="auto"/>
              <w:jc w:val="center"/>
              <w:rPr>
                <w:lang w:val="en-MY"/>
              </w:rPr>
            </w:pPr>
            <w:proofErr w:type="spellStart"/>
            <w:r>
              <w:rPr>
                <w:lang w:val="en-MY"/>
              </w:rPr>
              <w:t>traveltime</w:t>
            </w:r>
            <w:proofErr w:type="spellEnd"/>
          </w:p>
        </w:tc>
        <w:tc>
          <w:tcPr>
            <w:tcW w:w="2508" w:type="dxa"/>
          </w:tcPr>
          <w:p w14:paraId="4517EB06" w14:textId="1C2CDB66" w:rsidR="004560E4" w:rsidRDefault="004560E4" w:rsidP="004560E4">
            <w:pPr>
              <w:pStyle w:val="10Normal01-FirstParagraph"/>
              <w:spacing w:before="0" w:after="0" w:line="240" w:lineRule="auto"/>
              <w:jc w:val="center"/>
              <w:rPr>
                <w:lang w:val="en-MY"/>
              </w:rPr>
            </w:pPr>
            <w:r>
              <w:rPr>
                <w:lang w:val="en-MY"/>
              </w:rPr>
              <w:t>-0.3369</w:t>
            </w:r>
          </w:p>
        </w:tc>
      </w:tr>
      <w:tr w:rsidR="004560E4" w14:paraId="6B987B34" w14:textId="77777777" w:rsidTr="004560E4">
        <w:trPr>
          <w:trHeight w:val="113"/>
        </w:trPr>
        <w:tc>
          <w:tcPr>
            <w:tcW w:w="2067" w:type="dxa"/>
          </w:tcPr>
          <w:p w14:paraId="4ACBFAAE"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3</w:t>
            </w:r>
          </w:p>
        </w:tc>
        <w:tc>
          <w:tcPr>
            <w:tcW w:w="2508" w:type="dxa"/>
          </w:tcPr>
          <w:p w14:paraId="409EDEF4" w14:textId="49AF4FE1" w:rsidR="004560E4" w:rsidRDefault="004560E4" w:rsidP="004560E4">
            <w:pPr>
              <w:pStyle w:val="10Normal01-FirstParagraph"/>
              <w:spacing w:before="0" w:after="0" w:line="240" w:lineRule="auto"/>
              <w:jc w:val="center"/>
              <w:rPr>
                <w:lang w:val="en-MY"/>
              </w:rPr>
            </w:pPr>
            <w:proofErr w:type="spellStart"/>
            <w:r>
              <w:rPr>
                <w:lang w:val="en-MY"/>
              </w:rPr>
              <w:t>studytime</w:t>
            </w:r>
            <w:proofErr w:type="spellEnd"/>
          </w:p>
        </w:tc>
        <w:tc>
          <w:tcPr>
            <w:tcW w:w="2508" w:type="dxa"/>
          </w:tcPr>
          <w:p w14:paraId="0E5CBDB4" w14:textId="40A88EE7" w:rsidR="004560E4" w:rsidRDefault="004560E4" w:rsidP="004560E4">
            <w:pPr>
              <w:pStyle w:val="10Normal01-FirstParagraph"/>
              <w:spacing w:before="0" w:after="0" w:line="240" w:lineRule="auto"/>
              <w:jc w:val="center"/>
              <w:rPr>
                <w:lang w:val="en-MY"/>
              </w:rPr>
            </w:pPr>
            <w:r>
              <w:rPr>
                <w:lang w:val="en-MY"/>
              </w:rPr>
              <w:t>0.1408</w:t>
            </w:r>
          </w:p>
        </w:tc>
      </w:tr>
      <w:tr w:rsidR="004560E4" w14:paraId="02DB0B72" w14:textId="77777777" w:rsidTr="004560E4">
        <w:trPr>
          <w:trHeight w:val="113"/>
        </w:trPr>
        <w:tc>
          <w:tcPr>
            <w:tcW w:w="2067" w:type="dxa"/>
          </w:tcPr>
          <w:p w14:paraId="53BB5EAB"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4</w:t>
            </w:r>
          </w:p>
        </w:tc>
        <w:tc>
          <w:tcPr>
            <w:tcW w:w="2508" w:type="dxa"/>
          </w:tcPr>
          <w:p w14:paraId="774F146F" w14:textId="65984A7F" w:rsidR="004560E4" w:rsidRDefault="004560E4" w:rsidP="004560E4">
            <w:pPr>
              <w:pStyle w:val="10Normal01-FirstParagraph"/>
              <w:spacing w:before="0" w:after="0" w:line="240" w:lineRule="auto"/>
              <w:jc w:val="center"/>
              <w:rPr>
                <w:lang w:val="en-MY"/>
              </w:rPr>
            </w:pPr>
            <w:r>
              <w:rPr>
                <w:lang w:val="en-MY"/>
              </w:rPr>
              <w:t>failures</w:t>
            </w:r>
          </w:p>
        </w:tc>
        <w:tc>
          <w:tcPr>
            <w:tcW w:w="2508" w:type="dxa"/>
          </w:tcPr>
          <w:p w14:paraId="562BABCC" w14:textId="2CF22C27" w:rsidR="004560E4" w:rsidRDefault="004560E4" w:rsidP="004560E4">
            <w:pPr>
              <w:pStyle w:val="10Normal01-FirstParagraph"/>
              <w:spacing w:before="0" w:after="0" w:line="240" w:lineRule="auto"/>
              <w:jc w:val="center"/>
              <w:rPr>
                <w:lang w:val="en-MY"/>
              </w:rPr>
            </w:pPr>
            <w:r>
              <w:rPr>
                <w:lang w:val="en-MY"/>
              </w:rPr>
              <w:t>-0.4426</w:t>
            </w:r>
          </w:p>
        </w:tc>
      </w:tr>
      <w:tr w:rsidR="004560E4" w14:paraId="1CBEBEA1" w14:textId="77777777" w:rsidTr="004560E4">
        <w:trPr>
          <w:trHeight w:val="113"/>
        </w:trPr>
        <w:tc>
          <w:tcPr>
            <w:tcW w:w="2067" w:type="dxa"/>
          </w:tcPr>
          <w:p w14:paraId="2852CCD6"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5</w:t>
            </w:r>
          </w:p>
        </w:tc>
        <w:tc>
          <w:tcPr>
            <w:tcW w:w="2508" w:type="dxa"/>
          </w:tcPr>
          <w:p w14:paraId="558F3D94" w14:textId="1E6EC939" w:rsidR="004560E4" w:rsidRDefault="004560E4" w:rsidP="004560E4">
            <w:pPr>
              <w:pStyle w:val="10Normal01-FirstParagraph"/>
              <w:spacing w:before="0" w:after="0" w:line="240" w:lineRule="auto"/>
              <w:jc w:val="center"/>
              <w:rPr>
                <w:lang w:val="en-MY"/>
              </w:rPr>
            </w:pPr>
            <w:proofErr w:type="spellStart"/>
            <w:r>
              <w:rPr>
                <w:lang w:val="en-MY"/>
              </w:rPr>
              <w:t>freetime</w:t>
            </w:r>
            <w:proofErr w:type="spellEnd"/>
          </w:p>
        </w:tc>
        <w:tc>
          <w:tcPr>
            <w:tcW w:w="2508" w:type="dxa"/>
          </w:tcPr>
          <w:p w14:paraId="0B88FEF8" w14:textId="1CB9B8DF" w:rsidR="004560E4" w:rsidRDefault="004560E4" w:rsidP="004560E4">
            <w:pPr>
              <w:pStyle w:val="10Normal01-FirstParagraph"/>
              <w:spacing w:before="0" w:after="0" w:line="240" w:lineRule="auto"/>
              <w:jc w:val="center"/>
              <w:rPr>
                <w:lang w:val="en-MY"/>
              </w:rPr>
            </w:pPr>
            <w:r>
              <w:rPr>
                <w:lang w:val="en-MY"/>
              </w:rPr>
              <w:t>-0.1034</w:t>
            </w:r>
          </w:p>
        </w:tc>
      </w:tr>
      <w:tr w:rsidR="004560E4" w14:paraId="0D7C65C7" w14:textId="77777777" w:rsidTr="004560E4">
        <w:trPr>
          <w:trHeight w:val="113"/>
        </w:trPr>
        <w:tc>
          <w:tcPr>
            <w:tcW w:w="2067" w:type="dxa"/>
          </w:tcPr>
          <w:p w14:paraId="5CA3E128"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6</w:t>
            </w:r>
          </w:p>
        </w:tc>
        <w:tc>
          <w:tcPr>
            <w:tcW w:w="2508" w:type="dxa"/>
          </w:tcPr>
          <w:p w14:paraId="1DE573C3" w14:textId="1B2A5671" w:rsidR="004560E4" w:rsidRDefault="004560E4" w:rsidP="004560E4">
            <w:pPr>
              <w:pStyle w:val="10Normal01-FirstParagraph"/>
              <w:spacing w:before="0" w:after="0" w:line="240" w:lineRule="auto"/>
              <w:jc w:val="center"/>
              <w:rPr>
                <w:lang w:val="en-MY"/>
              </w:rPr>
            </w:pPr>
            <w:proofErr w:type="spellStart"/>
            <w:r>
              <w:rPr>
                <w:lang w:val="en-MY"/>
              </w:rPr>
              <w:t>Dalc</w:t>
            </w:r>
            <w:proofErr w:type="spellEnd"/>
          </w:p>
        </w:tc>
        <w:tc>
          <w:tcPr>
            <w:tcW w:w="2508" w:type="dxa"/>
          </w:tcPr>
          <w:p w14:paraId="16019DFD" w14:textId="479BD875" w:rsidR="004560E4" w:rsidRDefault="004560E4" w:rsidP="004560E4">
            <w:pPr>
              <w:pStyle w:val="10Normal01-FirstParagraph"/>
              <w:spacing w:before="0" w:after="0" w:line="240" w:lineRule="auto"/>
              <w:jc w:val="center"/>
              <w:rPr>
                <w:lang w:val="en-MY"/>
              </w:rPr>
            </w:pPr>
            <w:r>
              <w:rPr>
                <w:lang w:val="en-MY"/>
              </w:rPr>
              <w:t>-0.3400</w:t>
            </w:r>
          </w:p>
        </w:tc>
      </w:tr>
      <w:tr w:rsidR="004560E4" w14:paraId="6A1A81CF" w14:textId="77777777" w:rsidTr="004560E4">
        <w:trPr>
          <w:trHeight w:val="113"/>
        </w:trPr>
        <w:tc>
          <w:tcPr>
            <w:tcW w:w="2067" w:type="dxa"/>
          </w:tcPr>
          <w:p w14:paraId="785939B0"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7</w:t>
            </w:r>
          </w:p>
        </w:tc>
        <w:tc>
          <w:tcPr>
            <w:tcW w:w="2508" w:type="dxa"/>
          </w:tcPr>
          <w:p w14:paraId="61C2958F" w14:textId="4242F282" w:rsidR="004560E4" w:rsidRDefault="004560E4" w:rsidP="004560E4">
            <w:pPr>
              <w:pStyle w:val="10Normal01-FirstParagraph"/>
              <w:spacing w:before="0" w:after="0" w:line="240" w:lineRule="auto"/>
              <w:jc w:val="center"/>
              <w:rPr>
                <w:lang w:val="en-MY"/>
              </w:rPr>
            </w:pPr>
            <w:proofErr w:type="spellStart"/>
            <w:r>
              <w:rPr>
                <w:lang w:val="en-MY"/>
              </w:rPr>
              <w:t>Walc</w:t>
            </w:r>
            <w:proofErr w:type="spellEnd"/>
          </w:p>
        </w:tc>
        <w:tc>
          <w:tcPr>
            <w:tcW w:w="2508" w:type="dxa"/>
          </w:tcPr>
          <w:p w14:paraId="12071033" w14:textId="6A80D13D" w:rsidR="004560E4" w:rsidRDefault="004560E4" w:rsidP="004560E4">
            <w:pPr>
              <w:pStyle w:val="10Normal01-FirstParagraph"/>
              <w:spacing w:before="0" w:after="0" w:line="240" w:lineRule="auto"/>
              <w:jc w:val="center"/>
              <w:rPr>
                <w:lang w:val="en-MY"/>
              </w:rPr>
            </w:pPr>
            <w:r>
              <w:rPr>
                <w:lang w:val="en-MY"/>
              </w:rPr>
              <w:t>-0.2617</w:t>
            </w:r>
          </w:p>
        </w:tc>
      </w:tr>
      <w:tr w:rsidR="004560E4" w14:paraId="76F5DE54" w14:textId="77777777" w:rsidTr="004560E4">
        <w:trPr>
          <w:trHeight w:val="113"/>
        </w:trPr>
        <w:tc>
          <w:tcPr>
            <w:tcW w:w="2067" w:type="dxa"/>
          </w:tcPr>
          <w:p w14:paraId="15F2D6F1"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8</w:t>
            </w:r>
          </w:p>
        </w:tc>
        <w:tc>
          <w:tcPr>
            <w:tcW w:w="2508" w:type="dxa"/>
          </w:tcPr>
          <w:p w14:paraId="21CE609C" w14:textId="1D5E4DAE" w:rsidR="004560E4" w:rsidRDefault="004560E4" w:rsidP="004560E4">
            <w:pPr>
              <w:pStyle w:val="10Normal01-FirstParagraph"/>
              <w:spacing w:before="0" w:after="0" w:line="240" w:lineRule="auto"/>
              <w:jc w:val="center"/>
              <w:rPr>
                <w:lang w:val="en-MY"/>
              </w:rPr>
            </w:pPr>
            <w:r>
              <w:rPr>
                <w:lang w:val="en-MY"/>
              </w:rPr>
              <w:t>health</w:t>
            </w:r>
          </w:p>
        </w:tc>
        <w:tc>
          <w:tcPr>
            <w:tcW w:w="2508" w:type="dxa"/>
          </w:tcPr>
          <w:p w14:paraId="202C8EE1" w14:textId="60909541" w:rsidR="004560E4" w:rsidRDefault="004560E4" w:rsidP="004560E4">
            <w:pPr>
              <w:pStyle w:val="10Normal01-FirstParagraph"/>
              <w:spacing w:before="0" w:after="0" w:line="240" w:lineRule="auto"/>
              <w:jc w:val="center"/>
              <w:rPr>
                <w:lang w:val="en-MY"/>
              </w:rPr>
            </w:pPr>
            <w:r>
              <w:rPr>
                <w:lang w:val="en-MY"/>
              </w:rPr>
              <w:t>-0.4539</w:t>
            </w:r>
          </w:p>
        </w:tc>
      </w:tr>
      <w:tr w:rsidR="004560E4" w14:paraId="3501D32C" w14:textId="77777777" w:rsidTr="004560E4">
        <w:trPr>
          <w:trHeight w:val="113"/>
        </w:trPr>
        <w:tc>
          <w:tcPr>
            <w:tcW w:w="2067" w:type="dxa"/>
          </w:tcPr>
          <w:p w14:paraId="515F35D3"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9</w:t>
            </w:r>
          </w:p>
        </w:tc>
        <w:tc>
          <w:tcPr>
            <w:tcW w:w="2508" w:type="dxa"/>
          </w:tcPr>
          <w:p w14:paraId="5BA7609D" w14:textId="45D6C7A1" w:rsidR="004560E4" w:rsidRDefault="004560E4" w:rsidP="004560E4">
            <w:pPr>
              <w:pStyle w:val="10Normal01-FirstParagraph"/>
              <w:spacing w:before="0" w:after="0" w:line="240" w:lineRule="auto"/>
              <w:jc w:val="center"/>
              <w:rPr>
                <w:lang w:val="en-MY"/>
              </w:rPr>
            </w:pPr>
            <w:proofErr w:type="spellStart"/>
            <w:r>
              <w:rPr>
                <w:lang w:val="en-MY"/>
              </w:rPr>
              <w:t>school_MS</w:t>
            </w:r>
            <w:proofErr w:type="spellEnd"/>
          </w:p>
        </w:tc>
        <w:tc>
          <w:tcPr>
            <w:tcW w:w="2508" w:type="dxa"/>
          </w:tcPr>
          <w:p w14:paraId="4CA0BC7D" w14:textId="0884FD55" w:rsidR="004560E4" w:rsidRDefault="004560E4" w:rsidP="004560E4">
            <w:pPr>
              <w:pStyle w:val="10Normal01-FirstParagraph"/>
              <w:spacing w:before="0" w:after="0" w:line="240" w:lineRule="auto"/>
              <w:jc w:val="center"/>
              <w:rPr>
                <w:lang w:val="en-MY"/>
              </w:rPr>
            </w:pPr>
            <w:r>
              <w:rPr>
                <w:lang w:val="en-MY"/>
              </w:rPr>
              <w:t>0.3903</w:t>
            </w:r>
          </w:p>
        </w:tc>
      </w:tr>
      <w:tr w:rsidR="004560E4" w14:paraId="48F3A494" w14:textId="77777777" w:rsidTr="004560E4">
        <w:trPr>
          <w:trHeight w:val="113"/>
        </w:trPr>
        <w:tc>
          <w:tcPr>
            <w:tcW w:w="2067" w:type="dxa"/>
          </w:tcPr>
          <w:p w14:paraId="220F1754"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10</w:t>
            </w:r>
          </w:p>
        </w:tc>
        <w:tc>
          <w:tcPr>
            <w:tcW w:w="2508" w:type="dxa"/>
          </w:tcPr>
          <w:p w14:paraId="069AAB65" w14:textId="5BB546E6" w:rsidR="004560E4" w:rsidRDefault="004560E4" w:rsidP="004560E4">
            <w:pPr>
              <w:pStyle w:val="10Normal01-FirstParagraph"/>
              <w:spacing w:before="0" w:after="0" w:line="240" w:lineRule="auto"/>
              <w:jc w:val="center"/>
              <w:rPr>
                <w:lang w:val="en-MY"/>
              </w:rPr>
            </w:pPr>
            <w:proofErr w:type="spellStart"/>
            <w:r>
              <w:rPr>
                <w:lang w:val="en-MY"/>
              </w:rPr>
              <w:t>sex_M</w:t>
            </w:r>
            <w:proofErr w:type="spellEnd"/>
          </w:p>
        </w:tc>
        <w:tc>
          <w:tcPr>
            <w:tcW w:w="2508" w:type="dxa"/>
          </w:tcPr>
          <w:p w14:paraId="37FEAAE9" w14:textId="5BEC8C93" w:rsidR="004560E4" w:rsidRDefault="004560E4" w:rsidP="004560E4">
            <w:pPr>
              <w:pStyle w:val="10Normal01-FirstParagraph"/>
              <w:spacing w:before="0" w:after="0" w:line="240" w:lineRule="auto"/>
              <w:jc w:val="center"/>
              <w:rPr>
                <w:lang w:val="en-MY"/>
              </w:rPr>
            </w:pPr>
            <w:r>
              <w:rPr>
                <w:lang w:val="en-MY"/>
              </w:rPr>
              <w:t>2.0521</w:t>
            </w:r>
          </w:p>
        </w:tc>
      </w:tr>
      <w:tr w:rsidR="004560E4" w14:paraId="235FC232" w14:textId="77777777" w:rsidTr="004560E4">
        <w:trPr>
          <w:trHeight w:val="113"/>
        </w:trPr>
        <w:tc>
          <w:tcPr>
            <w:tcW w:w="2067" w:type="dxa"/>
          </w:tcPr>
          <w:p w14:paraId="45FDAA37"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11</w:t>
            </w:r>
          </w:p>
        </w:tc>
        <w:tc>
          <w:tcPr>
            <w:tcW w:w="2508" w:type="dxa"/>
          </w:tcPr>
          <w:p w14:paraId="08D758FD" w14:textId="546DD678" w:rsidR="004560E4" w:rsidRDefault="004560E4" w:rsidP="004560E4">
            <w:pPr>
              <w:pStyle w:val="10Normal01-FirstParagraph"/>
              <w:spacing w:before="0" w:after="0" w:line="240" w:lineRule="auto"/>
              <w:jc w:val="center"/>
              <w:rPr>
                <w:lang w:val="en-MY"/>
              </w:rPr>
            </w:pPr>
            <w:proofErr w:type="spellStart"/>
            <w:r>
              <w:rPr>
                <w:lang w:val="en-MY"/>
              </w:rPr>
              <w:t>Fjob_teacher</w:t>
            </w:r>
            <w:proofErr w:type="spellEnd"/>
          </w:p>
        </w:tc>
        <w:tc>
          <w:tcPr>
            <w:tcW w:w="2508" w:type="dxa"/>
          </w:tcPr>
          <w:p w14:paraId="2F77E1C3" w14:textId="6A432DEA" w:rsidR="004560E4" w:rsidRDefault="004560E4" w:rsidP="004560E4">
            <w:pPr>
              <w:pStyle w:val="10Normal01-FirstParagraph"/>
              <w:spacing w:before="0" w:after="0" w:line="240" w:lineRule="auto"/>
              <w:jc w:val="center"/>
              <w:rPr>
                <w:lang w:val="en-MY"/>
              </w:rPr>
            </w:pPr>
            <w:r>
              <w:rPr>
                <w:lang w:val="en-MY"/>
              </w:rPr>
              <w:t>0.6690</w:t>
            </w:r>
          </w:p>
        </w:tc>
      </w:tr>
      <w:tr w:rsidR="004560E4" w14:paraId="26AD1811" w14:textId="77777777" w:rsidTr="004560E4">
        <w:trPr>
          <w:trHeight w:val="113"/>
        </w:trPr>
        <w:tc>
          <w:tcPr>
            <w:tcW w:w="2067" w:type="dxa"/>
          </w:tcPr>
          <w:p w14:paraId="2BA9CE42"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12</w:t>
            </w:r>
          </w:p>
        </w:tc>
        <w:tc>
          <w:tcPr>
            <w:tcW w:w="2508" w:type="dxa"/>
          </w:tcPr>
          <w:p w14:paraId="15E13CBE" w14:textId="14C9AF89" w:rsidR="004560E4" w:rsidRDefault="004560E4" w:rsidP="004560E4">
            <w:pPr>
              <w:pStyle w:val="10Normal01-FirstParagraph"/>
              <w:spacing w:before="0" w:after="0" w:line="240" w:lineRule="auto"/>
              <w:jc w:val="center"/>
              <w:rPr>
                <w:lang w:val="en-MY"/>
              </w:rPr>
            </w:pPr>
            <w:proofErr w:type="spellStart"/>
            <w:r>
              <w:rPr>
                <w:lang w:val="en-MY"/>
              </w:rPr>
              <w:t>schoosup_ye</w:t>
            </w:r>
            <w:proofErr w:type="spellEnd"/>
          </w:p>
        </w:tc>
        <w:tc>
          <w:tcPr>
            <w:tcW w:w="2508" w:type="dxa"/>
          </w:tcPr>
          <w:p w14:paraId="2C5A8881" w14:textId="3608C24F" w:rsidR="004560E4" w:rsidRDefault="004560E4" w:rsidP="004560E4">
            <w:pPr>
              <w:pStyle w:val="10Normal01-FirstParagraph"/>
              <w:spacing w:before="0" w:after="0" w:line="240" w:lineRule="auto"/>
              <w:jc w:val="center"/>
              <w:rPr>
                <w:lang w:val="en-MY"/>
              </w:rPr>
            </w:pPr>
            <w:r>
              <w:rPr>
                <w:lang w:val="en-MY"/>
              </w:rPr>
              <w:t>-0.5815</w:t>
            </w:r>
          </w:p>
        </w:tc>
      </w:tr>
      <w:tr w:rsidR="004560E4" w14:paraId="13978766" w14:textId="77777777" w:rsidTr="004560E4">
        <w:trPr>
          <w:trHeight w:val="113"/>
        </w:trPr>
        <w:tc>
          <w:tcPr>
            <w:tcW w:w="2067" w:type="dxa"/>
          </w:tcPr>
          <w:p w14:paraId="59810A9B"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13</w:t>
            </w:r>
          </w:p>
        </w:tc>
        <w:tc>
          <w:tcPr>
            <w:tcW w:w="2508" w:type="dxa"/>
          </w:tcPr>
          <w:p w14:paraId="515C5130" w14:textId="185FCA80" w:rsidR="004560E4" w:rsidRDefault="004560E4" w:rsidP="004560E4">
            <w:pPr>
              <w:pStyle w:val="10Normal01-FirstParagraph"/>
              <w:spacing w:before="0" w:after="0" w:line="240" w:lineRule="auto"/>
              <w:jc w:val="center"/>
              <w:rPr>
                <w:lang w:val="en-MY"/>
              </w:rPr>
            </w:pPr>
            <w:proofErr w:type="spellStart"/>
            <w:r>
              <w:rPr>
                <w:lang w:val="en-MY"/>
              </w:rPr>
              <w:t>activities_yes</w:t>
            </w:r>
            <w:proofErr w:type="spellEnd"/>
          </w:p>
        </w:tc>
        <w:tc>
          <w:tcPr>
            <w:tcW w:w="2508" w:type="dxa"/>
          </w:tcPr>
          <w:p w14:paraId="4680D29F" w14:textId="3FF4BA90" w:rsidR="004560E4" w:rsidRDefault="004560E4" w:rsidP="004560E4">
            <w:pPr>
              <w:pStyle w:val="10Normal01-FirstParagraph"/>
              <w:spacing w:before="0" w:after="0" w:line="240" w:lineRule="auto"/>
              <w:jc w:val="center"/>
              <w:rPr>
                <w:lang w:val="en-MY"/>
              </w:rPr>
            </w:pPr>
            <w:r>
              <w:rPr>
                <w:lang w:val="en-MY"/>
              </w:rPr>
              <w:t>1.2961</w:t>
            </w:r>
          </w:p>
        </w:tc>
      </w:tr>
      <w:tr w:rsidR="004560E4" w14:paraId="75C87D7F" w14:textId="77777777" w:rsidTr="004560E4">
        <w:trPr>
          <w:trHeight w:val="113"/>
        </w:trPr>
        <w:tc>
          <w:tcPr>
            <w:tcW w:w="2067" w:type="dxa"/>
          </w:tcPr>
          <w:p w14:paraId="3731FDF1"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14</w:t>
            </w:r>
          </w:p>
        </w:tc>
        <w:tc>
          <w:tcPr>
            <w:tcW w:w="2508" w:type="dxa"/>
          </w:tcPr>
          <w:p w14:paraId="645E010C" w14:textId="2DE85F07" w:rsidR="004560E4" w:rsidRDefault="004560E4" w:rsidP="004560E4">
            <w:pPr>
              <w:pStyle w:val="10Normal01-FirstParagraph"/>
              <w:spacing w:before="0" w:after="0" w:line="240" w:lineRule="auto"/>
              <w:jc w:val="center"/>
              <w:rPr>
                <w:lang w:val="en-MY"/>
              </w:rPr>
            </w:pPr>
            <w:proofErr w:type="spellStart"/>
            <w:r>
              <w:rPr>
                <w:lang w:val="en-MY"/>
              </w:rPr>
              <w:t>higher_yes</w:t>
            </w:r>
            <w:proofErr w:type="spellEnd"/>
          </w:p>
        </w:tc>
        <w:tc>
          <w:tcPr>
            <w:tcW w:w="2508" w:type="dxa"/>
          </w:tcPr>
          <w:p w14:paraId="13E7CEA3" w14:textId="3D386BA7" w:rsidR="004560E4" w:rsidRDefault="004560E4" w:rsidP="004560E4">
            <w:pPr>
              <w:pStyle w:val="10Normal01-FirstParagraph"/>
              <w:spacing w:before="0" w:after="0" w:line="240" w:lineRule="auto"/>
              <w:jc w:val="center"/>
              <w:rPr>
                <w:lang w:val="en-MY"/>
              </w:rPr>
            </w:pPr>
            <w:r>
              <w:rPr>
                <w:lang w:val="en-MY"/>
              </w:rPr>
              <w:t>10.0512</w:t>
            </w:r>
          </w:p>
        </w:tc>
      </w:tr>
      <w:tr w:rsidR="004560E4" w14:paraId="32E96C8B" w14:textId="77777777" w:rsidTr="004560E4">
        <w:trPr>
          <w:trHeight w:val="113"/>
        </w:trPr>
        <w:tc>
          <w:tcPr>
            <w:tcW w:w="2067" w:type="dxa"/>
          </w:tcPr>
          <w:p w14:paraId="278359F7" w14:textId="77777777" w:rsidR="004560E4" w:rsidRPr="0067668E" w:rsidRDefault="004560E4" w:rsidP="004560E4">
            <w:pPr>
              <w:pStyle w:val="10Normal01-FirstParagraph"/>
              <w:spacing w:before="0" w:after="0" w:line="240" w:lineRule="auto"/>
              <w:jc w:val="center"/>
              <w:rPr>
                <w:vertAlign w:val="subscript"/>
                <w:lang w:val="en-MY"/>
              </w:rPr>
            </w:pPr>
            <w:r>
              <w:rPr>
                <w:lang w:val="en-MY"/>
              </w:rPr>
              <w:t>X</w:t>
            </w:r>
            <w:r>
              <w:rPr>
                <w:vertAlign w:val="subscript"/>
                <w:lang w:val="en-MY"/>
              </w:rPr>
              <w:t>15</w:t>
            </w:r>
          </w:p>
        </w:tc>
        <w:tc>
          <w:tcPr>
            <w:tcW w:w="2508" w:type="dxa"/>
          </w:tcPr>
          <w:p w14:paraId="13792075" w14:textId="469250CE" w:rsidR="004560E4" w:rsidRDefault="004560E4" w:rsidP="004560E4">
            <w:pPr>
              <w:pStyle w:val="10Normal01-FirstParagraph"/>
              <w:spacing w:before="0" w:after="0" w:line="240" w:lineRule="auto"/>
              <w:jc w:val="center"/>
              <w:rPr>
                <w:lang w:val="en-MY"/>
              </w:rPr>
            </w:pPr>
            <w:proofErr w:type="spellStart"/>
            <w:r>
              <w:rPr>
                <w:lang w:val="en-MY"/>
              </w:rPr>
              <w:t>romantic_yes</w:t>
            </w:r>
            <w:proofErr w:type="spellEnd"/>
          </w:p>
        </w:tc>
        <w:tc>
          <w:tcPr>
            <w:tcW w:w="2508" w:type="dxa"/>
          </w:tcPr>
          <w:p w14:paraId="751F10B3" w14:textId="21825186" w:rsidR="004560E4" w:rsidRDefault="004560E4" w:rsidP="004560E4">
            <w:pPr>
              <w:pStyle w:val="10Normal01-FirstParagraph"/>
              <w:spacing w:before="0" w:after="0" w:line="240" w:lineRule="auto"/>
              <w:jc w:val="center"/>
              <w:rPr>
                <w:lang w:val="en-MY"/>
              </w:rPr>
            </w:pPr>
            <w:r>
              <w:rPr>
                <w:lang w:val="en-MY"/>
              </w:rPr>
              <w:t>1.5649</w:t>
            </w:r>
          </w:p>
        </w:tc>
      </w:tr>
    </w:tbl>
    <w:p w14:paraId="33F6FAFF" w14:textId="77777777" w:rsidR="004560E4" w:rsidRDefault="004560E4" w:rsidP="00C87D45">
      <w:pPr>
        <w:pStyle w:val="21Table-Contents-Left"/>
        <w:rPr>
          <w:lang w:eastAsia="ko-KR"/>
        </w:rPr>
      </w:pPr>
    </w:p>
    <w:tbl>
      <w:tblPr>
        <w:tblStyle w:val="TableGrid"/>
        <w:tblW w:w="839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gridCol w:w="1236"/>
      </w:tblGrid>
      <w:tr w:rsidR="004560E4" w:rsidRPr="00B83BA5" w14:paraId="246A7D1D" w14:textId="77777777" w:rsidTr="00EB0623">
        <w:trPr>
          <w:trHeight w:val="57"/>
        </w:trPr>
        <w:tc>
          <w:tcPr>
            <w:tcW w:w="7161" w:type="dxa"/>
          </w:tcPr>
          <w:p w14:paraId="1BB407C5" w14:textId="497A18ED" w:rsidR="004560E4" w:rsidRPr="00651F99" w:rsidRDefault="009910D5" w:rsidP="00EB0623">
            <w:pPr>
              <w:pStyle w:val="16aEquation-LeftBox"/>
            </w:pPr>
            <m:oMathPara>
              <m:oMath>
                <m:acc>
                  <m:accPr>
                    <m:ctrlPr>
                      <w:rPr>
                        <w:rFonts w:ascii="Cambria Math" w:hAnsi="Cambria Math"/>
                        <w:i/>
                        <w:lang w:val="en-MY"/>
                      </w:rPr>
                    </m:ctrlPr>
                  </m:accPr>
                  <m:e>
                    <m:r>
                      <w:rPr>
                        <w:rFonts w:ascii="Cambria Math" w:hAnsi="Cambria Math"/>
                        <w:lang w:val="en-MY"/>
                      </w:rPr>
                      <m:t>y</m:t>
                    </m:r>
                  </m:e>
                </m:acc>
                <m:r>
                  <w:rPr>
                    <w:rFonts w:ascii="Cambria Math" w:hAnsi="Cambria Math"/>
                    <w:lang w:val="en-MY"/>
                  </w:rPr>
                  <m:t>=</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m:t>
                    </m:r>
                  </m:sub>
                </m:sSub>
                <m:r>
                  <w:rPr>
                    <w:rFonts w:ascii="Cambria Math" w:hAnsi="Cambria Math"/>
                    <w:lang w:val="en-MY"/>
                  </w:rPr>
                  <m:t>3.8050-</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2</m:t>
                    </m:r>
                  </m:sub>
                </m:sSub>
                <m:r>
                  <w:rPr>
                    <w:rFonts w:ascii="Cambria Math" w:hAnsi="Cambria Math"/>
                    <w:lang w:val="en-MY"/>
                  </w:rPr>
                  <m:t>0.3369+</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3</m:t>
                    </m:r>
                  </m:sub>
                </m:sSub>
                <m:r>
                  <w:rPr>
                    <w:rFonts w:ascii="Cambria Math" w:hAnsi="Cambria Math"/>
                    <w:lang w:val="en-MY"/>
                  </w:rPr>
                  <m:t>0.1408-</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4</m:t>
                    </m:r>
                  </m:sub>
                </m:sSub>
                <m:r>
                  <w:rPr>
                    <w:rFonts w:ascii="Cambria Math" w:hAnsi="Cambria Math"/>
                    <w:lang w:val="en-MY"/>
                  </w:rPr>
                  <m:t>0.4426-</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5</m:t>
                    </m:r>
                  </m:sub>
                </m:sSub>
                <m:r>
                  <w:rPr>
                    <w:rFonts w:ascii="Cambria Math" w:hAnsi="Cambria Math"/>
                    <w:lang w:val="en-MY"/>
                  </w:rPr>
                  <m:t>0.1034-</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6</m:t>
                    </m:r>
                  </m:sub>
                </m:sSub>
                <m:r>
                  <w:rPr>
                    <w:rFonts w:ascii="Cambria Math" w:hAnsi="Cambria Math"/>
                    <w:lang w:val="en-MY"/>
                  </w:rPr>
                  <m:t>0.34-</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7</m:t>
                    </m:r>
                  </m:sub>
                </m:sSub>
                <m:r>
                  <w:rPr>
                    <w:rFonts w:ascii="Cambria Math" w:hAnsi="Cambria Math"/>
                    <w:lang w:val="en-MY"/>
                  </w:rPr>
                  <m:t xml:space="preserve">0.2617- </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8</m:t>
                    </m:r>
                  </m:sub>
                </m:sSub>
                <m:r>
                  <w:rPr>
                    <w:rFonts w:ascii="Cambria Math" w:hAnsi="Cambria Math"/>
                    <w:lang w:val="en-MY"/>
                  </w:rPr>
                  <m:t>0.4539+</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9</m:t>
                    </m:r>
                  </m:sub>
                </m:sSub>
                <m:r>
                  <w:rPr>
                    <w:rFonts w:ascii="Cambria Math" w:hAnsi="Cambria Math"/>
                    <w:lang w:val="en-MY"/>
                  </w:rPr>
                  <m:t>0.3903+</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10</m:t>
                    </m:r>
                  </m:sub>
                </m:sSub>
                <m:r>
                  <w:rPr>
                    <w:rFonts w:ascii="Cambria Math" w:hAnsi="Cambria Math"/>
                    <w:lang w:val="en-MY"/>
                  </w:rPr>
                  <m:t>2.0521+</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11</m:t>
                    </m:r>
                  </m:sub>
                </m:sSub>
                <m:r>
                  <w:rPr>
                    <w:rFonts w:ascii="Cambria Math" w:hAnsi="Cambria Math"/>
                    <w:lang w:val="en-MY"/>
                  </w:rPr>
                  <m:t>0.6690-</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12</m:t>
                    </m:r>
                  </m:sub>
                </m:sSub>
                <m:r>
                  <w:rPr>
                    <w:rFonts w:ascii="Cambria Math" w:hAnsi="Cambria Math"/>
                    <w:lang w:val="en-MY"/>
                  </w:rPr>
                  <m:t>0.5815+</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13</m:t>
                    </m:r>
                  </m:sub>
                </m:sSub>
                <m:r>
                  <w:rPr>
                    <w:rFonts w:ascii="Cambria Math" w:hAnsi="Cambria Math"/>
                    <w:lang w:val="en-MY"/>
                  </w:rPr>
                  <m:t>1.2961+</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14</m:t>
                    </m:r>
                  </m:sub>
                </m:sSub>
                <m:r>
                  <w:rPr>
                    <w:rFonts w:ascii="Cambria Math" w:hAnsi="Cambria Math"/>
                    <w:lang w:val="en-MY"/>
                  </w:rPr>
                  <m:t>10.0512+</m:t>
                </m:r>
                <m:sSub>
                  <m:sSubPr>
                    <m:ctrlPr>
                      <w:rPr>
                        <w:rFonts w:ascii="Cambria Math" w:hAnsi="Cambria Math"/>
                        <w:i/>
                        <w:lang w:val="en-MY"/>
                      </w:rPr>
                    </m:ctrlPr>
                  </m:sSubPr>
                  <m:e>
                    <m:r>
                      <w:rPr>
                        <w:rFonts w:ascii="Cambria Math" w:hAnsi="Cambria Math"/>
                        <w:lang w:val="en-MY"/>
                      </w:rPr>
                      <m:t>x</m:t>
                    </m:r>
                  </m:e>
                  <m:sub>
                    <m:r>
                      <w:rPr>
                        <w:rFonts w:ascii="Cambria Math" w:hAnsi="Cambria Math"/>
                        <w:lang w:val="en-MY"/>
                      </w:rPr>
                      <m:t>15</m:t>
                    </m:r>
                  </m:sub>
                </m:sSub>
                <m:r>
                  <w:rPr>
                    <w:rFonts w:ascii="Cambria Math" w:hAnsi="Cambria Math"/>
                    <w:lang w:val="en-MY"/>
                  </w:rPr>
                  <m:t xml:space="preserve">1.5649 </m:t>
                </m:r>
              </m:oMath>
            </m:oMathPara>
          </w:p>
        </w:tc>
        <w:tc>
          <w:tcPr>
            <w:tcW w:w="1236" w:type="dxa"/>
          </w:tcPr>
          <w:p w14:paraId="649ADF04" w14:textId="0B2231B8" w:rsidR="004560E4" w:rsidRPr="00B83BA5" w:rsidRDefault="004560E4" w:rsidP="00EB0623">
            <w:pPr>
              <w:pStyle w:val="16bEquation-RightBox"/>
            </w:pPr>
            <w:proofErr w:type="gramStart"/>
            <w:r w:rsidRPr="00651F99">
              <w:t>…(</w:t>
            </w:r>
            <w:proofErr w:type="gramEnd"/>
            <w:r>
              <w:t>1</w:t>
            </w:r>
            <w:r w:rsidRPr="00651F99">
              <w:t>.</w:t>
            </w:r>
            <w:r>
              <w:fldChar w:fldCharType="begin"/>
            </w:r>
            <w:r>
              <w:instrText xml:space="preserve"> SEQ Equation \* ARABIC \s 1 </w:instrText>
            </w:r>
            <w:r>
              <w:fldChar w:fldCharType="separate"/>
            </w:r>
            <w:r>
              <w:rPr>
                <w:noProof/>
              </w:rPr>
              <w:t>1</w:t>
            </w:r>
            <w:r>
              <w:fldChar w:fldCharType="end"/>
            </w:r>
            <w:r w:rsidRPr="00651F99">
              <w:t>)</w:t>
            </w:r>
          </w:p>
        </w:tc>
      </w:tr>
    </w:tbl>
    <w:p w14:paraId="6F9E01B2" w14:textId="77777777" w:rsidR="004560E4" w:rsidRPr="00C87D45" w:rsidRDefault="004560E4" w:rsidP="00C87D45">
      <w:pPr>
        <w:pStyle w:val="21Table-Contents-Left"/>
        <w:rPr>
          <w:lang w:eastAsia="ko-KR"/>
        </w:rPr>
      </w:pPr>
    </w:p>
    <w:p w14:paraId="6D5131F3" w14:textId="5B81FC07" w:rsidR="004560E4" w:rsidRDefault="004560E4" w:rsidP="004560E4">
      <w:pPr>
        <w:pStyle w:val="10Normal01-FirstParagraph"/>
        <w:rPr>
          <w:rFonts w:cs="Arial"/>
          <w:lang w:val="en-MY"/>
        </w:rPr>
      </w:pPr>
      <w:r>
        <w:rPr>
          <w:rFonts w:cs="Arial"/>
          <w:lang w:val="en-MY"/>
        </w:rPr>
        <w:t xml:space="preserve">Deducing from the selected model and features, a final model can be obtained from the list of variables and coefficients in </w:t>
      </w:r>
      <w:r>
        <w:rPr>
          <w:rFonts w:cs="Arial"/>
          <w:lang w:val="en-MY"/>
        </w:rPr>
        <w:fldChar w:fldCharType="begin"/>
      </w:r>
      <w:r>
        <w:rPr>
          <w:rFonts w:cs="Arial"/>
          <w:lang w:val="en-MY"/>
        </w:rPr>
        <w:instrText xml:space="preserve"> REF _Ref197070123 \h </w:instrText>
      </w:r>
      <w:r>
        <w:rPr>
          <w:rFonts w:cs="Arial"/>
          <w:lang w:val="en-MY"/>
        </w:rPr>
      </w:r>
      <w:r>
        <w:rPr>
          <w:rFonts w:cs="Arial"/>
          <w:lang w:val="en-MY"/>
        </w:rPr>
        <w:fldChar w:fldCharType="separate"/>
      </w:r>
      <w:r>
        <w:t xml:space="preserve">Table </w:t>
      </w:r>
      <w:r>
        <w:rPr>
          <w:noProof/>
        </w:rPr>
        <w:t>4</w:t>
      </w:r>
      <w:r>
        <w:rPr>
          <w:rFonts w:cs="Arial"/>
          <w:lang w:val="en-MY"/>
        </w:rPr>
        <w:fldChar w:fldCharType="end"/>
      </w:r>
      <w:r>
        <w:rPr>
          <w:rFonts w:cs="Arial"/>
          <w:lang w:val="en-MY"/>
        </w:rPr>
        <w:t>. The final equation is as in Equation 1.1</w:t>
      </w:r>
      <w:r w:rsidR="000E0008">
        <w:rPr>
          <w:rFonts w:cs="Arial"/>
          <w:lang w:val="en-MY"/>
        </w:rPr>
        <w:t>, where </w:t>
      </w:r>
      <m:oMath>
        <m:acc>
          <m:accPr>
            <m:ctrlPr>
              <w:rPr>
                <w:rFonts w:ascii="Cambria Math" w:hAnsi="Cambria Math" w:cs="Arial"/>
                <w:i/>
                <w:lang w:val="en-MY"/>
              </w:rPr>
            </m:ctrlPr>
          </m:accPr>
          <m:e>
            <m:r>
              <w:rPr>
                <w:rFonts w:ascii="Cambria Math" w:hAnsi="Cambria Math" w:cs="Arial"/>
                <w:lang w:val="en-MY"/>
              </w:rPr>
              <m:t>y</m:t>
            </m:r>
          </m:e>
        </m:acc>
      </m:oMath>
      <w:r w:rsidR="000E0008">
        <w:rPr>
          <w:rFonts w:cs="Arial"/>
          <w:lang w:val="en-MY"/>
        </w:rPr>
        <w:t>, is the predicted final grade</w:t>
      </w:r>
      <w:r>
        <w:rPr>
          <w:rFonts w:cs="Arial"/>
          <w:lang w:val="en-MY"/>
        </w:rPr>
        <w:t xml:space="preserve">. </w:t>
      </w:r>
      <w:r w:rsidRPr="004560E4">
        <w:rPr>
          <w:rFonts w:cs="Arial"/>
          <w:lang w:val="en-MY"/>
        </w:rPr>
        <w:t xml:space="preserve">The final stepwise regression model includes 15 variables with their corresponding coefficients, indicating the direction and strength of their impact on student academic performance. Positive coefficients suggest a direct </w:t>
      </w:r>
      <w:r w:rsidRPr="004560E4">
        <w:rPr>
          <w:rFonts w:cs="Arial"/>
          <w:lang w:val="en-MY"/>
        </w:rPr>
        <w:lastRenderedPageBreak/>
        <w:t>relationship with performance, while negative coefficients indicate an inverse relationship.</w:t>
      </w:r>
    </w:p>
    <w:p w14:paraId="2739B5BE" w14:textId="078F1A76" w:rsidR="004560E4" w:rsidRPr="004560E4" w:rsidRDefault="004560E4" w:rsidP="004560E4">
      <w:pPr>
        <w:pStyle w:val="10Normal01-FirstParagraph"/>
        <w:rPr>
          <w:rFonts w:cs="Arial"/>
          <w:lang w:val="en-MY"/>
        </w:rPr>
      </w:pPr>
      <w:r w:rsidRPr="004560E4">
        <w:rPr>
          <w:rFonts w:cs="Arial"/>
          <w:lang w:val="en-MY"/>
        </w:rPr>
        <w:t>Notably, the strongest positive predictors were aspiration for higher education (</w:t>
      </w:r>
      <w:proofErr w:type="spellStart"/>
      <w:r w:rsidRPr="004560E4">
        <w:rPr>
          <w:rFonts w:cs="Arial"/>
          <w:lang w:val="en-MY"/>
        </w:rPr>
        <w:t>higher_yes</w:t>
      </w:r>
      <w:proofErr w:type="spellEnd"/>
      <w:r w:rsidRPr="004560E4">
        <w:rPr>
          <w:rFonts w:cs="Arial"/>
          <w:lang w:val="en-MY"/>
        </w:rPr>
        <w:t>, +10.0</w:t>
      </w:r>
      <w:r>
        <w:rPr>
          <w:rFonts w:cs="Arial"/>
          <w:lang w:val="en-MY"/>
        </w:rPr>
        <w:t>5</w:t>
      </w:r>
      <w:r w:rsidRPr="004560E4">
        <w:rPr>
          <w:rFonts w:cs="Arial"/>
          <w:lang w:val="en-MY"/>
        </w:rPr>
        <w:t>12), being in a romantic relationship (</w:t>
      </w:r>
      <w:proofErr w:type="spellStart"/>
      <w:r w:rsidRPr="004560E4">
        <w:rPr>
          <w:rFonts w:cs="Arial"/>
          <w:lang w:val="en-MY"/>
        </w:rPr>
        <w:t>romantic_yes</w:t>
      </w:r>
      <w:proofErr w:type="spellEnd"/>
      <w:r w:rsidRPr="004560E4">
        <w:rPr>
          <w:rFonts w:cs="Arial"/>
          <w:lang w:val="en-MY"/>
        </w:rPr>
        <w:t>, +1.5649), involvement in extracurricular activities (</w:t>
      </w:r>
      <w:proofErr w:type="spellStart"/>
      <w:r w:rsidRPr="004560E4">
        <w:rPr>
          <w:rFonts w:cs="Arial"/>
          <w:lang w:val="en-MY"/>
        </w:rPr>
        <w:t>activities_yes</w:t>
      </w:r>
      <w:proofErr w:type="spellEnd"/>
      <w:r w:rsidRPr="004560E4">
        <w:rPr>
          <w:rFonts w:cs="Arial"/>
          <w:lang w:val="en-MY"/>
        </w:rPr>
        <w:t>, +1.2961), and being male (</w:t>
      </w:r>
      <w:proofErr w:type="spellStart"/>
      <w:r w:rsidRPr="004560E4">
        <w:rPr>
          <w:rFonts w:cs="Arial"/>
          <w:lang w:val="en-MY"/>
        </w:rPr>
        <w:t>sex_M</w:t>
      </w:r>
      <w:proofErr w:type="spellEnd"/>
      <w:r w:rsidRPr="004560E4">
        <w:rPr>
          <w:rFonts w:cs="Arial"/>
          <w:lang w:val="en-MY"/>
        </w:rPr>
        <w:t>, +2.0521). These suggest that motivation, social engagement, and gender may positively influence academic outcomes.</w:t>
      </w:r>
    </w:p>
    <w:p w14:paraId="5BDDC259" w14:textId="61F2DE99" w:rsidR="004560E4" w:rsidRPr="004560E4" w:rsidRDefault="004560E4" w:rsidP="004560E4">
      <w:pPr>
        <w:pStyle w:val="10Normal01-FirstParagraph"/>
        <w:rPr>
          <w:rFonts w:cs="Arial"/>
          <w:lang w:val="en-MY"/>
        </w:rPr>
      </w:pPr>
      <w:r w:rsidRPr="004560E4">
        <w:rPr>
          <w:rFonts w:cs="Arial"/>
          <w:lang w:val="en-MY"/>
        </w:rPr>
        <w:t>On the other hand, negative coefficients were observed for several factors, including school support (</w:t>
      </w:r>
      <w:proofErr w:type="spellStart"/>
      <w:r w:rsidRPr="004560E4">
        <w:rPr>
          <w:rFonts w:cs="Arial"/>
          <w:lang w:val="en-MY"/>
        </w:rPr>
        <w:t>schoolsup_yes</w:t>
      </w:r>
      <w:proofErr w:type="spellEnd"/>
      <w:r w:rsidRPr="004560E4">
        <w:rPr>
          <w:rFonts w:cs="Arial"/>
          <w:lang w:val="en-MY"/>
        </w:rPr>
        <w:t>, –0.5815), health status (health, –0.4539), past failures (failures, –0.4426), and weekday alcohol use (</w:t>
      </w:r>
      <w:proofErr w:type="spellStart"/>
      <w:r w:rsidRPr="004560E4">
        <w:rPr>
          <w:rFonts w:cs="Arial"/>
          <w:lang w:val="en-MY"/>
        </w:rPr>
        <w:t>Dalc</w:t>
      </w:r>
      <w:proofErr w:type="spellEnd"/>
      <w:r w:rsidRPr="004560E4">
        <w:rPr>
          <w:rFonts w:cs="Arial"/>
          <w:lang w:val="en-MY"/>
        </w:rPr>
        <w:t>, –0.3</w:t>
      </w:r>
      <w:r>
        <w:rPr>
          <w:rFonts w:cs="Arial"/>
          <w:lang w:val="en-MY"/>
        </w:rPr>
        <w:t>400</w:t>
      </w:r>
      <w:r w:rsidRPr="004560E4">
        <w:rPr>
          <w:rFonts w:cs="Arial"/>
          <w:lang w:val="en-MY"/>
        </w:rPr>
        <w:t xml:space="preserve">0). These imply that students needing extra academic help, those in poorer health, with prior academic failures, or who consume alcohol during </w:t>
      </w:r>
      <w:r w:rsidR="000E0008">
        <w:rPr>
          <w:rFonts w:cs="Arial"/>
          <w:lang w:val="en-MY"/>
        </w:rPr>
        <w:t>workdays</w:t>
      </w:r>
      <w:r w:rsidRPr="004560E4">
        <w:rPr>
          <w:rFonts w:cs="Arial"/>
          <w:lang w:val="en-MY"/>
        </w:rPr>
        <w:t xml:space="preserve"> are more likely to perform worse.</w:t>
      </w:r>
    </w:p>
    <w:p w14:paraId="70BA4CE0" w14:textId="137B6BA2" w:rsidR="004560E4" w:rsidRPr="004560E4" w:rsidRDefault="004560E4" w:rsidP="004560E4">
      <w:pPr>
        <w:pStyle w:val="10Normal01-FirstParagraph"/>
        <w:rPr>
          <w:rFonts w:cs="Arial"/>
          <w:lang w:val="en-MY"/>
        </w:rPr>
      </w:pPr>
      <w:r w:rsidRPr="004560E4">
        <w:rPr>
          <w:rFonts w:cs="Arial"/>
          <w:lang w:val="en-MY"/>
        </w:rPr>
        <w:t>Interestingly, parental factors such as mother’s education (</w:t>
      </w:r>
      <w:proofErr w:type="spellStart"/>
      <w:r w:rsidRPr="004560E4">
        <w:rPr>
          <w:rFonts w:cs="Arial"/>
          <w:lang w:val="en-MY"/>
        </w:rPr>
        <w:t>Medu</w:t>
      </w:r>
      <w:proofErr w:type="spellEnd"/>
      <w:r w:rsidRPr="004560E4">
        <w:rPr>
          <w:rFonts w:cs="Arial"/>
          <w:lang w:val="en-MY"/>
        </w:rPr>
        <w:t>, –0.3805) and father’s occupation as a teacher (</w:t>
      </w:r>
      <w:proofErr w:type="spellStart"/>
      <w:r w:rsidRPr="004560E4">
        <w:rPr>
          <w:rFonts w:cs="Arial"/>
          <w:lang w:val="en-MY"/>
        </w:rPr>
        <w:t>Fjob_teacher</w:t>
      </w:r>
      <w:proofErr w:type="spellEnd"/>
      <w:r w:rsidRPr="004560E4">
        <w:rPr>
          <w:rFonts w:cs="Arial"/>
          <w:lang w:val="en-MY"/>
        </w:rPr>
        <w:t>, +0.6690) showed mixed effects, suggesting that while certain familial backgrounds may support performance, the effect is nuanced.</w:t>
      </w:r>
    </w:p>
    <w:p w14:paraId="006873D0" w14:textId="2708E779" w:rsidR="00C87D45" w:rsidRPr="004560E4" w:rsidRDefault="004560E4" w:rsidP="004560E4">
      <w:pPr>
        <w:pStyle w:val="10Normal01-FirstParagraph"/>
        <w:rPr>
          <w:rFonts w:cs="Arial"/>
          <w:lang w:val="en-MY"/>
        </w:rPr>
      </w:pPr>
      <w:r w:rsidRPr="004560E4">
        <w:rPr>
          <w:rFonts w:cs="Arial"/>
          <w:lang w:val="en-MY"/>
        </w:rPr>
        <w:t>Overall, the final model highlights the multifactorial nature of academic success, encompassing academic habits, personal lifestyle, social dynamics, and family context.</w:t>
      </w:r>
    </w:p>
    <w:p w14:paraId="6FBC1876" w14:textId="77777777" w:rsidR="00C74DB4" w:rsidRPr="00082D0A" w:rsidRDefault="00C74DB4" w:rsidP="00C74DB4">
      <w:pPr>
        <w:pStyle w:val="10Normal01-FirstParagraph"/>
        <w:rPr>
          <w:lang w:val="en-MY"/>
        </w:rPr>
      </w:pPr>
    </w:p>
    <w:p w14:paraId="318DBE61" w14:textId="77777777" w:rsidR="00C74DB4" w:rsidRDefault="00C74DB4">
      <w:pPr>
        <w:spacing w:before="0" w:after="200" w:line="276" w:lineRule="auto"/>
        <w:jc w:val="left"/>
        <w:rPr>
          <w:rFonts w:eastAsia="Calibri"/>
          <w:b/>
          <w:caps/>
          <w:sz w:val="22"/>
          <w:szCs w:val="20"/>
          <w:lang w:val="en-MY"/>
        </w:rPr>
      </w:pPr>
      <w:r>
        <w:rPr>
          <w:lang w:val="en-MY"/>
        </w:rPr>
        <w:br w:type="page"/>
      </w:r>
    </w:p>
    <w:p w14:paraId="426D22FB" w14:textId="0410FF65" w:rsidR="001E3E3D" w:rsidRPr="006A5E9B" w:rsidRDefault="007A31B9" w:rsidP="007A31B9">
      <w:pPr>
        <w:pStyle w:val="09aLevel01"/>
        <w:numPr>
          <w:ilvl w:val="0"/>
          <w:numId w:val="0"/>
        </w:numPr>
        <w:rPr>
          <w:lang w:val="en-MY"/>
        </w:rPr>
      </w:pPr>
      <w:bookmarkStart w:id="85" w:name="_Toc197099633"/>
      <w:r>
        <w:rPr>
          <w:lang w:val="en-MY"/>
        </w:rPr>
        <w:lastRenderedPageBreak/>
        <w:t xml:space="preserve">Chapter </w:t>
      </w:r>
      <w:r w:rsidR="00055293">
        <w:rPr>
          <w:lang w:val="en-MY"/>
        </w:rPr>
        <w:t>I</w:t>
      </w:r>
      <w:r>
        <w:rPr>
          <w:lang w:val="en-MY"/>
        </w:rPr>
        <w:t>V</w:t>
      </w:r>
      <w:r w:rsidR="001E3E3D" w:rsidRPr="006A5E9B">
        <w:rPr>
          <w:lang w:val="en-MY"/>
        </w:rPr>
        <w:br/>
      </w:r>
      <w:r w:rsidR="008E3B78" w:rsidRPr="006A5E9B">
        <w:rPr>
          <w:lang w:val="en-MY"/>
        </w:rPr>
        <w:br/>
      </w:r>
      <w:r w:rsidR="001E3E3D" w:rsidRPr="006A5E9B">
        <w:rPr>
          <w:lang w:val="en-MY"/>
        </w:rPr>
        <w:br/>
      </w:r>
      <w:bookmarkStart w:id="86" w:name="_Toc419666901"/>
      <w:bookmarkEnd w:id="86"/>
      <w:r w:rsidR="001E3E3D" w:rsidRPr="006A5E9B">
        <w:rPr>
          <w:lang w:val="en-MY"/>
        </w:rPr>
        <w:t>Conclusion</w:t>
      </w:r>
      <w:bookmarkEnd w:id="85"/>
      <w:r w:rsidR="001E3E3D" w:rsidRPr="006A5E9B">
        <w:rPr>
          <w:lang w:val="en-MY"/>
        </w:rPr>
        <w:t xml:space="preserve"> </w:t>
      </w:r>
    </w:p>
    <w:p w14:paraId="0F8C3F3D" w14:textId="286EF9A9" w:rsidR="001E3E3D" w:rsidRPr="00082D0A" w:rsidRDefault="00082D0A" w:rsidP="00082D0A">
      <w:pPr>
        <w:pStyle w:val="11Normal02-SecondOnwardParagraph"/>
        <w:ind w:firstLine="0"/>
        <w:rPr>
          <w:lang w:val="en-MY"/>
        </w:rPr>
      </w:pPr>
      <w:r>
        <w:rPr>
          <w:lang w:val="en-MY"/>
        </w:rPr>
        <w:t>This project systematically evaluated three feature selection strategies using a combination of key statistical metrics and cross-validation techniques to identify the most robust predictive model. While each method offered unique advantages, Stepwise Regression consistently outperformed the others, achieving the highest adjusted R</w:t>
      </w:r>
      <w:r>
        <w:rPr>
          <w:vertAlign w:val="superscript"/>
          <w:lang w:val="en-MY"/>
        </w:rPr>
        <w:t>2</w:t>
      </w:r>
      <w:r>
        <w:rPr>
          <w:lang w:val="en-MY"/>
        </w:rPr>
        <w:t>, lowest AIC, and best CV-NMSE, while preserving the highest number of features in the model. These findings highlight the importance of balancing model complexity with predictive accuracy. By carefully selecting an optimal subset of features, Stepwise Regression not only improved model generalizability but also mitigated the risk of overfitting.</w:t>
      </w:r>
      <w:r w:rsidR="00DB36A8">
        <w:rPr>
          <w:lang w:val="en-MY"/>
        </w:rPr>
        <w:t xml:space="preserve"> However, there is a risk of being computationally expensive on large-dimensional datasets.</w:t>
      </w:r>
      <w:r>
        <w:rPr>
          <w:lang w:val="en-MY"/>
        </w:rPr>
        <w:t xml:space="preserve"> Ultimately, this reinforces the value of thoughtful feature selection as a crucial step in building efficient and interpretable machine learning models.</w:t>
      </w:r>
    </w:p>
    <w:p w14:paraId="7103A9BB" w14:textId="77777777" w:rsidR="001E3E3D" w:rsidRPr="006A5E9B" w:rsidRDefault="001E3E3D" w:rsidP="00563748">
      <w:pPr>
        <w:pStyle w:val="24aReference-Title"/>
        <w:rPr>
          <w:lang w:val="en-MY"/>
        </w:rPr>
      </w:pPr>
      <w:bookmarkStart w:id="87" w:name="_Toc197099634"/>
      <w:r w:rsidRPr="006A5E9B">
        <w:rPr>
          <w:lang w:val="en-MY"/>
        </w:rPr>
        <w:lastRenderedPageBreak/>
        <w:t>References</w:t>
      </w:r>
      <w:bookmarkEnd w:id="87"/>
    </w:p>
    <w:sdt>
      <w:sdtPr>
        <w:rPr>
          <w:lang w:val="en-MY"/>
        </w:rPr>
        <w:id w:val="1642307890"/>
        <w:docPartObj>
          <w:docPartGallery w:val="Bibliographies"/>
          <w:docPartUnique/>
        </w:docPartObj>
      </w:sdtPr>
      <w:sdtEndPr/>
      <w:sdtContent>
        <w:p w14:paraId="5268D4DC" w14:textId="2FF6A5BD" w:rsidR="00D931EB" w:rsidRPr="006A5E9B" w:rsidRDefault="00D931EB" w:rsidP="00B00372">
          <w:pPr>
            <w:pStyle w:val="Heading1"/>
            <w:rPr>
              <w:lang w:val="en-MY"/>
            </w:rPr>
          </w:pPr>
          <w:r w:rsidRPr="006A5E9B">
            <w:rPr>
              <w:lang w:val="en-MY"/>
            </w:rPr>
            <w:t>References</w:t>
          </w:r>
        </w:p>
      </w:sdtContent>
    </w:sdt>
    <w:p w14:paraId="55B6D3C8" w14:textId="77777777" w:rsidR="00B00372" w:rsidRPr="00B00372" w:rsidRDefault="00D931EB" w:rsidP="00B00372">
      <w:pPr>
        <w:pStyle w:val="EndNoteBibliography"/>
        <w:ind w:left="720" w:hanging="720"/>
      </w:pPr>
      <w:r w:rsidRPr="006A5E9B">
        <w:rPr>
          <w:noProof w:val="0"/>
          <w:lang w:val="en-MY"/>
        </w:rPr>
        <w:fldChar w:fldCharType="begin"/>
      </w:r>
      <w:r w:rsidRPr="006A5E9B">
        <w:rPr>
          <w:noProof w:val="0"/>
          <w:lang w:val="en-MY"/>
        </w:rPr>
        <w:instrText xml:space="preserve"> ADDIN EN.REFLIST </w:instrText>
      </w:r>
      <w:r w:rsidRPr="006A5E9B">
        <w:rPr>
          <w:noProof w:val="0"/>
          <w:lang w:val="en-MY"/>
        </w:rPr>
        <w:fldChar w:fldCharType="separate"/>
      </w:r>
      <w:r w:rsidR="00B00372" w:rsidRPr="00B00372">
        <w:t xml:space="preserve">Austin, P. C. 2008. Using the bootstrap to improve estimation and confidence intervals for regression coefficients selected using backwards variable elimination. </w:t>
      </w:r>
      <w:r w:rsidR="00B00372" w:rsidRPr="00B00372">
        <w:rPr>
          <w:i/>
        </w:rPr>
        <w:t>Statistics in medicine</w:t>
      </w:r>
      <w:r w:rsidR="00B00372" w:rsidRPr="00B00372">
        <w:t xml:space="preserve"> 27(17): 3286-3300.</w:t>
      </w:r>
    </w:p>
    <w:p w14:paraId="3D964281" w14:textId="77777777" w:rsidR="00B00372" w:rsidRPr="00B00372" w:rsidRDefault="00B00372" w:rsidP="00B00372">
      <w:pPr>
        <w:pStyle w:val="EndNoteBibliography"/>
        <w:spacing w:after="0"/>
        <w:ind w:left="720" w:hanging="720"/>
      </w:pPr>
      <w:r w:rsidRPr="00B00372">
        <w:t xml:space="preserve">Bendel, R. B. &amp; Afifi, A. A. 1977. Comparison of stopping rules in forward “stepwise” regression. </w:t>
      </w:r>
      <w:r w:rsidRPr="00B00372">
        <w:rPr>
          <w:i/>
        </w:rPr>
        <w:t>Journal of the American Statistical association</w:t>
      </w:r>
      <w:r w:rsidRPr="00B00372">
        <w:t xml:space="preserve"> 72(357): 46-53.</w:t>
      </w:r>
    </w:p>
    <w:p w14:paraId="427A88EB" w14:textId="77777777" w:rsidR="00B00372" w:rsidRPr="00B00372" w:rsidRDefault="00B00372" w:rsidP="00B00372">
      <w:pPr>
        <w:pStyle w:val="EndNoteBibliography"/>
        <w:spacing w:after="0"/>
        <w:ind w:left="720" w:hanging="720"/>
      </w:pPr>
      <w:r w:rsidRPr="00B00372">
        <w:t>Cortez, P. 2008. Student Performance. UCI Machine Learning Repository.</w:t>
      </w:r>
    </w:p>
    <w:p w14:paraId="2149C85E" w14:textId="77777777" w:rsidR="00B00372" w:rsidRPr="00B00372" w:rsidRDefault="00B00372" w:rsidP="00B00372">
      <w:pPr>
        <w:pStyle w:val="EndNoteBibliography"/>
        <w:spacing w:after="0"/>
        <w:ind w:left="720" w:hanging="720"/>
      </w:pPr>
      <w:r w:rsidRPr="00B00372">
        <w:t xml:space="preserve">Finos, L., Brombin, C. &amp; Salmaso, L. 2010. Adjusting stepwise p-values in generalized linear models. </w:t>
      </w:r>
      <w:r w:rsidRPr="00B00372">
        <w:rPr>
          <w:i/>
        </w:rPr>
        <w:t>Communications in Statistics—Theory and Methods</w:t>
      </w:r>
      <w:r w:rsidRPr="00B00372">
        <w:t xml:space="preserve"> 39(10): 1832-1846.</w:t>
      </w:r>
    </w:p>
    <w:p w14:paraId="44B2D19C" w14:textId="77777777" w:rsidR="00B00372" w:rsidRPr="00B00372" w:rsidRDefault="00B00372" w:rsidP="00B00372">
      <w:pPr>
        <w:pStyle w:val="EndNoteBibliography"/>
        <w:spacing w:after="0"/>
        <w:ind w:left="720" w:hanging="720"/>
      </w:pPr>
      <w:r w:rsidRPr="00B00372">
        <w:t xml:space="preserve">Hamaker, H. 1962. On multiple regression analysis. </w:t>
      </w:r>
      <w:r w:rsidRPr="00B00372">
        <w:rPr>
          <w:i/>
        </w:rPr>
        <w:t>Statistica Neerlandica</w:t>
      </w:r>
      <w:r w:rsidRPr="00B00372">
        <w:t xml:space="preserve"> 16(1): 31-56.</w:t>
      </w:r>
    </w:p>
    <w:p w14:paraId="17B7D6C9" w14:textId="77777777" w:rsidR="00B00372" w:rsidRPr="00B00372" w:rsidRDefault="00B00372" w:rsidP="00B00372">
      <w:pPr>
        <w:pStyle w:val="EndNoteBibliography"/>
        <w:spacing w:after="0"/>
        <w:ind w:left="720" w:hanging="720"/>
      </w:pPr>
      <w:r w:rsidRPr="00B00372">
        <w:t xml:space="preserve">Harris, C. R., Millman, K. J., Van Der Walt, S. J., Gommers, R., Virtanen, P., Cournapeau, D., Wieser, E., Taylor, J., Berg, S., Smith, N. J., Kern, R., Picus, M., Hoyer, S., Van Kerkwijk, M. H., Brett, M., Haldane, A., Del Río, J. F., Wiebe, M., Peterson, P., Gérard-Marchant, P., Sheppard, K., Reddy, T., Weckesser, W., Abbasi, H., Gohlke, C. &amp; Oliphant, T. E. 2020. Array programming with NumPy. </w:t>
      </w:r>
      <w:r w:rsidRPr="00B00372">
        <w:rPr>
          <w:i/>
        </w:rPr>
        <w:t>Nature</w:t>
      </w:r>
      <w:r w:rsidRPr="00B00372">
        <w:t xml:space="preserve"> 585(7825): 357-362.</w:t>
      </w:r>
    </w:p>
    <w:p w14:paraId="570F8B3B" w14:textId="77777777" w:rsidR="00B00372" w:rsidRPr="00B00372" w:rsidRDefault="00B00372" w:rsidP="00B00372">
      <w:pPr>
        <w:pStyle w:val="EndNoteBibliography"/>
        <w:spacing w:after="0"/>
        <w:ind w:left="720" w:hanging="720"/>
      </w:pPr>
      <w:r w:rsidRPr="00B00372">
        <w:t>Hunter, J. D. 2007. Matplotlib: A 2D Graphics Environment. 90-95.</w:t>
      </w:r>
    </w:p>
    <w:p w14:paraId="253D969F" w14:textId="77777777" w:rsidR="00B00372" w:rsidRPr="00B00372" w:rsidRDefault="00B00372" w:rsidP="00B00372">
      <w:pPr>
        <w:pStyle w:val="EndNoteBibliography"/>
        <w:spacing w:after="0"/>
        <w:ind w:left="720" w:hanging="720"/>
      </w:pPr>
      <w:r w:rsidRPr="00B00372">
        <w:t xml:space="preserve">Mckinney, W. 2010. Data structures for statistical computing in Python. </w:t>
      </w:r>
      <w:r w:rsidRPr="00B00372">
        <w:rPr>
          <w:i/>
        </w:rPr>
        <w:t>SciPy</w:t>
      </w:r>
      <w:r w:rsidRPr="00B00372">
        <w:t xml:space="preserve"> 445(1): 51-56.</w:t>
      </w:r>
    </w:p>
    <w:p w14:paraId="05C24134" w14:textId="77777777" w:rsidR="00B00372" w:rsidRPr="00B00372" w:rsidRDefault="00B00372" w:rsidP="00B00372">
      <w:pPr>
        <w:pStyle w:val="EndNoteBibliography"/>
        <w:spacing w:after="0"/>
        <w:ind w:left="720" w:hanging="720"/>
      </w:pPr>
      <w:r w:rsidRPr="00B00372">
        <w:t xml:space="preserve">Pedregosa, F., Varoquaux, G., Gramfort, A., Michel, V., Thirion, B., Grisel, O., Blondel, M., Prettenhofer, P., Weiss, R. &amp; Dubourg, V. 2011. Scikit-learn: Machine learning in Python. </w:t>
      </w:r>
      <w:r w:rsidRPr="00B00372">
        <w:rPr>
          <w:i/>
        </w:rPr>
        <w:t>the Journal of machine Learning research</w:t>
      </w:r>
      <w:r w:rsidRPr="00B00372">
        <w:t xml:space="preserve"> 12: 2825-2830.</w:t>
      </w:r>
    </w:p>
    <w:p w14:paraId="6AB0F0E0" w14:textId="77777777" w:rsidR="00B00372" w:rsidRPr="00B00372" w:rsidRDefault="00B00372" w:rsidP="00B00372">
      <w:pPr>
        <w:pStyle w:val="EndNoteBibliography"/>
        <w:spacing w:after="0"/>
        <w:ind w:left="720" w:hanging="720"/>
      </w:pPr>
      <w:r w:rsidRPr="00B00372">
        <w:t xml:space="preserve">Rao, C. R. &amp; Rao, T. S. 2012. </w:t>
      </w:r>
      <w:r w:rsidRPr="00B00372">
        <w:rPr>
          <w:i/>
        </w:rPr>
        <w:t>Handbook of statistics.</w:t>
      </w:r>
      <w:r w:rsidRPr="00B00372">
        <w:t xml:space="preserve">  Elsevier Science &amp; Technology.</w:t>
      </w:r>
    </w:p>
    <w:p w14:paraId="56E48826" w14:textId="77777777" w:rsidR="00B00372" w:rsidRPr="00B00372" w:rsidRDefault="00B00372" w:rsidP="00B00372">
      <w:pPr>
        <w:pStyle w:val="EndNoteBibliography"/>
        <w:spacing w:after="0"/>
        <w:ind w:left="720" w:hanging="720"/>
      </w:pPr>
      <w:r w:rsidRPr="00B00372">
        <w:t xml:space="preserve">Raschka, S. 2018. MLxtend: Providing machine learning and data science utilities and extensions to Python’s scientific computing stack. </w:t>
      </w:r>
      <w:r w:rsidRPr="00B00372">
        <w:rPr>
          <w:i/>
        </w:rPr>
        <w:t>Journal of open source software</w:t>
      </w:r>
      <w:r w:rsidRPr="00B00372">
        <w:t xml:space="preserve"> 3(24): 638.</w:t>
      </w:r>
    </w:p>
    <w:p w14:paraId="001D89CF" w14:textId="77777777" w:rsidR="00B00372" w:rsidRPr="00B00372" w:rsidRDefault="00B00372" w:rsidP="00B00372">
      <w:pPr>
        <w:pStyle w:val="EndNoteBibliography"/>
        <w:spacing w:after="0"/>
        <w:ind w:left="720" w:hanging="720"/>
      </w:pPr>
      <w:r w:rsidRPr="00B00372">
        <w:t xml:space="preserve">Uzer, M. S. 2025. Deep Learning-Based Classification Consisting of Pre-Trained Models and Proposed Model Using K-Fold Cross-Validation for Pistachio Species. </w:t>
      </w:r>
      <w:r w:rsidRPr="00B00372">
        <w:rPr>
          <w:i/>
        </w:rPr>
        <w:t>Applied Sciences</w:t>
      </w:r>
      <w:r w:rsidRPr="00B00372">
        <w:t xml:space="preserve"> 15(8): 4516.</w:t>
      </w:r>
    </w:p>
    <w:p w14:paraId="2AC378EB" w14:textId="77777777" w:rsidR="00B00372" w:rsidRPr="00B00372" w:rsidRDefault="00B00372" w:rsidP="00B00372">
      <w:pPr>
        <w:pStyle w:val="EndNoteBibliography"/>
        <w:ind w:left="720" w:hanging="720"/>
      </w:pPr>
      <w:r w:rsidRPr="00B00372">
        <w:t xml:space="preserve">Verma, B. K. &amp; Yadav, A. K. 2024. Advancing Software Vulnerability Scoring: A Statistical Approach with Machine Learning Techniques and GridSearchCV Parameter Tuning. </w:t>
      </w:r>
      <w:r w:rsidRPr="00B00372">
        <w:rPr>
          <w:i/>
        </w:rPr>
        <w:t>SN Computer Science</w:t>
      </w:r>
      <w:r w:rsidRPr="00B00372">
        <w:t xml:space="preserve"> 5(5): 595.</w:t>
      </w:r>
    </w:p>
    <w:p w14:paraId="6DA0F5A3" w14:textId="22710434" w:rsidR="00801E81" w:rsidRPr="006A5E9B" w:rsidRDefault="00D931EB" w:rsidP="00DB36A8">
      <w:pPr>
        <w:pStyle w:val="EndNoteBibliography"/>
        <w:rPr>
          <w:lang w:val="en-MY"/>
        </w:rPr>
      </w:pPr>
      <w:r w:rsidRPr="006A5E9B">
        <w:rPr>
          <w:noProof w:val="0"/>
          <w:lang w:val="en-MY"/>
        </w:rPr>
        <w:fldChar w:fldCharType="end"/>
      </w:r>
    </w:p>
    <w:sectPr w:rsidR="00801E81" w:rsidRPr="006A5E9B" w:rsidSect="00182955">
      <w:footerReference w:type="default" r:id="rId16"/>
      <w:headerReference w:type="first" r:id="rId17"/>
      <w:footerReference w:type="first" r:id="rId18"/>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08150" w14:textId="77777777" w:rsidR="00E824BB" w:rsidRPr="006A5E9B" w:rsidRDefault="00E824BB" w:rsidP="00794A8C">
      <w:r w:rsidRPr="006A5E9B">
        <w:separator/>
      </w:r>
    </w:p>
  </w:endnote>
  <w:endnote w:type="continuationSeparator" w:id="0">
    <w:p w14:paraId="2B7C0DED" w14:textId="77777777" w:rsidR="00E824BB" w:rsidRPr="006A5E9B" w:rsidRDefault="00E824BB" w:rsidP="00794A8C">
      <w:r w:rsidRPr="006A5E9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A7957" w14:textId="726A9B06" w:rsidR="004A7376" w:rsidRDefault="004A7376" w:rsidP="004A7376">
    <w:pPr>
      <w:pStyle w:val="Header"/>
      <w:rPr>
        <w:lang w:val="en-MY"/>
      </w:rPr>
    </w:pPr>
  </w:p>
  <w:p w14:paraId="36F06749" w14:textId="77777777" w:rsidR="004A7376" w:rsidRDefault="004A7376" w:rsidP="004A737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BD700" w14:textId="77777777" w:rsidR="00750C4E" w:rsidRPr="006A5E9B" w:rsidRDefault="00750C4E" w:rsidP="00A95857">
    <w:pPr>
      <w:pStyle w:val="Footer"/>
      <w:rPr>
        <w:lang w:val="en-MY"/>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3CC0B" w14:textId="77777777" w:rsidR="00750C4E" w:rsidRPr="006A5E9B" w:rsidRDefault="00750C4E" w:rsidP="00794A8C">
    <w:r w:rsidRPr="006A5E9B">
      <w:rPr>
        <w:noProof/>
        <w:lang w:eastAsia="ms-MY"/>
      </w:rPr>
      <mc:AlternateContent>
        <mc:Choice Requires="wps">
          <w:drawing>
            <wp:anchor distT="0" distB="0" distL="114300" distR="114300" simplePos="0" relativeHeight="251683840" behindDoc="0" locked="0" layoutInCell="0" allowOverlap="1" wp14:anchorId="4241E41B" wp14:editId="74D8AE7B">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3DDFC11F" w14:textId="77777777" w:rsidR="00750C4E" w:rsidRPr="006A5E9B" w:rsidRDefault="00750C4E" w:rsidP="00794A8C">
                          <w:r w:rsidRPr="006A5E9B">
                            <w:fldChar w:fldCharType="begin"/>
                          </w:r>
                          <w:r w:rsidRPr="006A5E9B">
                            <w:instrText xml:space="preserve"> PAGE   \* MERGEFORMAT </w:instrText>
                          </w:r>
                          <w:r w:rsidRPr="006A5E9B">
                            <w:fldChar w:fldCharType="separate"/>
                          </w:r>
                          <w:r w:rsidRPr="006A5E9B">
                            <w:t>17</w:t>
                          </w:r>
                          <w:r w:rsidRPr="006A5E9B">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4241E41B"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3DDFC11F" w14:textId="77777777" w:rsidR="00750C4E" w:rsidRPr="006A5E9B" w:rsidRDefault="00750C4E" w:rsidP="00794A8C">
                    <w:r w:rsidRPr="006A5E9B">
                      <w:fldChar w:fldCharType="begin"/>
                    </w:r>
                    <w:r w:rsidRPr="006A5E9B">
                      <w:instrText xml:space="preserve"> PAGE   \* MERGEFORMAT </w:instrText>
                    </w:r>
                    <w:r w:rsidRPr="006A5E9B">
                      <w:fldChar w:fldCharType="separate"/>
                    </w:r>
                    <w:r w:rsidRPr="006A5E9B">
                      <w:t>17</w:t>
                    </w:r>
                    <w:r w:rsidRPr="006A5E9B">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7C980" w14:textId="77777777" w:rsidR="00E824BB" w:rsidRPr="006A5E9B" w:rsidRDefault="00E824BB" w:rsidP="00794A8C">
      <w:pPr>
        <w:spacing w:after="0"/>
      </w:pPr>
      <w:r w:rsidRPr="006A5E9B">
        <w:separator/>
      </w:r>
    </w:p>
  </w:footnote>
  <w:footnote w:type="continuationSeparator" w:id="0">
    <w:p w14:paraId="256FFF03" w14:textId="77777777" w:rsidR="00E824BB" w:rsidRPr="006A5E9B" w:rsidRDefault="00E824BB" w:rsidP="00794A8C">
      <w:pPr>
        <w:spacing w:after="0"/>
      </w:pPr>
      <w:r w:rsidRPr="006A5E9B">
        <w:continuationSeparator/>
      </w:r>
    </w:p>
  </w:footnote>
  <w:footnote w:type="continuationNotice" w:id="1">
    <w:p w14:paraId="3CF27578" w14:textId="77777777" w:rsidR="00E824BB" w:rsidRPr="006A5E9B" w:rsidRDefault="00E824B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MY"/>
      </w:rPr>
      <w:id w:val="885998858"/>
      <w:docPartObj>
        <w:docPartGallery w:val="Page Numbers (Top of Page)"/>
        <w:docPartUnique/>
      </w:docPartObj>
    </w:sdtPr>
    <w:sdtEndPr/>
    <w:sdtContent>
      <w:p w14:paraId="32D1068B" w14:textId="61BF4E38" w:rsidR="00750C4E" w:rsidRPr="006A5E9B" w:rsidRDefault="004A7376" w:rsidP="005363BA">
        <w:pPr>
          <w:pStyle w:val="Header"/>
          <w:rPr>
            <w:lang w:val="en-MY"/>
          </w:rPr>
        </w:pPr>
        <w:r>
          <w:rPr>
            <w:lang w:val="en-MY"/>
          </w:rPr>
          <w:fldChar w:fldCharType="begin"/>
        </w:r>
        <w:r>
          <w:rPr>
            <w:lang w:val="en-MY"/>
          </w:rPr>
          <w:instrText xml:space="preserve"> PAGE  \* roman  \* MERGEFORMAT </w:instrText>
        </w:r>
        <w:r>
          <w:rPr>
            <w:lang w:val="en-MY"/>
          </w:rPr>
          <w:fldChar w:fldCharType="separate"/>
        </w:r>
        <w:r>
          <w:rPr>
            <w:noProof/>
            <w:lang w:val="en-MY"/>
          </w:rPr>
          <w:t>ii</w:t>
        </w:r>
        <w:r>
          <w:rPr>
            <w:lang w:val="en-MY"/>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MY"/>
      </w:rPr>
      <w:id w:val="626822165"/>
      <w:docPartObj>
        <w:docPartGallery w:val="Page Numbers (Top of Page)"/>
        <w:docPartUnique/>
      </w:docPartObj>
    </w:sdtPr>
    <w:sdtEndPr/>
    <w:sdtContent>
      <w:p w14:paraId="7ECA2891" w14:textId="3855DAAC" w:rsidR="004A7376" w:rsidRDefault="004A7376" w:rsidP="004A7376">
        <w:pPr>
          <w:pStyle w:val="Header"/>
        </w:pPr>
        <w:r>
          <w:rPr>
            <w:lang w:val="en-MY"/>
          </w:rPr>
          <w:fldChar w:fldCharType="begin"/>
        </w:r>
        <w:r>
          <w:rPr>
            <w:lang w:val="en-MY"/>
          </w:rPr>
          <w:instrText xml:space="preserve"> PAGE  \* roman  \* MERGEFORMAT </w:instrText>
        </w:r>
        <w:r>
          <w:rPr>
            <w:lang w:val="en-MY"/>
          </w:rPr>
          <w:fldChar w:fldCharType="separate"/>
        </w:r>
        <w:r>
          <w:rPr>
            <w:noProof/>
            <w:lang w:val="en-MY"/>
          </w:rPr>
          <w:t>i</w:t>
        </w:r>
        <w:r>
          <w:rPr>
            <w:lang w:val="en-MY"/>
          </w:rPr>
          <w:fldChar w:fldCharType="end"/>
        </w:r>
      </w:p>
    </w:sdtContent>
  </w:sdt>
  <w:p w14:paraId="72441335" w14:textId="77777777" w:rsidR="004A7376" w:rsidRDefault="004A73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7948105"/>
      <w:docPartObj>
        <w:docPartGallery w:val="Page Numbers (Top of Page)"/>
        <w:docPartUnique/>
      </w:docPartObj>
    </w:sdtPr>
    <w:sdtEndPr>
      <w:rPr>
        <w:noProof/>
      </w:rPr>
    </w:sdtEndPr>
    <w:sdtContent>
      <w:p w14:paraId="28E44807" w14:textId="2DB092F1" w:rsidR="004A7376" w:rsidRDefault="004A7376">
        <w:pPr>
          <w:pStyle w:val="Header"/>
        </w:pPr>
        <w:r>
          <w:fldChar w:fldCharType="begin"/>
        </w:r>
        <w:r>
          <w:instrText xml:space="preserve"> PAGE   \* MERGEFORMAT </w:instrText>
        </w:r>
        <w:r>
          <w:fldChar w:fldCharType="separate"/>
        </w:r>
        <w:r>
          <w:rPr>
            <w:noProof/>
          </w:rPr>
          <w:t>2</w:t>
        </w:r>
        <w:r>
          <w:rPr>
            <w:noProof/>
          </w:rPr>
          <w:fldChar w:fldCharType="end"/>
        </w:r>
      </w:p>
    </w:sdtContent>
  </w:sdt>
  <w:p w14:paraId="3F5DB937" w14:textId="77777777" w:rsidR="00750C4E" w:rsidRPr="006A5E9B"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56EA"/>
    <w:multiLevelType w:val="multilevel"/>
    <w:tmpl w:val="261C7AFA"/>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081E1AC3"/>
    <w:multiLevelType w:val="hybridMultilevel"/>
    <w:tmpl w:val="C44E8D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85D0F0B"/>
    <w:multiLevelType w:val="multilevel"/>
    <w:tmpl w:val="FB70BA98"/>
    <w:styleLink w:val="Mazleha-GayaUKM-Founder"/>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5"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25D40"/>
    <w:multiLevelType w:val="multilevel"/>
    <w:tmpl w:val="5DBC6BA8"/>
    <w:numStyleLink w:val="01bList-Mazleha"/>
  </w:abstractNum>
  <w:abstractNum w:abstractNumId="8" w15:restartNumberingAfterBreak="0">
    <w:nsid w:val="157A21A0"/>
    <w:multiLevelType w:val="multilevel"/>
    <w:tmpl w:val="655E3D12"/>
    <w:numStyleLink w:val="02bList-Mazleha-Indent1x"/>
  </w:abstractNum>
  <w:abstractNum w:abstractNumId="9" w15:restartNumberingAfterBreak="0">
    <w:nsid w:val="249765B2"/>
    <w:multiLevelType w:val="multilevel"/>
    <w:tmpl w:val="655E3D12"/>
    <w:numStyleLink w:val="02bList-Mazleha-Indent1x"/>
  </w:abstractNum>
  <w:abstractNum w:abstractNumId="10" w15:restartNumberingAfterBreak="0">
    <w:nsid w:val="26937D1B"/>
    <w:multiLevelType w:val="multilevel"/>
    <w:tmpl w:val="D5082286"/>
    <w:lvl w:ilvl="0">
      <w:start w:val="1"/>
      <w:numFmt w:val="upperRoman"/>
      <w:lvlText w:val="BAB %1"/>
      <w:lvlJc w:val="left"/>
      <w:pPr>
        <w:tabs>
          <w:tab w:val="num" w:pos="992"/>
        </w:tabs>
        <w:ind w:left="0" w:firstLine="0"/>
      </w:pPr>
      <w:rPr>
        <w:rFonts w:ascii="Times New Roman" w:hAnsi="Times New Roman" w:hint="default"/>
        <w:b/>
        <w:bCs/>
        <w:i w:val="0"/>
        <w:iCs w:val="0"/>
        <w:caps/>
        <w:smallCaps w:val="0"/>
        <w:sz w:val="24"/>
        <w:szCs w:val="24"/>
      </w:rPr>
    </w:lvl>
    <w:lvl w:ilvl="1">
      <w:start w:val="1"/>
      <w:numFmt w:val="decimal"/>
      <w:lvlText w:val="%2"/>
      <w:lvlJc w:val="left"/>
      <w:pPr>
        <w:ind w:left="709" w:hanging="709"/>
      </w:pPr>
      <w:rPr>
        <w:rFonts w:hint="default"/>
      </w:rPr>
    </w:lvl>
    <w:lvl w:ilvl="2">
      <w:start w:val="1"/>
      <w:numFmt w:val="decimal"/>
      <w:isLgl/>
      <w:lvlText w:val="%1.%3"/>
      <w:lvlJc w:val="left"/>
      <w:pPr>
        <w:ind w:left="709" w:hanging="709"/>
      </w:pPr>
      <w:rPr>
        <w:rFonts w:hint="default"/>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11" w15:restartNumberingAfterBreak="0">
    <w:nsid w:val="2802068B"/>
    <w:multiLevelType w:val="multilevel"/>
    <w:tmpl w:val="FB70BA98"/>
    <w:numStyleLink w:val="Mazleha-GayaUKM-Founder"/>
  </w:abstractNum>
  <w:abstractNum w:abstractNumId="12" w15:restartNumberingAfterBreak="0">
    <w:nsid w:val="2A067141"/>
    <w:multiLevelType w:val="multilevel"/>
    <w:tmpl w:val="AEC4237E"/>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i w:val="0"/>
        <w:caps/>
        <w:sz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09" w:hanging="709"/>
      </w:pPr>
      <w:rPr>
        <w:rFonts w:ascii="Times New Roman" w:hAnsi="Times New Roman" w:hint="default"/>
        <w:b/>
        <w:i w:val="0"/>
        <w:sz w:val="24"/>
      </w:rPr>
    </w:lvl>
    <w:lvl w:ilvl="7">
      <w:start w:val="1"/>
      <w:numFmt w:val="none"/>
      <w:lvlText w:val=""/>
      <w:lvlJc w:val="left"/>
      <w:pPr>
        <w:ind w:left="709" w:hanging="709"/>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3" w15:restartNumberingAfterBreak="0">
    <w:nsid w:val="2CE9205B"/>
    <w:multiLevelType w:val="multilevel"/>
    <w:tmpl w:val="655E3D12"/>
    <w:numStyleLink w:val="02bList-Mazleha-Indent1x"/>
  </w:abstractNum>
  <w:abstractNum w:abstractNumId="14"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16"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8"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6114A72"/>
    <w:multiLevelType w:val="multilevel"/>
    <w:tmpl w:val="FB70BA98"/>
    <w:numStyleLink w:val="Mazleha-GayaUKM-Founder"/>
  </w:abstractNum>
  <w:abstractNum w:abstractNumId="21" w15:restartNumberingAfterBreak="0">
    <w:nsid w:val="4EF31222"/>
    <w:multiLevelType w:val="multilevel"/>
    <w:tmpl w:val="11622DF4"/>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2"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351A09"/>
    <w:multiLevelType w:val="hybridMultilevel"/>
    <w:tmpl w:val="CB8C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25"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abstractNum w:abstractNumId="27" w15:restartNumberingAfterBreak="0">
    <w:nsid w:val="6D116BAE"/>
    <w:multiLevelType w:val="multilevel"/>
    <w:tmpl w:val="FB70BA98"/>
    <w:numStyleLink w:val="Mazleha-GayaUKM-Founder"/>
  </w:abstractNum>
  <w:abstractNum w:abstractNumId="28" w15:restartNumberingAfterBreak="0">
    <w:nsid w:val="6F666BC1"/>
    <w:multiLevelType w:val="multilevel"/>
    <w:tmpl w:val="8C2E20FE"/>
    <w:numStyleLink w:val="FootNote-Numbering"/>
  </w:abstractNum>
  <w:abstractNum w:abstractNumId="29" w15:restartNumberingAfterBreak="0">
    <w:nsid w:val="721A0F47"/>
    <w:multiLevelType w:val="multilevel"/>
    <w:tmpl w:val="71F65852"/>
    <w:numStyleLink w:val="02aList-Mazleha-Indent1x"/>
  </w:abstractNum>
  <w:abstractNum w:abstractNumId="30" w15:restartNumberingAfterBreak="0">
    <w:nsid w:val="73AD12C3"/>
    <w:multiLevelType w:val="multilevel"/>
    <w:tmpl w:val="FB70BA98"/>
    <w:numStyleLink w:val="Mazleha-GayaUKM-Founder"/>
  </w:abstractNum>
  <w:abstractNum w:abstractNumId="31" w15:restartNumberingAfterBreak="0">
    <w:nsid w:val="76D5142F"/>
    <w:multiLevelType w:val="multilevel"/>
    <w:tmpl w:val="FB70BA98"/>
    <w:numStyleLink w:val="Mazleha-GayaUKM-Founder"/>
  </w:abstractNum>
  <w:num w:numId="1" w16cid:durableId="1504314659">
    <w:abstractNumId w:val="26"/>
  </w:num>
  <w:num w:numId="2" w16cid:durableId="2125225147">
    <w:abstractNumId w:val="15"/>
  </w:num>
  <w:num w:numId="3" w16cid:durableId="1474172703">
    <w:abstractNumId w:val="17"/>
  </w:num>
  <w:num w:numId="4" w16cid:durableId="1032921299">
    <w:abstractNumId w:val="3"/>
  </w:num>
  <w:num w:numId="5" w16cid:durableId="419764127">
    <w:abstractNumId w:val="14"/>
  </w:num>
  <w:num w:numId="6" w16cid:durableId="1644307197">
    <w:abstractNumId w:val="24"/>
  </w:num>
  <w:num w:numId="7" w16cid:durableId="420952594">
    <w:abstractNumId w:val="19"/>
  </w:num>
  <w:num w:numId="8" w16cid:durableId="489836321">
    <w:abstractNumId w:val="4"/>
  </w:num>
  <w:num w:numId="9" w16cid:durableId="1048838398">
    <w:abstractNumId w:val="7"/>
  </w:num>
  <w:num w:numId="10" w16cid:durableId="779953189">
    <w:abstractNumId w:val="6"/>
  </w:num>
  <w:num w:numId="11" w16cid:durableId="1875657854">
    <w:abstractNumId w:val="5"/>
  </w:num>
  <w:num w:numId="12" w16cid:durableId="251549354">
    <w:abstractNumId w:val="16"/>
  </w:num>
  <w:num w:numId="13" w16cid:durableId="1341546011">
    <w:abstractNumId w:val="18"/>
  </w:num>
  <w:num w:numId="14" w16cid:durableId="606813193">
    <w:abstractNumId w:val="22"/>
  </w:num>
  <w:num w:numId="15" w16cid:durableId="2070348970">
    <w:abstractNumId w:val="1"/>
  </w:num>
  <w:num w:numId="16" w16cid:durableId="585918594">
    <w:abstractNumId w:val="30"/>
  </w:num>
  <w:num w:numId="17" w16cid:durableId="392310455">
    <w:abstractNumId w:val="25"/>
  </w:num>
  <w:num w:numId="18" w16cid:durableId="162862405">
    <w:abstractNumId w:val="28"/>
  </w:num>
  <w:num w:numId="19" w16cid:durableId="702440778">
    <w:abstractNumId w:val="21"/>
  </w:num>
  <w:num w:numId="20" w16cid:durableId="560605857">
    <w:abstractNumId w:val="13"/>
  </w:num>
  <w:num w:numId="21" w16cid:durableId="1250577827">
    <w:abstractNumId w:val="10"/>
  </w:num>
  <w:num w:numId="22" w16cid:durableId="2145656289">
    <w:abstractNumId w:val="12"/>
  </w:num>
  <w:num w:numId="23" w16cid:durableId="1246377431">
    <w:abstractNumId w:val="9"/>
  </w:num>
  <w:num w:numId="24" w16cid:durableId="506094997">
    <w:abstractNumId w:val="8"/>
  </w:num>
  <w:num w:numId="25" w16cid:durableId="1833182852">
    <w:abstractNumId w:val="29"/>
  </w:num>
  <w:num w:numId="26" w16cid:durableId="1659142130">
    <w:abstractNumId w:val="23"/>
  </w:num>
  <w:num w:numId="27" w16cid:durableId="823156359">
    <w:abstractNumId w:val="0"/>
  </w:num>
  <w:num w:numId="28" w16cid:durableId="565804747">
    <w:abstractNumId w:val="11"/>
  </w:num>
  <w:num w:numId="29" w16cid:durableId="2023166901">
    <w:abstractNumId w:val="31"/>
  </w:num>
  <w:num w:numId="30" w16cid:durableId="873731453">
    <w:abstractNumId w:val="27"/>
  </w:num>
  <w:num w:numId="31" w16cid:durableId="1936595372">
    <w:abstractNumId w:val="20"/>
  </w:num>
  <w:num w:numId="32" w16cid:durableId="71762609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 w:name="EN.InstantFormat" w:val="&lt;ENInstantFormat&gt;&lt;Enabled&gt;1&lt;/Enabled&gt;&lt;ScanUnformatted&gt;1&lt;/ScanUnformatted&gt;&lt;ScanChanges&gt;1&lt;/ScanChanges&gt;&lt;Suspended&gt;0&lt;/Suspended&gt;&lt;/ENInstantFormat&gt;"/>
    <w:docVar w:name="EN.Layout" w:val="&lt;ENLayout&gt;&lt;Style&gt;Gaya UKM BI EDITED 2023&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trs5zxsrwvr9nev95sxa0dp0xd0e0wa5waa&quot;&gt;Assignment 1&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B93196"/>
    <w:rsid w:val="00017C69"/>
    <w:rsid w:val="00036D93"/>
    <w:rsid w:val="0004503E"/>
    <w:rsid w:val="00055293"/>
    <w:rsid w:val="00061518"/>
    <w:rsid w:val="00070A12"/>
    <w:rsid w:val="00077CE9"/>
    <w:rsid w:val="0008101A"/>
    <w:rsid w:val="00082D0A"/>
    <w:rsid w:val="00082D35"/>
    <w:rsid w:val="000853D3"/>
    <w:rsid w:val="000B246E"/>
    <w:rsid w:val="000B4707"/>
    <w:rsid w:val="000B61FB"/>
    <w:rsid w:val="000B74B7"/>
    <w:rsid w:val="000C09ED"/>
    <w:rsid w:val="000C551A"/>
    <w:rsid w:val="000D22D8"/>
    <w:rsid w:val="000E0008"/>
    <w:rsid w:val="000F3AB0"/>
    <w:rsid w:val="00103187"/>
    <w:rsid w:val="001055EB"/>
    <w:rsid w:val="00126A46"/>
    <w:rsid w:val="00133A90"/>
    <w:rsid w:val="001541D2"/>
    <w:rsid w:val="001760EA"/>
    <w:rsid w:val="00182955"/>
    <w:rsid w:val="00186A44"/>
    <w:rsid w:val="0019101E"/>
    <w:rsid w:val="00193F57"/>
    <w:rsid w:val="001977F3"/>
    <w:rsid w:val="001A5067"/>
    <w:rsid w:val="001B6508"/>
    <w:rsid w:val="001C15C1"/>
    <w:rsid w:val="001C348F"/>
    <w:rsid w:val="001D7C17"/>
    <w:rsid w:val="001E0830"/>
    <w:rsid w:val="001E3E3D"/>
    <w:rsid w:val="001F6D58"/>
    <w:rsid w:val="0020326C"/>
    <w:rsid w:val="00224078"/>
    <w:rsid w:val="002244EB"/>
    <w:rsid w:val="002342CA"/>
    <w:rsid w:val="002401A8"/>
    <w:rsid w:val="0024602D"/>
    <w:rsid w:val="00282B8A"/>
    <w:rsid w:val="002916E8"/>
    <w:rsid w:val="00295C9A"/>
    <w:rsid w:val="002A7729"/>
    <w:rsid w:val="002A7F02"/>
    <w:rsid w:val="002B0E88"/>
    <w:rsid w:val="002B7A2F"/>
    <w:rsid w:val="002E5F24"/>
    <w:rsid w:val="002E7266"/>
    <w:rsid w:val="002E7E58"/>
    <w:rsid w:val="002F49D8"/>
    <w:rsid w:val="00307B86"/>
    <w:rsid w:val="00321775"/>
    <w:rsid w:val="00341074"/>
    <w:rsid w:val="00350CE8"/>
    <w:rsid w:val="003A30F9"/>
    <w:rsid w:val="003C43AA"/>
    <w:rsid w:val="003C6443"/>
    <w:rsid w:val="003D19F1"/>
    <w:rsid w:val="003D3316"/>
    <w:rsid w:val="003D3DBA"/>
    <w:rsid w:val="003E5B30"/>
    <w:rsid w:val="003E6F32"/>
    <w:rsid w:val="003F0B51"/>
    <w:rsid w:val="003F2727"/>
    <w:rsid w:val="00410EC9"/>
    <w:rsid w:val="00420156"/>
    <w:rsid w:val="004227C4"/>
    <w:rsid w:val="004345B0"/>
    <w:rsid w:val="004401EE"/>
    <w:rsid w:val="00444389"/>
    <w:rsid w:val="004560E4"/>
    <w:rsid w:val="00457AE5"/>
    <w:rsid w:val="004619B0"/>
    <w:rsid w:val="004657B3"/>
    <w:rsid w:val="00465F50"/>
    <w:rsid w:val="004A40EA"/>
    <w:rsid w:val="004A62B9"/>
    <w:rsid w:val="004A7376"/>
    <w:rsid w:val="004B456E"/>
    <w:rsid w:val="004B678C"/>
    <w:rsid w:val="004C3E0A"/>
    <w:rsid w:val="004D2B28"/>
    <w:rsid w:val="004E3E05"/>
    <w:rsid w:val="00504F80"/>
    <w:rsid w:val="00507D1A"/>
    <w:rsid w:val="00527129"/>
    <w:rsid w:val="005363BA"/>
    <w:rsid w:val="005400C9"/>
    <w:rsid w:val="00557EB8"/>
    <w:rsid w:val="00562CD5"/>
    <w:rsid w:val="00563748"/>
    <w:rsid w:val="00572088"/>
    <w:rsid w:val="0057399B"/>
    <w:rsid w:val="0057555C"/>
    <w:rsid w:val="00575CEB"/>
    <w:rsid w:val="00582097"/>
    <w:rsid w:val="0058494F"/>
    <w:rsid w:val="00585AE7"/>
    <w:rsid w:val="005A5268"/>
    <w:rsid w:val="005B3749"/>
    <w:rsid w:val="005C5598"/>
    <w:rsid w:val="005D0994"/>
    <w:rsid w:val="005D1ABE"/>
    <w:rsid w:val="005D61B9"/>
    <w:rsid w:val="005E4996"/>
    <w:rsid w:val="00606DA6"/>
    <w:rsid w:val="00610693"/>
    <w:rsid w:val="00617E86"/>
    <w:rsid w:val="0065016A"/>
    <w:rsid w:val="00651F99"/>
    <w:rsid w:val="00656EC5"/>
    <w:rsid w:val="00671622"/>
    <w:rsid w:val="0067668E"/>
    <w:rsid w:val="00677302"/>
    <w:rsid w:val="00682939"/>
    <w:rsid w:val="00684885"/>
    <w:rsid w:val="0068668A"/>
    <w:rsid w:val="00693434"/>
    <w:rsid w:val="006941E2"/>
    <w:rsid w:val="00694CAE"/>
    <w:rsid w:val="006A5E9B"/>
    <w:rsid w:val="006E0677"/>
    <w:rsid w:val="006F5F7F"/>
    <w:rsid w:val="00702567"/>
    <w:rsid w:val="00742504"/>
    <w:rsid w:val="00750C4E"/>
    <w:rsid w:val="0077692A"/>
    <w:rsid w:val="00776BBF"/>
    <w:rsid w:val="007907AA"/>
    <w:rsid w:val="00794A8C"/>
    <w:rsid w:val="007A31B9"/>
    <w:rsid w:val="007A3F0E"/>
    <w:rsid w:val="007A5854"/>
    <w:rsid w:val="007A7DED"/>
    <w:rsid w:val="007D7F9F"/>
    <w:rsid w:val="00801E81"/>
    <w:rsid w:val="00805ACC"/>
    <w:rsid w:val="00821F2A"/>
    <w:rsid w:val="00825F66"/>
    <w:rsid w:val="00827FAB"/>
    <w:rsid w:val="008406C8"/>
    <w:rsid w:val="00844613"/>
    <w:rsid w:val="00844A32"/>
    <w:rsid w:val="008452E7"/>
    <w:rsid w:val="00866E0B"/>
    <w:rsid w:val="008736F0"/>
    <w:rsid w:val="0088706F"/>
    <w:rsid w:val="00890D00"/>
    <w:rsid w:val="0089164C"/>
    <w:rsid w:val="008B08E7"/>
    <w:rsid w:val="008B1A68"/>
    <w:rsid w:val="008D4516"/>
    <w:rsid w:val="008E3B78"/>
    <w:rsid w:val="008E7E05"/>
    <w:rsid w:val="00905A15"/>
    <w:rsid w:val="009149AB"/>
    <w:rsid w:val="00922111"/>
    <w:rsid w:val="00945370"/>
    <w:rsid w:val="009479B6"/>
    <w:rsid w:val="00951D26"/>
    <w:rsid w:val="00960442"/>
    <w:rsid w:val="00970D55"/>
    <w:rsid w:val="0097705F"/>
    <w:rsid w:val="00986940"/>
    <w:rsid w:val="0099049C"/>
    <w:rsid w:val="009910D5"/>
    <w:rsid w:val="009A2236"/>
    <w:rsid w:val="009A296B"/>
    <w:rsid w:val="009A4AB7"/>
    <w:rsid w:val="009A5482"/>
    <w:rsid w:val="009C0949"/>
    <w:rsid w:val="009C4C4F"/>
    <w:rsid w:val="009D2186"/>
    <w:rsid w:val="009D41DB"/>
    <w:rsid w:val="009E0B31"/>
    <w:rsid w:val="009E14D9"/>
    <w:rsid w:val="009E4EC6"/>
    <w:rsid w:val="009F2B0C"/>
    <w:rsid w:val="00A000FE"/>
    <w:rsid w:val="00A15CDC"/>
    <w:rsid w:val="00A17ABB"/>
    <w:rsid w:val="00A2391C"/>
    <w:rsid w:val="00A91CA0"/>
    <w:rsid w:val="00A95857"/>
    <w:rsid w:val="00AA2284"/>
    <w:rsid w:val="00AA57C7"/>
    <w:rsid w:val="00AA59F0"/>
    <w:rsid w:val="00AA5B8A"/>
    <w:rsid w:val="00AC6662"/>
    <w:rsid w:val="00AC763A"/>
    <w:rsid w:val="00AD5424"/>
    <w:rsid w:val="00AD7B3F"/>
    <w:rsid w:val="00AE0BC5"/>
    <w:rsid w:val="00AE70E4"/>
    <w:rsid w:val="00B00372"/>
    <w:rsid w:val="00B1707F"/>
    <w:rsid w:val="00B24A6D"/>
    <w:rsid w:val="00B42A42"/>
    <w:rsid w:val="00B556C7"/>
    <w:rsid w:val="00B62CBB"/>
    <w:rsid w:val="00B75B67"/>
    <w:rsid w:val="00B76ED0"/>
    <w:rsid w:val="00B82F1C"/>
    <w:rsid w:val="00B83BA5"/>
    <w:rsid w:val="00B86E23"/>
    <w:rsid w:val="00B93196"/>
    <w:rsid w:val="00BA73B5"/>
    <w:rsid w:val="00BC5747"/>
    <w:rsid w:val="00C030FB"/>
    <w:rsid w:val="00C13340"/>
    <w:rsid w:val="00C15E8D"/>
    <w:rsid w:val="00C2353C"/>
    <w:rsid w:val="00C301C1"/>
    <w:rsid w:val="00C74DB4"/>
    <w:rsid w:val="00C856C1"/>
    <w:rsid w:val="00C87D45"/>
    <w:rsid w:val="00CB0641"/>
    <w:rsid w:val="00CB1180"/>
    <w:rsid w:val="00CC57C9"/>
    <w:rsid w:val="00CD0A5D"/>
    <w:rsid w:val="00CF54C3"/>
    <w:rsid w:val="00D353EB"/>
    <w:rsid w:val="00D44AC9"/>
    <w:rsid w:val="00D522F2"/>
    <w:rsid w:val="00D56DC8"/>
    <w:rsid w:val="00D66C12"/>
    <w:rsid w:val="00D738D7"/>
    <w:rsid w:val="00D7769A"/>
    <w:rsid w:val="00D85CBF"/>
    <w:rsid w:val="00D8622C"/>
    <w:rsid w:val="00D931EB"/>
    <w:rsid w:val="00D94C1B"/>
    <w:rsid w:val="00D96F04"/>
    <w:rsid w:val="00DA2BCF"/>
    <w:rsid w:val="00DB36A8"/>
    <w:rsid w:val="00DB7262"/>
    <w:rsid w:val="00DC3F5F"/>
    <w:rsid w:val="00E01F89"/>
    <w:rsid w:val="00E0757F"/>
    <w:rsid w:val="00E15D3B"/>
    <w:rsid w:val="00E20913"/>
    <w:rsid w:val="00E22017"/>
    <w:rsid w:val="00E43FCF"/>
    <w:rsid w:val="00E458E4"/>
    <w:rsid w:val="00E513E2"/>
    <w:rsid w:val="00E66598"/>
    <w:rsid w:val="00E765AD"/>
    <w:rsid w:val="00E824BB"/>
    <w:rsid w:val="00E87BED"/>
    <w:rsid w:val="00E93148"/>
    <w:rsid w:val="00E9674C"/>
    <w:rsid w:val="00EA284F"/>
    <w:rsid w:val="00EB052E"/>
    <w:rsid w:val="00EB4F9C"/>
    <w:rsid w:val="00ED35DC"/>
    <w:rsid w:val="00EE7338"/>
    <w:rsid w:val="00EF0A8D"/>
    <w:rsid w:val="00EF68CE"/>
    <w:rsid w:val="00EF7E0A"/>
    <w:rsid w:val="00F0393C"/>
    <w:rsid w:val="00F05F5B"/>
    <w:rsid w:val="00F16C33"/>
    <w:rsid w:val="00F20F39"/>
    <w:rsid w:val="00F2615C"/>
    <w:rsid w:val="00F45FAC"/>
    <w:rsid w:val="00F5134F"/>
    <w:rsid w:val="00F7300A"/>
    <w:rsid w:val="00F731C3"/>
    <w:rsid w:val="00F757D5"/>
    <w:rsid w:val="00F8748E"/>
    <w:rsid w:val="00FB6A74"/>
    <w:rsid w:val="00FC5FBD"/>
    <w:rsid w:val="00FD204C"/>
    <w:rsid w:val="00FE3108"/>
    <w:rsid w:val="00FF2E37"/>
    <w:rsid w:val="00FF4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ABAED4"/>
  <w15:docId w15:val="{0CCDC83D-E10D-42BB-A9DC-7F412E19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0D5"/>
    <w:pPr>
      <w:spacing w:before="240" w:after="120" w:line="240" w:lineRule="auto"/>
      <w:jc w:val="both"/>
    </w:pPr>
    <w:rPr>
      <w:rFonts w:ascii="Times New Roman" w:eastAsia="MS Mincho" w:hAnsi="Times New Roman" w:cs="Arial"/>
      <w:sz w:val="24"/>
      <w:szCs w:val="24"/>
      <w:lang w:val="en-GB"/>
    </w:rPr>
  </w:style>
  <w:style w:type="paragraph" w:styleId="Heading1">
    <w:name w:val="heading 1"/>
    <w:next w:val="09aLevel01"/>
    <w:link w:val="Heading1Char"/>
    <w:qFormat/>
    <w:rsid w:val="009910D5"/>
    <w:pPr>
      <w:keepNext/>
      <w:keepLines/>
      <w:numPr>
        <w:numId w:val="31"/>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9910D5"/>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9910D5"/>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9910D5"/>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9910D5"/>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9910D5"/>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9910D5"/>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9910D5"/>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9910D5"/>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semiHidden/>
    <w:unhideWhenUsed/>
    <w:rsid w:val="009910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10D5"/>
  </w:style>
  <w:style w:type="character" w:customStyle="1" w:styleId="Heading1Char">
    <w:name w:val="Heading 1 Char"/>
    <w:link w:val="Heading1"/>
    <w:rsid w:val="009910D5"/>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9910D5"/>
    <w:rPr>
      <w:rFonts w:ascii="Times New Roman" w:eastAsia="MS Mincho" w:hAnsi="Times New Roman" w:cs="Arial"/>
      <w:b/>
      <w:caps/>
      <w:szCs w:val="24"/>
    </w:rPr>
  </w:style>
  <w:style w:type="character" w:customStyle="1" w:styleId="Heading3Char">
    <w:name w:val="Heading 3 Char"/>
    <w:link w:val="Heading3"/>
    <w:uiPriority w:val="9"/>
    <w:semiHidden/>
    <w:rsid w:val="009910D5"/>
    <w:rPr>
      <w:rFonts w:ascii="Times New Roman" w:eastAsia="MS Gothic" w:hAnsi="Times New Roman" w:cs="Times New Roman"/>
      <w:b/>
      <w:bCs/>
      <w:caps/>
    </w:rPr>
  </w:style>
  <w:style w:type="character" w:customStyle="1" w:styleId="Heading4Char">
    <w:name w:val="Heading 4 Char"/>
    <w:link w:val="Heading4"/>
    <w:uiPriority w:val="9"/>
    <w:semiHidden/>
    <w:rsid w:val="009910D5"/>
    <w:rPr>
      <w:rFonts w:ascii="Times New Roman" w:eastAsia="MS Gothic" w:hAnsi="Times New Roman" w:cs="Times New Roman"/>
      <w:b/>
      <w:bCs/>
    </w:rPr>
  </w:style>
  <w:style w:type="character" w:customStyle="1" w:styleId="Heading5Char">
    <w:name w:val="Heading 5 Char"/>
    <w:link w:val="Heading5"/>
    <w:uiPriority w:val="9"/>
    <w:semiHidden/>
    <w:rsid w:val="009910D5"/>
    <w:rPr>
      <w:rFonts w:ascii="Times New Roman" w:eastAsia="MS Gothic" w:hAnsi="Times New Roman" w:cs="Times New Roman"/>
      <w:b/>
      <w:bCs/>
    </w:rPr>
  </w:style>
  <w:style w:type="character" w:customStyle="1" w:styleId="Heading6Char">
    <w:name w:val="Heading 6 Char"/>
    <w:link w:val="Heading6"/>
    <w:uiPriority w:val="9"/>
    <w:semiHidden/>
    <w:rsid w:val="009910D5"/>
    <w:rPr>
      <w:rFonts w:ascii="Times New Roman" w:eastAsia="MS Gothic" w:hAnsi="Times New Roman" w:cs="Times New Roman"/>
      <w:b/>
      <w:bCs/>
    </w:rPr>
  </w:style>
  <w:style w:type="character" w:customStyle="1" w:styleId="Heading7Char">
    <w:name w:val="Heading 7 Char"/>
    <w:link w:val="Heading7"/>
    <w:uiPriority w:val="9"/>
    <w:semiHidden/>
    <w:rsid w:val="009910D5"/>
    <w:rPr>
      <w:rFonts w:ascii="Times New Roman" w:eastAsia="MS Gothic" w:hAnsi="Times New Roman" w:cs="Times New Roman"/>
      <w:b/>
      <w:iCs/>
      <w:szCs w:val="24"/>
    </w:rPr>
  </w:style>
  <w:style w:type="character" w:customStyle="1" w:styleId="Heading8Char">
    <w:name w:val="Heading 8 Char"/>
    <w:link w:val="Heading8"/>
    <w:uiPriority w:val="9"/>
    <w:semiHidden/>
    <w:rsid w:val="009910D5"/>
    <w:rPr>
      <w:rFonts w:ascii="Times New Roman" w:eastAsia="MS Gothic" w:hAnsi="Times New Roman" w:cs="Times New Roman"/>
      <w:b/>
      <w:szCs w:val="20"/>
    </w:rPr>
  </w:style>
  <w:style w:type="character" w:customStyle="1" w:styleId="Heading9Char">
    <w:name w:val="Heading 9 Char"/>
    <w:link w:val="Heading9"/>
    <w:uiPriority w:val="9"/>
    <w:semiHidden/>
    <w:rsid w:val="009910D5"/>
    <w:rPr>
      <w:rFonts w:ascii="Times New Roman" w:eastAsia="MS Gothic" w:hAnsi="Times New Roman" w:cs="Times New Roman"/>
      <w:b/>
      <w:bCs/>
      <w:szCs w:val="32"/>
    </w:rPr>
  </w:style>
  <w:style w:type="numbering" w:customStyle="1" w:styleId="NoList1">
    <w:name w:val="No List1"/>
    <w:next w:val="NoList"/>
    <w:uiPriority w:val="99"/>
    <w:semiHidden/>
    <w:unhideWhenUsed/>
    <w:rsid w:val="009910D5"/>
  </w:style>
  <w:style w:type="paragraph" w:customStyle="1" w:styleId="25Caption-Appendix">
    <w:name w:val="25 Caption-Appendix"/>
    <w:next w:val="10Normal01-FirstParagraph"/>
    <w:qFormat/>
    <w:rsid w:val="009910D5"/>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9910D5"/>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9910D5"/>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9910D5"/>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9910D5"/>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9910D5"/>
    <w:rPr>
      <w:rFonts w:ascii="Britannic Bold" w:eastAsia="MS Mincho" w:hAnsi="Britannic Bold" w:cs="Lucida Grande"/>
      <w:sz w:val="24"/>
      <w:szCs w:val="24"/>
    </w:rPr>
  </w:style>
  <w:style w:type="character" w:customStyle="1" w:styleId="DocumentMapChar">
    <w:name w:val="Document Map Char"/>
    <w:link w:val="DocumentMap"/>
    <w:uiPriority w:val="99"/>
    <w:rsid w:val="009910D5"/>
    <w:rPr>
      <w:rFonts w:ascii="Britannic Bold" w:eastAsia="MS Mincho" w:hAnsi="Britannic Bold" w:cs="Lucida Grande"/>
      <w:sz w:val="24"/>
      <w:szCs w:val="24"/>
    </w:rPr>
  </w:style>
  <w:style w:type="paragraph" w:styleId="Revision">
    <w:name w:val="Revision"/>
    <w:hidden/>
    <w:uiPriority w:val="99"/>
    <w:semiHidden/>
    <w:rsid w:val="009910D5"/>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9910D5"/>
    <w:rPr>
      <w:rFonts w:ascii="Lucida Grande" w:hAnsi="Lucida Grande" w:cs="Lucida Grande"/>
      <w:sz w:val="18"/>
      <w:szCs w:val="18"/>
    </w:rPr>
  </w:style>
  <w:style w:type="character" w:customStyle="1" w:styleId="BalloonTextChar">
    <w:name w:val="Balloon Text Char"/>
    <w:link w:val="BalloonText"/>
    <w:uiPriority w:val="99"/>
    <w:semiHidden/>
    <w:rsid w:val="009910D5"/>
    <w:rPr>
      <w:rFonts w:ascii="Lucida Grande" w:eastAsia="MS Mincho" w:hAnsi="Lucida Grande" w:cs="Lucida Grande"/>
      <w:sz w:val="18"/>
      <w:szCs w:val="18"/>
      <w:lang w:val="en-GB"/>
    </w:rPr>
  </w:style>
  <w:style w:type="paragraph" w:customStyle="1" w:styleId="11Normal02-SecondOnwardParagraph">
    <w:name w:val="11 Normal02-Second&amp;OnwardParagraph"/>
    <w:qFormat/>
    <w:rsid w:val="009910D5"/>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9910D5"/>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9910D5"/>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9910D5"/>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9910D5"/>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9910D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9910D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9910D5"/>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9910D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9910D5"/>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9910D5"/>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9910D5"/>
    <w:rPr>
      <w:rFonts w:ascii="Times New Roman" w:eastAsia="MS Mincho" w:hAnsi="Times New Roman" w:cs="Arial"/>
      <w:sz w:val="24"/>
      <w:szCs w:val="24"/>
    </w:rPr>
  </w:style>
  <w:style w:type="paragraph" w:styleId="Footer">
    <w:name w:val="footer"/>
    <w:link w:val="FooterChar"/>
    <w:uiPriority w:val="99"/>
    <w:unhideWhenUsed/>
    <w:rsid w:val="009910D5"/>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9910D5"/>
    <w:rPr>
      <w:rFonts w:ascii="Times New Roman" w:eastAsia="MS Mincho" w:hAnsi="Times New Roman" w:cs="Arial"/>
      <w:sz w:val="24"/>
      <w:szCs w:val="24"/>
    </w:rPr>
  </w:style>
  <w:style w:type="character" w:styleId="PageNumber">
    <w:name w:val="page number"/>
    <w:basedOn w:val="DefaultParagraphFont"/>
    <w:uiPriority w:val="99"/>
    <w:semiHidden/>
    <w:unhideWhenUsed/>
    <w:rsid w:val="009910D5"/>
  </w:style>
  <w:style w:type="character" w:styleId="Hyperlink">
    <w:name w:val="Hyperlink"/>
    <w:uiPriority w:val="99"/>
    <w:unhideWhenUsed/>
    <w:rsid w:val="009910D5"/>
    <w:rPr>
      <w:noProof w:val="0"/>
      <w:color w:val="0000FF"/>
      <w:u w:val="single"/>
      <w:lang w:val="en-GB"/>
    </w:rPr>
  </w:style>
  <w:style w:type="character" w:styleId="FollowedHyperlink">
    <w:name w:val="FollowedHyperlink"/>
    <w:uiPriority w:val="99"/>
    <w:semiHidden/>
    <w:unhideWhenUsed/>
    <w:rsid w:val="009910D5"/>
    <w:rPr>
      <w:color w:val="800080"/>
      <w:u w:val="single"/>
    </w:rPr>
  </w:style>
  <w:style w:type="paragraph" w:styleId="ListParagraph">
    <w:name w:val="List Paragraph"/>
    <w:basedOn w:val="Normal"/>
    <w:uiPriority w:val="34"/>
    <w:qFormat/>
    <w:rsid w:val="009910D5"/>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9910D5"/>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9910D5"/>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9910D5"/>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9910D5"/>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9910D5"/>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9910D5"/>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9910D5"/>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9910D5"/>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9910D5"/>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link w:val="10Normal01-FirstParagraphChar"/>
    <w:qFormat/>
    <w:rsid w:val="009910D5"/>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9910D5"/>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9910D5"/>
    <w:pPr>
      <w:spacing w:after="200"/>
    </w:pPr>
    <w:rPr>
      <w:b/>
      <w:bCs/>
      <w:color w:val="4F81BD"/>
      <w:sz w:val="18"/>
      <w:szCs w:val="18"/>
    </w:rPr>
  </w:style>
  <w:style w:type="paragraph" w:customStyle="1" w:styleId="15aCaption-Table-Center">
    <w:name w:val="15a Caption-Table-Center"/>
    <w:next w:val="11Normal02-SecondOnwardParagraph"/>
    <w:qFormat/>
    <w:rsid w:val="009910D5"/>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9910D5"/>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9910D5"/>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9910D5"/>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9910D5"/>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9910D5"/>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9910D5"/>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9910D5"/>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9910D5"/>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9910D5"/>
    <w:pPr>
      <w:numPr>
        <w:numId w:val="1"/>
      </w:numPr>
    </w:pPr>
  </w:style>
  <w:style w:type="numbering" w:customStyle="1" w:styleId="01dList-Mazleha">
    <w:name w:val="01d List-Mazleha"/>
    <w:uiPriority w:val="99"/>
    <w:rsid w:val="009910D5"/>
    <w:pPr>
      <w:numPr>
        <w:numId w:val="2"/>
      </w:numPr>
    </w:pPr>
  </w:style>
  <w:style w:type="paragraph" w:customStyle="1" w:styleId="07Heading0a-AbstrakAbstract">
    <w:name w:val="07 Heading 0a - Abstrak/Abstract"/>
    <w:next w:val="NoSpacing"/>
    <w:qFormat/>
    <w:rsid w:val="009910D5"/>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9910D5"/>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9910D5"/>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9910D5"/>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9910D5"/>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9910D5"/>
    <w:pPr>
      <w:numPr>
        <w:numId w:val="3"/>
      </w:numPr>
    </w:pPr>
  </w:style>
  <w:style w:type="paragraph" w:customStyle="1" w:styleId="06aAcknowledgement-Title">
    <w:name w:val="06a Acknowledgement-Title"/>
    <w:next w:val="06bAcknowledgement-Normal01"/>
    <w:qFormat/>
    <w:rsid w:val="009910D5"/>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9910D5"/>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9910D5"/>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9910D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9910D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9910D5"/>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9910D5"/>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9910D5"/>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9910D5"/>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9910D5"/>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9910D5"/>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9910D5"/>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9910D5"/>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9910D5"/>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9910D5"/>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9910D5"/>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9910D5"/>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9910D5"/>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9910D5"/>
    <w:pPr>
      <w:keepNext/>
      <w:numPr>
        <w:ilvl w:val="1"/>
        <w:numId w:val="31"/>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9910D5"/>
    <w:pPr>
      <w:keepNext/>
      <w:numPr>
        <w:ilvl w:val="2"/>
        <w:numId w:val="31"/>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9910D5"/>
    <w:rPr>
      <w:rFonts w:ascii="Times New Roman" w:eastAsia="Calibri" w:hAnsi="Times New Roman" w:cs="Arial"/>
      <w:b/>
      <w:caps/>
      <w:szCs w:val="20"/>
    </w:rPr>
  </w:style>
  <w:style w:type="paragraph" w:customStyle="1" w:styleId="09cLevel03">
    <w:name w:val="09c Level03"/>
    <w:next w:val="10Normal01-FirstParagraph"/>
    <w:link w:val="09cLevel03Char"/>
    <w:qFormat/>
    <w:rsid w:val="009910D5"/>
    <w:pPr>
      <w:keepNext/>
      <w:numPr>
        <w:ilvl w:val="3"/>
        <w:numId w:val="31"/>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9910D5"/>
    <w:rPr>
      <w:rFonts w:ascii="Times New Roman" w:eastAsia="Calibri" w:hAnsi="Times New Roman" w:cs="Arial"/>
      <w:b/>
      <w:caps/>
    </w:rPr>
  </w:style>
  <w:style w:type="paragraph" w:customStyle="1" w:styleId="09dLevel04">
    <w:name w:val="09d Level04"/>
    <w:next w:val="10Normal01-FirstParagraph"/>
    <w:link w:val="09dLevel04Char"/>
    <w:qFormat/>
    <w:rsid w:val="009910D5"/>
    <w:pPr>
      <w:keepNext/>
      <w:numPr>
        <w:ilvl w:val="4"/>
        <w:numId w:val="31"/>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9910D5"/>
    <w:rPr>
      <w:rFonts w:ascii="Times New Roman" w:eastAsia="Calibri" w:hAnsi="Times New Roman" w:cs="Arial"/>
      <w:b/>
      <w:lang w:val="en-GB"/>
    </w:rPr>
  </w:style>
  <w:style w:type="paragraph" w:customStyle="1" w:styleId="09eLevel05">
    <w:name w:val="09e Level05"/>
    <w:next w:val="10Normal01-FirstParagraph"/>
    <w:link w:val="09eLevel05Char"/>
    <w:qFormat/>
    <w:rsid w:val="009910D5"/>
    <w:pPr>
      <w:keepNext/>
      <w:numPr>
        <w:ilvl w:val="5"/>
        <w:numId w:val="31"/>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9910D5"/>
    <w:rPr>
      <w:rFonts w:ascii="Times New Roman" w:eastAsia="Calibri" w:hAnsi="Times New Roman" w:cs="Arial"/>
      <w:b/>
      <w:lang w:val="en-GB"/>
    </w:rPr>
  </w:style>
  <w:style w:type="character" w:customStyle="1" w:styleId="09eLevel05Char">
    <w:name w:val="09e Level05 Char"/>
    <w:link w:val="09eLevel05"/>
    <w:rsid w:val="009910D5"/>
    <w:rPr>
      <w:rFonts w:ascii="Times New Roman" w:eastAsia="Calibri" w:hAnsi="Times New Roman" w:cs="Arial"/>
      <w:b/>
      <w:lang w:val="en-GB"/>
    </w:rPr>
  </w:style>
  <w:style w:type="paragraph" w:customStyle="1" w:styleId="AppendixA">
    <w:name w:val="AppendixA"/>
    <w:next w:val="10Normal01-FirstParagraph"/>
    <w:link w:val="AppendixAChar"/>
    <w:qFormat/>
    <w:rsid w:val="009910D5"/>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9910D5"/>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9910D5"/>
    <w:rPr>
      <w:rFonts w:ascii="Times New Roman" w:eastAsia="Calibri" w:hAnsi="Times New Roman" w:cs="Arial"/>
      <w:b/>
      <w:caps/>
      <w:lang w:val="en-GB"/>
    </w:rPr>
  </w:style>
  <w:style w:type="paragraph" w:customStyle="1" w:styleId="AppendixA11">
    <w:name w:val="AppendixA11"/>
    <w:next w:val="10Normal01-FirstParagraph"/>
    <w:qFormat/>
    <w:rsid w:val="009910D5"/>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9910D5"/>
    <w:pPr>
      <w:numPr>
        <w:numId w:val="4"/>
      </w:numPr>
    </w:pPr>
  </w:style>
  <w:style w:type="paragraph" w:customStyle="1" w:styleId="30FootnoteText-Numbering">
    <w:name w:val="30 FootnoteText-Numbering"/>
    <w:qFormat/>
    <w:rsid w:val="009910D5"/>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9910D5"/>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9910D5"/>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9910D5"/>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9910D5"/>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9910D5"/>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9910D5"/>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9910D5"/>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9910D5"/>
    <w:pPr>
      <w:numPr>
        <w:numId w:val="6"/>
      </w:numPr>
    </w:pPr>
  </w:style>
  <w:style w:type="numbering" w:customStyle="1" w:styleId="01aList-Mazleha">
    <w:name w:val="01a List-Mazleha"/>
    <w:uiPriority w:val="99"/>
    <w:rsid w:val="009910D5"/>
    <w:pPr>
      <w:numPr>
        <w:numId w:val="7"/>
      </w:numPr>
    </w:pPr>
  </w:style>
  <w:style w:type="paragraph" w:styleId="List">
    <w:name w:val="List"/>
    <w:basedOn w:val="Normal"/>
    <w:uiPriority w:val="99"/>
    <w:unhideWhenUsed/>
    <w:rsid w:val="009910D5"/>
    <w:rPr>
      <w:noProof/>
      <w:lang w:eastAsia="ko-KR"/>
    </w:rPr>
  </w:style>
  <w:style w:type="paragraph" w:customStyle="1" w:styleId="10Listing">
    <w:name w:val="10 Listing"/>
    <w:qFormat/>
    <w:rsid w:val="009910D5"/>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9910D5"/>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9910D5"/>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9910D5"/>
    <w:pPr>
      <w:numPr>
        <w:numId w:val="8"/>
      </w:numPr>
    </w:pPr>
  </w:style>
  <w:style w:type="numbering" w:customStyle="1" w:styleId="02aList-Mazleha-Indent1x">
    <w:name w:val="02a List-Mazleha-Indent1x"/>
    <w:uiPriority w:val="99"/>
    <w:rsid w:val="009910D5"/>
    <w:pPr>
      <w:numPr>
        <w:numId w:val="10"/>
      </w:numPr>
    </w:pPr>
  </w:style>
  <w:style w:type="numbering" w:customStyle="1" w:styleId="02cList-Mazleha-Indent1x">
    <w:name w:val="02c List-Mazleha-Indent1x"/>
    <w:uiPriority w:val="99"/>
    <w:rsid w:val="009910D5"/>
    <w:pPr>
      <w:numPr>
        <w:numId w:val="11"/>
      </w:numPr>
    </w:pPr>
  </w:style>
  <w:style w:type="numbering" w:customStyle="1" w:styleId="02dList-Mazleha-Indent1x">
    <w:name w:val="02d List-Mazleha-Indent1x"/>
    <w:uiPriority w:val="99"/>
    <w:rsid w:val="009910D5"/>
    <w:pPr>
      <w:numPr>
        <w:numId w:val="12"/>
      </w:numPr>
    </w:pPr>
  </w:style>
  <w:style w:type="numbering" w:customStyle="1" w:styleId="03aList-Mazleha-Table">
    <w:name w:val="03a List-Mazleha-Table"/>
    <w:uiPriority w:val="99"/>
    <w:rsid w:val="009910D5"/>
    <w:pPr>
      <w:numPr>
        <w:numId w:val="13"/>
      </w:numPr>
    </w:pPr>
  </w:style>
  <w:style w:type="numbering" w:customStyle="1" w:styleId="03bList-Mazleha-Table">
    <w:name w:val="03b List-Mazleha-Table"/>
    <w:uiPriority w:val="99"/>
    <w:rsid w:val="009910D5"/>
    <w:pPr>
      <w:numPr>
        <w:numId w:val="14"/>
      </w:numPr>
    </w:pPr>
  </w:style>
  <w:style w:type="numbering" w:customStyle="1" w:styleId="03cList-Mazleha-Table">
    <w:name w:val="03c List-Mazleha-Table"/>
    <w:uiPriority w:val="99"/>
    <w:rsid w:val="009910D5"/>
    <w:pPr>
      <w:numPr>
        <w:numId w:val="15"/>
      </w:numPr>
    </w:pPr>
  </w:style>
  <w:style w:type="numbering" w:customStyle="1" w:styleId="FootNote-Numbering">
    <w:name w:val="FootNote-Numbering"/>
    <w:uiPriority w:val="99"/>
    <w:rsid w:val="009910D5"/>
    <w:pPr>
      <w:numPr>
        <w:numId w:val="17"/>
      </w:numPr>
    </w:pPr>
  </w:style>
  <w:style w:type="table" w:customStyle="1" w:styleId="TableGridLight1">
    <w:name w:val="Table Grid Light1"/>
    <w:basedOn w:val="TableNormal"/>
    <w:uiPriority w:val="40"/>
    <w:rsid w:val="009910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9910D5"/>
    <w:rPr>
      <w:color w:val="605E5C"/>
      <w:shd w:val="clear" w:color="auto" w:fill="E1DFDD"/>
    </w:rPr>
  </w:style>
  <w:style w:type="paragraph" w:customStyle="1" w:styleId="15cCaption-Source">
    <w:name w:val="15c Caption-Source"/>
    <w:qFormat/>
    <w:rsid w:val="009910D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9910D5"/>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9910D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9910D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9910D5"/>
    <w:rPr>
      <w:color w:val="605E5C"/>
      <w:shd w:val="clear" w:color="auto" w:fill="E1DFDD"/>
    </w:rPr>
  </w:style>
  <w:style w:type="paragraph" w:customStyle="1" w:styleId="15Figure">
    <w:name w:val="15 Figure"/>
    <w:qFormat/>
    <w:rsid w:val="009910D5"/>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9910D5"/>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9910D5"/>
    <w:pPr>
      <w:spacing w:after="120" w:line="360" w:lineRule="auto"/>
      <w:jc w:val="both"/>
    </w:pPr>
    <w:rPr>
      <w:rFonts w:ascii="Times New Roman" w:eastAsia="MS Mincho" w:hAnsi="Times New Roman" w:cs="Times New Roman"/>
      <w:sz w:val="24"/>
      <w:szCs w:val="24"/>
      <w:lang w:val="en-GB" w:eastAsia="ko-KR"/>
    </w:rPr>
  </w:style>
  <w:style w:type="paragraph" w:customStyle="1" w:styleId="EndNoteBibliographyTitle">
    <w:name w:val="EndNote Bibliography Title"/>
    <w:basedOn w:val="Normal"/>
    <w:link w:val="EndNoteBibliographyTitleChar"/>
    <w:rsid w:val="00D931EB"/>
    <w:pPr>
      <w:spacing w:after="0"/>
      <w:jc w:val="center"/>
    </w:pPr>
    <w:rPr>
      <w:rFonts w:cs="Times New Roman"/>
      <w:noProof/>
      <w:lang w:val="en-US"/>
    </w:rPr>
  </w:style>
  <w:style w:type="character" w:customStyle="1" w:styleId="10Normal01-FirstParagraphChar">
    <w:name w:val="10 Normal01-FirstParagraph Char"/>
    <w:basedOn w:val="DefaultParagraphFont"/>
    <w:link w:val="10Normal01-FirstParagraph"/>
    <w:rsid w:val="00D931EB"/>
    <w:rPr>
      <w:rFonts w:ascii="Times New Roman" w:eastAsia="MS Mincho" w:hAnsi="Times New Roman" w:cs="Times New Roman"/>
      <w:sz w:val="24"/>
      <w:szCs w:val="24"/>
      <w:lang w:val="en-GB"/>
    </w:rPr>
  </w:style>
  <w:style w:type="character" w:customStyle="1" w:styleId="EndNoteBibliographyTitleChar">
    <w:name w:val="EndNote Bibliography Title Char"/>
    <w:basedOn w:val="10Normal01-FirstParagraphChar"/>
    <w:link w:val="EndNoteBibliographyTitle"/>
    <w:rsid w:val="00D931EB"/>
    <w:rPr>
      <w:rFonts w:ascii="Times New Roman" w:eastAsia="MS Mincho" w:hAnsi="Times New Roman" w:cs="Times New Roman"/>
      <w:noProof/>
      <w:sz w:val="24"/>
      <w:szCs w:val="24"/>
      <w:lang w:val="en-GB"/>
    </w:rPr>
  </w:style>
  <w:style w:type="paragraph" w:customStyle="1" w:styleId="EndNoteBibliography">
    <w:name w:val="EndNote Bibliography"/>
    <w:basedOn w:val="Normal"/>
    <w:link w:val="EndNoteBibliographyChar"/>
    <w:rsid w:val="00D931EB"/>
    <w:rPr>
      <w:rFonts w:cs="Times New Roman"/>
      <w:noProof/>
      <w:lang w:val="en-US"/>
    </w:rPr>
  </w:style>
  <w:style w:type="character" w:customStyle="1" w:styleId="EndNoteBibliographyChar">
    <w:name w:val="EndNote Bibliography Char"/>
    <w:basedOn w:val="10Normal01-FirstParagraphChar"/>
    <w:link w:val="EndNoteBibliography"/>
    <w:rsid w:val="00D931EB"/>
    <w:rPr>
      <w:rFonts w:ascii="Times New Roman" w:eastAsia="MS Mincho" w:hAnsi="Times New Roman" w:cs="Times New Roman"/>
      <w:noProof/>
      <w:sz w:val="24"/>
      <w:szCs w:val="24"/>
      <w:lang w:val="en-GB"/>
    </w:rPr>
  </w:style>
  <w:style w:type="character" w:styleId="PlaceholderText">
    <w:name w:val="Placeholder Text"/>
    <w:basedOn w:val="DefaultParagraphFont"/>
    <w:uiPriority w:val="99"/>
    <w:semiHidden/>
    <w:rsid w:val="00C87D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719882">
      <w:bodyDiv w:val="1"/>
      <w:marLeft w:val="0"/>
      <w:marRight w:val="0"/>
      <w:marTop w:val="0"/>
      <w:marBottom w:val="0"/>
      <w:divBdr>
        <w:top w:val="none" w:sz="0" w:space="0" w:color="auto"/>
        <w:left w:val="none" w:sz="0" w:space="0" w:color="auto"/>
        <w:bottom w:val="none" w:sz="0" w:space="0" w:color="auto"/>
        <w:right w:val="none" w:sz="0" w:space="0" w:color="auto"/>
      </w:divBdr>
    </w:div>
    <w:div w:id="906232170">
      <w:bodyDiv w:val="1"/>
      <w:marLeft w:val="0"/>
      <w:marRight w:val="0"/>
      <w:marTop w:val="0"/>
      <w:marBottom w:val="0"/>
      <w:divBdr>
        <w:top w:val="none" w:sz="0" w:space="0" w:color="auto"/>
        <w:left w:val="none" w:sz="0" w:space="0" w:color="auto"/>
        <w:bottom w:val="none" w:sz="0" w:space="0" w:color="auto"/>
        <w:right w:val="none" w:sz="0" w:space="0" w:color="auto"/>
      </w:divBdr>
    </w:div>
    <w:div w:id="145694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398</TotalTime>
  <Pages>26</Pages>
  <Words>3330</Words>
  <Characters>19369</Characters>
  <Application>Microsoft Office Word</Application>
  <DocSecurity>0</DocSecurity>
  <Lines>681</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15</cp:revision>
  <dcterms:created xsi:type="dcterms:W3CDTF">2025-04-30T07:35:00Z</dcterms:created>
  <dcterms:modified xsi:type="dcterms:W3CDTF">2025-05-02T09:33:00Z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18b42848-7c24-4154-8783-0b97d67e7893</vt:lpwstr>
  </property>
</Properties>
</file>